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032" w:rsidRPr="00696E6D" w:rsidRDefault="00AE2032" w:rsidP="00741671">
      <w:pPr>
        <w:pStyle w:val="a3"/>
        <w:rPr>
          <w:rFonts w:hint="cs"/>
        </w:rPr>
      </w:pPr>
    </w:p>
    <w:p w:rsidR="001971E9" w:rsidRPr="002756E0" w:rsidRDefault="001971E9" w:rsidP="00D30B51">
      <w:pPr>
        <w:pStyle w:val="a4"/>
        <w:rPr>
          <w:rtl/>
        </w:rPr>
      </w:pPr>
    </w:p>
    <w:p w:rsidR="001971E9" w:rsidRPr="002756E0" w:rsidRDefault="001971E9" w:rsidP="00D30B51">
      <w:pPr>
        <w:pStyle w:val="a4"/>
        <w:rPr>
          <w:rtl/>
        </w:rPr>
      </w:pPr>
    </w:p>
    <w:p w:rsidR="001971E9" w:rsidRPr="002756E0" w:rsidRDefault="001971E9" w:rsidP="00D30B51">
      <w:pPr>
        <w:pStyle w:val="a4"/>
        <w:rPr>
          <w:rtl/>
        </w:rPr>
      </w:pPr>
    </w:p>
    <w:p w:rsidR="00574BE5" w:rsidRPr="002756E0" w:rsidRDefault="00574BE5" w:rsidP="00D30B51">
      <w:pPr>
        <w:pStyle w:val="a4"/>
        <w:rPr>
          <w:rtl/>
        </w:rPr>
      </w:pPr>
    </w:p>
    <w:p w:rsidR="001971E9" w:rsidRPr="001E6F18" w:rsidRDefault="001E6F18" w:rsidP="007804A6">
      <w:pPr>
        <w:pStyle w:val="a4"/>
      </w:pPr>
      <w:r>
        <w:rPr>
          <w:rFonts w:hint="cs"/>
        </w:rPr>
        <w:t>P</w:t>
      </w:r>
      <w:r>
        <w:t xml:space="preserve">rotocol RFC </w:t>
      </w:r>
      <w:r w:rsidR="007804A6">
        <w:t>913</w:t>
      </w:r>
      <w:r>
        <w:t xml:space="preserve"> –</w:t>
      </w:r>
      <w:r w:rsidR="007804A6">
        <w:t xml:space="preserve"> Simple File Transfer Protocol</w:t>
      </w:r>
    </w:p>
    <w:p w:rsidR="00B813A6" w:rsidRPr="002756E0" w:rsidRDefault="00B813A6" w:rsidP="00B813A6">
      <w:pPr>
        <w:rPr>
          <w:rtl/>
        </w:rPr>
      </w:pPr>
    </w:p>
    <w:p w:rsidR="00FA222D" w:rsidRPr="002756E0" w:rsidRDefault="00FA222D" w:rsidP="00FD2CC5">
      <w:pPr>
        <w:jc w:val="center"/>
        <w:rPr>
          <w:sz w:val="24"/>
          <w:szCs w:val="24"/>
          <w:rtl/>
        </w:rPr>
      </w:pPr>
      <w:r w:rsidRPr="002756E0">
        <w:rPr>
          <w:rFonts w:hint="cs"/>
          <w:sz w:val="24"/>
          <w:szCs w:val="24"/>
          <w:rtl/>
        </w:rPr>
        <w:t xml:space="preserve">סמסטר </w:t>
      </w:r>
      <w:r w:rsidR="00FD2CC5" w:rsidRPr="002756E0">
        <w:rPr>
          <w:rFonts w:hint="cs"/>
          <w:sz w:val="24"/>
          <w:szCs w:val="24"/>
          <w:rtl/>
        </w:rPr>
        <w:t>א</w:t>
      </w:r>
    </w:p>
    <w:p w:rsidR="00B813A6" w:rsidRPr="002756E0" w:rsidRDefault="00B813A6" w:rsidP="00FD2CC5">
      <w:pPr>
        <w:jc w:val="center"/>
        <w:rPr>
          <w:sz w:val="24"/>
          <w:szCs w:val="24"/>
          <w:rtl/>
        </w:rPr>
      </w:pPr>
      <w:r w:rsidRPr="002756E0">
        <w:rPr>
          <w:rFonts w:hint="cs"/>
          <w:sz w:val="24"/>
          <w:szCs w:val="24"/>
          <w:rtl/>
        </w:rPr>
        <w:t>שנה"ל תשע</w:t>
      </w:r>
      <w:r w:rsidR="00FD2CC5" w:rsidRPr="002756E0">
        <w:rPr>
          <w:rFonts w:hint="cs"/>
          <w:sz w:val="24"/>
          <w:szCs w:val="24"/>
          <w:rtl/>
        </w:rPr>
        <w:t>"ח</w:t>
      </w:r>
    </w:p>
    <w:p w:rsidR="00FA222D" w:rsidRPr="002756E0" w:rsidRDefault="00FA222D" w:rsidP="001E6F18">
      <w:pPr>
        <w:rPr>
          <w:color w:val="FF0000"/>
          <w:rtl/>
        </w:rPr>
      </w:pPr>
    </w:p>
    <w:p w:rsidR="00FA222D" w:rsidRPr="002756E0" w:rsidRDefault="00FA222D" w:rsidP="00AE2032">
      <w:pPr>
        <w:jc w:val="center"/>
        <w:rPr>
          <w:color w:val="FF0000"/>
          <w:rtl/>
        </w:rPr>
      </w:pPr>
    </w:p>
    <w:p w:rsidR="00FA222D" w:rsidRPr="002756E0" w:rsidRDefault="00FA222D" w:rsidP="00AE2032">
      <w:pPr>
        <w:jc w:val="center"/>
        <w:rPr>
          <w:color w:val="FF0000"/>
          <w:rtl/>
        </w:rPr>
      </w:pPr>
    </w:p>
    <w:p w:rsidR="00FA222D" w:rsidRPr="002756E0" w:rsidRDefault="00FA222D" w:rsidP="00AE2032">
      <w:pPr>
        <w:jc w:val="center"/>
        <w:rPr>
          <w:color w:val="FF0000"/>
          <w:rtl/>
        </w:rPr>
      </w:pPr>
    </w:p>
    <w:p w:rsidR="00FA222D" w:rsidRPr="002756E0" w:rsidRDefault="00FA222D" w:rsidP="00AE2032">
      <w:pPr>
        <w:jc w:val="center"/>
        <w:rPr>
          <w:color w:val="FF0000"/>
          <w:rtl/>
        </w:rPr>
      </w:pPr>
    </w:p>
    <w:p w:rsidR="00FA222D" w:rsidRPr="002756E0" w:rsidRDefault="00FA222D" w:rsidP="00AE2032">
      <w:pPr>
        <w:jc w:val="center"/>
        <w:rPr>
          <w:rtl/>
        </w:rPr>
      </w:pPr>
    </w:p>
    <w:p w:rsidR="001971E9" w:rsidRPr="002756E0" w:rsidRDefault="001971E9" w:rsidP="001971E9">
      <w:pPr>
        <w:rPr>
          <w:rtl/>
        </w:rPr>
      </w:pPr>
    </w:p>
    <w:tbl>
      <w:tblPr>
        <w:tblStyle w:val="a6"/>
        <w:tblpPr w:leftFromText="180" w:rightFromText="180" w:vertAnchor="text" w:horzAnchor="margin" w:tblpY="-17"/>
        <w:tblOverlap w:val="never"/>
        <w:bidiVisual/>
        <w:tblW w:w="0" w:type="auto"/>
        <w:tblLook w:val="04A0" w:firstRow="1" w:lastRow="0" w:firstColumn="1" w:lastColumn="0" w:noHBand="0" w:noVBand="1"/>
      </w:tblPr>
      <w:tblGrid>
        <w:gridCol w:w="7797"/>
      </w:tblGrid>
      <w:tr w:rsidR="00E448AF" w:rsidRPr="002756E0" w:rsidTr="00E448AF">
        <w:tc>
          <w:tcPr>
            <w:tcW w:w="7797" w:type="dxa"/>
            <w:shd w:val="clear" w:color="auto" w:fill="D9D9D9" w:themeFill="background1" w:themeFillShade="D9"/>
          </w:tcPr>
          <w:p w:rsidR="00E448AF" w:rsidRPr="002756E0" w:rsidRDefault="00FA222D" w:rsidP="00E448AF">
            <w:pPr>
              <w:spacing w:before="60" w:after="60" w:line="240" w:lineRule="auto"/>
              <w:ind w:left="0"/>
              <w:rPr>
                <w:b/>
                <w:bCs/>
                <w:rtl/>
              </w:rPr>
            </w:pPr>
            <w:r w:rsidRPr="002756E0">
              <w:rPr>
                <w:rFonts w:hint="cs"/>
                <w:b/>
                <w:bCs/>
                <w:rtl/>
              </w:rPr>
              <w:t>מגישים</w:t>
            </w:r>
          </w:p>
        </w:tc>
      </w:tr>
      <w:tr w:rsidR="00E448AF" w:rsidRPr="002756E0" w:rsidTr="00E448AF">
        <w:tc>
          <w:tcPr>
            <w:tcW w:w="7797" w:type="dxa"/>
          </w:tcPr>
          <w:p w:rsidR="00E448AF" w:rsidRPr="002756E0" w:rsidRDefault="00FD2CC5" w:rsidP="00FD2CC5">
            <w:pPr>
              <w:spacing w:before="60" w:after="60" w:line="240" w:lineRule="auto"/>
              <w:ind w:left="0"/>
              <w:rPr>
                <w:rtl/>
              </w:rPr>
            </w:pPr>
            <w:r w:rsidRPr="002756E0">
              <w:rPr>
                <w:rFonts w:hint="cs"/>
                <w:rtl/>
              </w:rPr>
              <w:t xml:space="preserve">דקל </w:t>
            </w:r>
            <w:proofErr w:type="spellStart"/>
            <w:r w:rsidRPr="002756E0">
              <w:rPr>
                <w:rFonts w:hint="cs"/>
                <w:rtl/>
              </w:rPr>
              <w:t>תמם</w:t>
            </w:r>
            <w:proofErr w:type="spellEnd"/>
            <w:r w:rsidR="00E448AF" w:rsidRPr="002756E0">
              <w:rPr>
                <w:rFonts w:hint="cs"/>
                <w:rtl/>
              </w:rPr>
              <w:t xml:space="preserve">, ת.ז. </w:t>
            </w:r>
            <w:r w:rsidRPr="002756E0">
              <w:rPr>
                <w:rFonts w:hint="cs"/>
                <w:rtl/>
              </w:rPr>
              <w:t>305242125</w:t>
            </w:r>
            <w:r w:rsidR="00E448AF" w:rsidRPr="002756E0">
              <w:rPr>
                <w:rFonts w:hint="cs"/>
                <w:rtl/>
              </w:rPr>
              <w:t xml:space="preserve">, </w:t>
            </w:r>
            <w:r w:rsidRPr="002756E0">
              <w:rPr>
                <w:rFonts w:hint="cs"/>
                <w:rtl/>
              </w:rPr>
              <w:t>הנדסת תוכנה</w:t>
            </w:r>
          </w:p>
          <w:p w:rsidR="001E6F18" w:rsidRPr="002756E0" w:rsidRDefault="00FD2CC5" w:rsidP="005439D3">
            <w:pPr>
              <w:spacing w:before="60" w:after="60" w:line="240" w:lineRule="auto"/>
              <w:ind w:left="0"/>
              <w:rPr>
                <w:rtl/>
              </w:rPr>
            </w:pPr>
            <w:r w:rsidRPr="002756E0">
              <w:rPr>
                <w:rFonts w:hint="cs"/>
                <w:rtl/>
              </w:rPr>
              <w:t>דקל משה, ת.ז. 200862142, הנדסת תוכנה</w:t>
            </w:r>
          </w:p>
        </w:tc>
      </w:tr>
    </w:tbl>
    <w:p w:rsidR="001971E9" w:rsidRPr="002756E0" w:rsidRDefault="00574BE5" w:rsidP="004370C1">
      <w:pPr>
        <w:tabs>
          <w:tab w:val="right" w:pos="836"/>
        </w:tabs>
        <w:rPr>
          <w:rtl/>
        </w:rPr>
      </w:pPr>
      <w:r w:rsidRPr="002756E0">
        <w:br w:type="page"/>
      </w:r>
    </w:p>
    <w:p w:rsidR="004126A5" w:rsidRPr="002756E0" w:rsidRDefault="004126A5" w:rsidP="004126A5">
      <w:pPr>
        <w:pStyle w:val="a4"/>
        <w:rPr>
          <w:rtl/>
        </w:rPr>
      </w:pPr>
      <w:r w:rsidRPr="002756E0">
        <w:rPr>
          <w:rFonts w:hint="cs"/>
          <w:rtl/>
        </w:rPr>
        <w:lastRenderedPageBreak/>
        <w:t>תוכן העניינים</w:t>
      </w:r>
    </w:p>
    <w:p w:rsidR="00406985" w:rsidRDefault="001A19BA">
      <w:pPr>
        <w:pStyle w:val="TOC1"/>
        <w:spacing w:before="144"/>
        <w:rPr>
          <w:rFonts w:asciiTheme="minorHAnsi" w:eastAsiaTheme="minorEastAsia" w:hAnsiTheme="minorHAnsi" w:cstheme="minorBidi"/>
          <w:b w:val="0"/>
          <w:bCs w:val="0"/>
          <w:caps w:val="0"/>
          <w:sz w:val="22"/>
          <w:szCs w:val="22"/>
          <w:rtl/>
        </w:rPr>
      </w:pPr>
      <w:r w:rsidRPr="002756E0">
        <w:fldChar w:fldCharType="begin"/>
      </w:r>
      <w:r w:rsidR="00D65496" w:rsidRPr="002756E0">
        <w:instrText xml:space="preserve"> TOC \o "1-3" \u </w:instrText>
      </w:r>
      <w:r w:rsidRPr="002756E0">
        <w:fldChar w:fldCharType="separate"/>
      </w:r>
      <w:r w:rsidR="00406985">
        <w:rPr>
          <w:rtl/>
        </w:rPr>
        <w:t>1</w:t>
      </w:r>
      <w:r w:rsidR="00406985">
        <w:rPr>
          <w:rFonts w:asciiTheme="minorHAnsi" w:eastAsiaTheme="minorEastAsia" w:hAnsiTheme="minorHAnsi" w:cstheme="minorBidi"/>
          <w:b w:val="0"/>
          <w:bCs w:val="0"/>
          <w:caps w:val="0"/>
          <w:sz w:val="22"/>
          <w:szCs w:val="22"/>
          <w:rtl/>
        </w:rPr>
        <w:tab/>
      </w:r>
      <w:r w:rsidR="00406985">
        <w:rPr>
          <w:rFonts w:hint="eastAsia"/>
          <w:rtl/>
        </w:rPr>
        <w:t>רקע</w:t>
      </w:r>
      <w:r w:rsidR="00406985">
        <w:rPr>
          <w:rtl/>
        </w:rPr>
        <w:t xml:space="preserve"> </w:t>
      </w:r>
      <w:r w:rsidR="00406985">
        <w:rPr>
          <w:rFonts w:hint="eastAsia"/>
          <w:rtl/>
        </w:rPr>
        <w:t>הפרוטוקול</w:t>
      </w:r>
      <w:r w:rsidR="00406985">
        <w:rPr>
          <w:rtl/>
        </w:rPr>
        <w:tab/>
      </w:r>
      <w:r w:rsidR="00406985">
        <w:rPr>
          <w:rtl/>
        </w:rPr>
        <w:fldChar w:fldCharType="begin"/>
      </w:r>
      <w:r w:rsidR="00406985">
        <w:rPr>
          <w:rtl/>
        </w:rPr>
        <w:instrText xml:space="preserve"> </w:instrText>
      </w:r>
      <w:r w:rsidR="00406985">
        <w:instrText>PAGEREF</w:instrText>
      </w:r>
      <w:r w:rsidR="00406985">
        <w:rPr>
          <w:rtl/>
        </w:rPr>
        <w:instrText xml:space="preserve"> _</w:instrText>
      </w:r>
      <w:r w:rsidR="00406985">
        <w:instrText>Toc505513739 \h</w:instrText>
      </w:r>
      <w:r w:rsidR="00406985">
        <w:rPr>
          <w:rtl/>
        </w:rPr>
        <w:instrText xml:space="preserve"> </w:instrText>
      </w:r>
      <w:r w:rsidR="00406985">
        <w:rPr>
          <w:rtl/>
        </w:rPr>
      </w:r>
      <w:r w:rsidR="00406985">
        <w:rPr>
          <w:rtl/>
        </w:rPr>
        <w:fldChar w:fldCharType="separate"/>
      </w:r>
      <w:r w:rsidR="00406985">
        <w:rPr>
          <w:rtl/>
        </w:rPr>
        <w:t>3</w:t>
      </w:r>
      <w:r w:rsidR="00406985">
        <w:rPr>
          <w:rtl/>
        </w:rPr>
        <w:fldChar w:fldCharType="end"/>
      </w:r>
    </w:p>
    <w:p w:rsidR="00406985" w:rsidRDefault="00406985">
      <w:pPr>
        <w:pStyle w:val="TOC2"/>
        <w:spacing w:before="144"/>
        <w:rPr>
          <w:rFonts w:asciiTheme="minorHAnsi" w:eastAsiaTheme="minorEastAsia" w:hAnsiTheme="minorHAnsi" w:cstheme="minorBidi"/>
          <w:b w:val="0"/>
          <w:bCs w:val="0"/>
          <w:sz w:val="22"/>
          <w:szCs w:val="22"/>
          <w:rtl/>
        </w:rPr>
      </w:pPr>
      <w:r>
        <w:rPr>
          <w:rtl/>
        </w:rPr>
        <w:t>1.1</w:t>
      </w:r>
      <w:r>
        <w:rPr>
          <w:rFonts w:asciiTheme="minorHAnsi" w:eastAsiaTheme="minorEastAsia" w:hAnsiTheme="minorHAnsi" w:cstheme="minorBidi"/>
          <w:b w:val="0"/>
          <w:bCs w:val="0"/>
          <w:sz w:val="22"/>
          <w:szCs w:val="22"/>
          <w:rtl/>
        </w:rPr>
        <w:tab/>
      </w:r>
      <w:r>
        <w:rPr>
          <w:rFonts w:hint="eastAsia"/>
          <w:rtl/>
        </w:rPr>
        <w:t>רקע</w:t>
      </w:r>
      <w:r>
        <w:rPr>
          <w:rtl/>
        </w:rPr>
        <w:t xml:space="preserve"> </w:t>
      </w:r>
      <w:r>
        <w:rPr>
          <w:rFonts w:hint="eastAsia"/>
          <w:rtl/>
        </w:rPr>
        <w:t>כללי</w:t>
      </w:r>
      <w:r>
        <w:rPr>
          <w:rtl/>
        </w:rPr>
        <w:t xml:space="preserve"> </w:t>
      </w:r>
      <w:r>
        <w:rPr>
          <w:rFonts w:hint="eastAsia"/>
          <w:rtl/>
        </w:rPr>
        <w:t>והיסטוריה</w:t>
      </w:r>
      <w:r>
        <w:rPr>
          <w:rtl/>
        </w:rPr>
        <w:tab/>
      </w:r>
      <w:r>
        <w:rPr>
          <w:rtl/>
        </w:rPr>
        <w:fldChar w:fldCharType="begin"/>
      </w:r>
      <w:r>
        <w:rPr>
          <w:rtl/>
        </w:rPr>
        <w:instrText xml:space="preserve"> </w:instrText>
      </w:r>
      <w:r>
        <w:instrText>PAGEREF</w:instrText>
      </w:r>
      <w:r>
        <w:rPr>
          <w:rtl/>
        </w:rPr>
        <w:instrText xml:space="preserve"> _</w:instrText>
      </w:r>
      <w:r>
        <w:instrText>Toc505513740 \h</w:instrText>
      </w:r>
      <w:r>
        <w:rPr>
          <w:rtl/>
        </w:rPr>
        <w:instrText xml:space="preserve"> </w:instrText>
      </w:r>
      <w:r>
        <w:rPr>
          <w:rtl/>
        </w:rPr>
      </w:r>
      <w:r>
        <w:rPr>
          <w:rtl/>
        </w:rPr>
        <w:fldChar w:fldCharType="separate"/>
      </w:r>
      <w:r>
        <w:rPr>
          <w:rtl/>
        </w:rPr>
        <w:t>3</w:t>
      </w:r>
      <w:r>
        <w:rPr>
          <w:rtl/>
        </w:rPr>
        <w:fldChar w:fldCharType="end"/>
      </w:r>
    </w:p>
    <w:p w:rsidR="00406985" w:rsidRDefault="00406985">
      <w:pPr>
        <w:pStyle w:val="TOC2"/>
        <w:spacing w:before="144"/>
        <w:rPr>
          <w:rFonts w:asciiTheme="minorHAnsi" w:eastAsiaTheme="minorEastAsia" w:hAnsiTheme="minorHAnsi" w:cstheme="minorBidi"/>
          <w:b w:val="0"/>
          <w:bCs w:val="0"/>
          <w:sz w:val="22"/>
          <w:szCs w:val="22"/>
          <w:rtl/>
        </w:rPr>
      </w:pPr>
      <w:r>
        <w:t>1.2</w:t>
      </w:r>
      <w:r>
        <w:rPr>
          <w:rFonts w:asciiTheme="minorHAnsi" w:eastAsiaTheme="minorEastAsia" w:hAnsiTheme="minorHAnsi" w:cstheme="minorBidi"/>
          <w:b w:val="0"/>
          <w:bCs w:val="0"/>
          <w:sz w:val="22"/>
          <w:szCs w:val="22"/>
          <w:rtl/>
        </w:rPr>
        <w:tab/>
      </w:r>
      <w:r>
        <w:rPr>
          <w:rFonts w:hint="eastAsia"/>
          <w:rtl/>
        </w:rPr>
        <w:t>סיכום</w:t>
      </w:r>
      <w:r>
        <w:rPr>
          <w:rtl/>
        </w:rPr>
        <w:t xml:space="preserve"> </w:t>
      </w:r>
      <w:r>
        <w:rPr>
          <w:rFonts w:hint="eastAsia"/>
          <w:rtl/>
        </w:rPr>
        <w:t>תקן</w:t>
      </w:r>
      <w:r>
        <w:rPr>
          <w:rtl/>
        </w:rPr>
        <w:t xml:space="preserve"> </w:t>
      </w:r>
      <w:r>
        <w:t>RFC</w:t>
      </w:r>
      <w:r>
        <w:rPr>
          <w:rtl/>
        </w:rPr>
        <w:tab/>
      </w:r>
      <w:r>
        <w:rPr>
          <w:rtl/>
        </w:rPr>
        <w:fldChar w:fldCharType="begin"/>
      </w:r>
      <w:r>
        <w:rPr>
          <w:rtl/>
        </w:rPr>
        <w:instrText xml:space="preserve"> </w:instrText>
      </w:r>
      <w:r>
        <w:instrText>PAGEREF</w:instrText>
      </w:r>
      <w:r>
        <w:rPr>
          <w:rtl/>
        </w:rPr>
        <w:instrText xml:space="preserve"> _</w:instrText>
      </w:r>
      <w:r>
        <w:instrText>Toc505513741 \h</w:instrText>
      </w:r>
      <w:r>
        <w:rPr>
          <w:rtl/>
        </w:rPr>
        <w:instrText xml:space="preserve"> </w:instrText>
      </w:r>
      <w:r>
        <w:rPr>
          <w:rtl/>
        </w:rPr>
      </w:r>
      <w:r>
        <w:rPr>
          <w:rtl/>
        </w:rPr>
        <w:fldChar w:fldCharType="separate"/>
      </w:r>
      <w:r>
        <w:rPr>
          <w:rtl/>
        </w:rPr>
        <w:t>3</w:t>
      </w:r>
      <w:r>
        <w:rPr>
          <w:rtl/>
        </w:rPr>
        <w:fldChar w:fldCharType="end"/>
      </w:r>
    </w:p>
    <w:p w:rsidR="00406985" w:rsidRDefault="00406985">
      <w:pPr>
        <w:pStyle w:val="TOC2"/>
        <w:spacing w:before="144"/>
        <w:rPr>
          <w:rFonts w:asciiTheme="minorHAnsi" w:eastAsiaTheme="minorEastAsia" w:hAnsiTheme="minorHAnsi" w:cstheme="minorBidi"/>
          <w:b w:val="0"/>
          <w:bCs w:val="0"/>
          <w:sz w:val="22"/>
          <w:szCs w:val="22"/>
          <w:rtl/>
        </w:rPr>
      </w:pPr>
      <w:r>
        <w:t>1.3</w:t>
      </w:r>
      <w:r>
        <w:rPr>
          <w:rFonts w:asciiTheme="minorHAnsi" w:eastAsiaTheme="minorEastAsia" w:hAnsiTheme="minorHAnsi" w:cstheme="minorBidi"/>
          <w:b w:val="0"/>
          <w:bCs w:val="0"/>
          <w:sz w:val="22"/>
          <w:szCs w:val="22"/>
          <w:rtl/>
        </w:rPr>
        <w:tab/>
      </w:r>
      <w:r>
        <w:rPr>
          <w:rFonts w:hint="eastAsia"/>
          <w:rtl/>
        </w:rPr>
        <w:t>סיכום</w:t>
      </w:r>
      <w:r>
        <w:rPr>
          <w:rtl/>
        </w:rPr>
        <w:t xml:space="preserve"> </w:t>
      </w:r>
      <w:r>
        <w:rPr>
          <w:rFonts w:hint="eastAsia"/>
          <w:rtl/>
        </w:rPr>
        <w:t>נייר</w:t>
      </w:r>
      <w:r>
        <w:rPr>
          <w:rtl/>
        </w:rPr>
        <w:t xml:space="preserve"> </w:t>
      </w:r>
      <w:r>
        <w:rPr>
          <w:rFonts w:hint="eastAsia"/>
          <w:rtl/>
        </w:rPr>
        <w:t>אקדמי</w:t>
      </w:r>
      <w:r>
        <w:rPr>
          <w:rtl/>
        </w:rPr>
        <w:t xml:space="preserve"> - </w:t>
      </w:r>
      <w:r>
        <w:t>Simple File Transfer Protocol - Debashis Gangully, Darshan Shetty</w:t>
      </w:r>
      <w:r>
        <w:rPr>
          <w:rtl/>
        </w:rPr>
        <w:tab/>
      </w:r>
      <w:r>
        <w:rPr>
          <w:rtl/>
        </w:rPr>
        <w:fldChar w:fldCharType="begin"/>
      </w:r>
      <w:r>
        <w:rPr>
          <w:rtl/>
        </w:rPr>
        <w:instrText xml:space="preserve"> </w:instrText>
      </w:r>
      <w:r>
        <w:instrText>PAGEREF</w:instrText>
      </w:r>
      <w:r>
        <w:rPr>
          <w:rtl/>
        </w:rPr>
        <w:instrText xml:space="preserve"> _</w:instrText>
      </w:r>
      <w:r>
        <w:instrText>Toc505513742 \h</w:instrText>
      </w:r>
      <w:r>
        <w:rPr>
          <w:rtl/>
        </w:rPr>
        <w:instrText xml:space="preserve"> </w:instrText>
      </w:r>
      <w:r>
        <w:rPr>
          <w:rtl/>
        </w:rPr>
      </w:r>
      <w:r>
        <w:rPr>
          <w:rtl/>
        </w:rPr>
        <w:fldChar w:fldCharType="separate"/>
      </w:r>
      <w:r>
        <w:rPr>
          <w:rtl/>
        </w:rPr>
        <w:t>4</w:t>
      </w:r>
      <w:r>
        <w:rPr>
          <w:rtl/>
        </w:rPr>
        <w:fldChar w:fldCharType="end"/>
      </w:r>
    </w:p>
    <w:p w:rsidR="00406985" w:rsidRDefault="00406985">
      <w:pPr>
        <w:pStyle w:val="TOC2"/>
        <w:spacing w:before="144"/>
        <w:rPr>
          <w:rFonts w:asciiTheme="minorHAnsi" w:eastAsiaTheme="minorEastAsia" w:hAnsiTheme="minorHAnsi" w:cstheme="minorBidi"/>
          <w:b w:val="0"/>
          <w:bCs w:val="0"/>
          <w:sz w:val="22"/>
          <w:szCs w:val="22"/>
          <w:rtl/>
        </w:rPr>
      </w:pPr>
      <w:r>
        <w:t>1.4</w:t>
      </w:r>
      <w:r>
        <w:rPr>
          <w:rFonts w:asciiTheme="minorHAnsi" w:eastAsiaTheme="minorEastAsia" w:hAnsiTheme="minorHAnsi" w:cstheme="minorBidi"/>
          <w:b w:val="0"/>
          <w:bCs w:val="0"/>
          <w:sz w:val="22"/>
          <w:szCs w:val="22"/>
          <w:rtl/>
        </w:rPr>
        <w:tab/>
      </w:r>
      <w:r>
        <w:rPr>
          <w:rFonts w:hint="eastAsia"/>
          <w:rtl/>
        </w:rPr>
        <w:t>סיכום</w:t>
      </w:r>
      <w:r>
        <w:rPr>
          <w:rtl/>
        </w:rPr>
        <w:t xml:space="preserve"> </w:t>
      </w:r>
      <w:r>
        <w:rPr>
          <w:rFonts w:hint="eastAsia"/>
          <w:rtl/>
        </w:rPr>
        <w:t>נייר</w:t>
      </w:r>
      <w:r>
        <w:rPr>
          <w:rtl/>
        </w:rPr>
        <w:t xml:space="preserve"> </w:t>
      </w:r>
      <w:r>
        <w:rPr>
          <w:rFonts w:hint="eastAsia"/>
          <w:rtl/>
        </w:rPr>
        <w:t>אקדמי</w:t>
      </w:r>
      <w:r>
        <w:rPr>
          <w:rtl/>
        </w:rPr>
        <w:t xml:space="preserve"> – </w:t>
      </w:r>
      <w:r>
        <w:t>Characteristics of Network Traffic Flow Anomalies – Paul Barford, David Plonka</w:t>
      </w:r>
      <w:r>
        <w:rPr>
          <w:rtl/>
        </w:rPr>
        <w:tab/>
      </w:r>
      <w:r>
        <w:rPr>
          <w:rtl/>
        </w:rPr>
        <w:fldChar w:fldCharType="begin"/>
      </w:r>
      <w:r>
        <w:rPr>
          <w:rtl/>
        </w:rPr>
        <w:instrText xml:space="preserve"> </w:instrText>
      </w:r>
      <w:r>
        <w:instrText>PAGEREF</w:instrText>
      </w:r>
      <w:r>
        <w:rPr>
          <w:rtl/>
        </w:rPr>
        <w:instrText xml:space="preserve"> _</w:instrText>
      </w:r>
      <w:r>
        <w:instrText>Toc505513743 \h</w:instrText>
      </w:r>
      <w:r>
        <w:rPr>
          <w:rtl/>
        </w:rPr>
        <w:instrText xml:space="preserve"> </w:instrText>
      </w:r>
      <w:r>
        <w:rPr>
          <w:rtl/>
        </w:rPr>
      </w:r>
      <w:r>
        <w:rPr>
          <w:rtl/>
        </w:rPr>
        <w:fldChar w:fldCharType="separate"/>
      </w:r>
      <w:r>
        <w:rPr>
          <w:rtl/>
        </w:rPr>
        <w:t>5</w:t>
      </w:r>
      <w:r>
        <w:rPr>
          <w:rtl/>
        </w:rPr>
        <w:fldChar w:fldCharType="end"/>
      </w:r>
    </w:p>
    <w:p w:rsidR="00406985" w:rsidRDefault="00406985">
      <w:pPr>
        <w:pStyle w:val="TOC2"/>
        <w:spacing w:before="144"/>
        <w:rPr>
          <w:rFonts w:asciiTheme="minorHAnsi" w:eastAsiaTheme="minorEastAsia" w:hAnsiTheme="minorHAnsi" w:cstheme="minorBidi"/>
          <w:b w:val="0"/>
          <w:bCs w:val="0"/>
          <w:sz w:val="22"/>
          <w:szCs w:val="22"/>
          <w:rtl/>
        </w:rPr>
      </w:pPr>
      <w:r>
        <w:rPr>
          <w:rtl/>
        </w:rPr>
        <w:t>1.5</w:t>
      </w:r>
      <w:r>
        <w:rPr>
          <w:rFonts w:asciiTheme="minorHAnsi" w:eastAsiaTheme="minorEastAsia" w:hAnsiTheme="minorHAnsi" w:cstheme="minorBidi"/>
          <w:b w:val="0"/>
          <w:bCs w:val="0"/>
          <w:sz w:val="22"/>
          <w:szCs w:val="22"/>
          <w:rtl/>
        </w:rPr>
        <w:tab/>
      </w:r>
      <w:r>
        <w:rPr>
          <w:rFonts w:hint="eastAsia"/>
          <w:rtl/>
        </w:rPr>
        <w:t>סיכום</w:t>
      </w:r>
      <w:r>
        <w:rPr>
          <w:rtl/>
        </w:rPr>
        <w:t xml:space="preserve"> </w:t>
      </w:r>
      <w:r>
        <w:rPr>
          <w:rFonts w:hint="eastAsia"/>
          <w:rtl/>
        </w:rPr>
        <w:t>רקע</w:t>
      </w:r>
      <w:r>
        <w:rPr>
          <w:rtl/>
        </w:rPr>
        <w:t xml:space="preserve"> </w:t>
      </w:r>
      <w:r>
        <w:rPr>
          <w:rFonts w:hint="eastAsia"/>
          <w:rtl/>
        </w:rPr>
        <w:t>כללי</w:t>
      </w:r>
      <w:r>
        <w:rPr>
          <w:rtl/>
        </w:rPr>
        <w:tab/>
      </w:r>
      <w:r>
        <w:rPr>
          <w:rtl/>
        </w:rPr>
        <w:fldChar w:fldCharType="begin"/>
      </w:r>
      <w:r>
        <w:rPr>
          <w:rtl/>
        </w:rPr>
        <w:instrText xml:space="preserve"> </w:instrText>
      </w:r>
      <w:r>
        <w:instrText>PAGEREF</w:instrText>
      </w:r>
      <w:r>
        <w:rPr>
          <w:rtl/>
        </w:rPr>
        <w:instrText xml:space="preserve"> _</w:instrText>
      </w:r>
      <w:r>
        <w:instrText>Toc505513744 \h</w:instrText>
      </w:r>
      <w:r>
        <w:rPr>
          <w:rtl/>
        </w:rPr>
        <w:instrText xml:space="preserve"> </w:instrText>
      </w:r>
      <w:r>
        <w:rPr>
          <w:rtl/>
        </w:rPr>
      </w:r>
      <w:r>
        <w:rPr>
          <w:rtl/>
        </w:rPr>
        <w:fldChar w:fldCharType="separate"/>
      </w:r>
      <w:r>
        <w:rPr>
          <w:rtl/>
        </w:rPr>
        <w:t>6</w:t>
      </w:r>
      <w:r>
        <w:rPr>
          <w:rtl/>
        </w:rPr>
        <w:fldChar w:fldCharType="end"/>
      </w:r>
    </w:p>
    <w:p w:rsidR="00406985" w:rsidRDefault="00406985">
      <w:pPr>
        <w:pStyle w:val="TOC1"/>
        <w:spacing w:before="144"/>
        <w:rPr>
          <w:rFonts w:asciiTheme="minorHAnsi" w:eastAsiaTheme="minorEastAsia" w:hAnsiTheme="minorHAnsi" w:cstheme="minorBidi"/>
          <w:b w:val="0"/>
          <w:bCs w:val="0"/>
          <w:caps w:val="0"/>
          <w:sz w:val="22"/>
          <w:szCs w:val="22"/>
          <w:rtl/>
        </w:rPr>
      </w:pPr>
      <w:r>
        <w:t>SFTP – Deployment Diagram</w:t>
      </w:r>
      <w:r>
        <w:rPr>
          <w:rtl/>
        </w:rPr>
        <w:tab/>
      </w:r>
      <w:r>
        <w:rPr>
          <w:rtl/>
        </w:rPr>
        <w:fldChar w:fldCharType="begin"/>
      </w:r>
      <w:r>
        <w:rPr>
          <w:rtl/>
        </w:rPr>
        <w:instrText xml:space="preserve"> </w:instrText>
      </w:r>
      <w:r>
        <w:instrText>PAGEREF</w:instrText>
      </w:r>
      <w:r>
        <w:rPr>
          <w:rtl/>
        </w:rPr>
        <w:instrText xml:space="preserve"> _</w:instrText>
      </w:r>
      <w:r>
        <w:instrText>Toc505513745 \h</w:instrText>
      </w:r>
      <w:r>
        <w:rPr>
          <w:rtl/>
        </w:rPr>
        <w:instrText xml:space="preserve"> </w:instrText>
      </w:r>
      <w:r>
        <w:rPr>
          <w:rtl/>
        </w:rPr>
      </w:r>
      <w:r>
        <w:rPr>
          <w:rtl/>
        </w:rPr>
        <w:fldChar w:fldCharType="separate"/>
      </w:r>
      <w:r>
        <w:rPr>
          <w:rtl/>
        </w:rPr>
        <w:t>7</w:t>
      </w:r>
      <w:r>
        <w:rPr>
          <w:rtl/>
        </w:rPr>
        <w:fldChar w:fldCharType="end"/>
      </w:r>
    </w:p>
    <w:p w:rsidR="00406985" w:rsidRDefault="00406985">
      <w:pPr>
        <w:pStyle w:val="TOC1"/>
        <w:spacing w:before="144"/>
        <w:rPr>
          <w:rFonts w:asciiTheme="minorHAnsi" w:eastAsiaTheme="minorEastAsia" w:hAnsiTheme="minorHAnsi" w:cstheme="minorBidi"/>
          <w:b w:val="0"/>
          <w:bCs w:val="0"/>
          <w:caps w:val="0"/>
          <w:sz w:val="22"/>
          <w:szCs w:val="22"/>
          <w:rtl/>
        </w:rPr>
      </w:pPr>
      <w:r>
        <w:rPr>
          <w:rtl/>
        </w:rPr>
        <w:t>2</w:t>
      </w:r>
      <w:r>
        <w:rPr>
          <w:rFonts w:asciiTheme="minorHAnsi" w:eastAsiaTheme="minorEastAsia" w:hAnsiTheme="minorHAnsi" w:cstheme="minorBidi"/>
          <w:b w:val="0"/>
          <w:bCs w:val="0"/>
          <w:caps w:val="0"/>
          <w:sz w:val="22"/>
          <w:szCs w:val="22"/>
          <w:rtl/>
        </w:rPr>
        <w:tab/>
      </w:r>
      <w:r>
        <w:rPr>
          <w:rFonts w:hint="eastAsia"/>
          <w:rtl/>
        </w:rPr>
        <w:t>הגדרת</w:t>
      </w:r>
      <w:r>
        <w:rPr>
          <w:rtl/>
        </w:rPr>
        <w:t xml:space="preserve"> </w:t>
      </w:r>
      <w:r>
        <w:rPr>
          <w:rFonts w:hint="eastAsia"/>
          <w:rtl/>
        </w:rPr>
        <w:t>הניסוי</w:t>
      </w:r>
      <w:r>
        <w:rPr>
          <w:rtl/>
        </w:rPr>
        <w:tab/>
      </w:r>
      <w:r>
        <w:rPr>
          <w:rtl/>
        </w:rPr>
        <w:fldChar w:fldCharType="begin"/>
      </w:r>
      <w:r>
        <w:rPr>
          <w:rtl/>
        </w:rPr>
        <w:instrText xml:space="preserve"> </w:instrText>
      </w:r>
      <w:r>
        <w:instrText>PAGEREF</w:instrText>
      </w:r>
      <w:r>
        <w:rPr>
          <w:rtl/>
        </w:rPr>
        <w:instrText xml:space="preserve"> _</w:instrText>
      </w:r>
      <w:r>
        <w:instrText>Toc505513746 \h</w:instrText>
      </w:r>
      <w:r>
        <w:rPr>
          <w:rtl/>
        </w:rPr>
        <w:instrText xml:space="preserve"> </w:instrText>
      </w:r>
      <w:r>
        <w:rPr>
          <w:rtl/>
        </w:rPr>
      </w:r>
      <w:r>
        <w:rPr>
          <w:rtl/>
        </w:rPr>
        <w:fldChar w:fldCharType="separate"/>
      </w:r>
      <w:r>
        <w:rPr>
          <w:rtl/>
        </w:rPr>
        <w:t>8</w:t>
      </w:r>
      <w:r>
        <w:rPr>
          <w:rtl/>
        </w:rPr>
        <w:fldChar w:fldCharType="end"/>
      </w:r>
    </w:p>
    <w:p w:rsidR="00406985" w:rsidRDefault="00406985">
      <w:pPr>
        <w:pStyle w:val="TOC2"/>
        <w:spacing w:before="144"/>
        <w:rPr>
          <w:rFonts w:asciiTheme="minorHAnsi" w:eastAsiaTheme="minorEastAsia" w:hAnsiTheme="minorHAnsi" w:cstheme="minorBidi"/>
          <w:b w:val="0"/>
          <w:bCs w:val="0"/>
          <w:sz w:val="22"/>
          <w:szCs w:val="22"/>
          <w:rtl/>
        </w:rPr>
      </w:pPr>
      <w:r>
        <w:rPr>
          <w:rtl/>
        </w:rPr>
        <w:t>2.1</w:t>
      </w:r>
      <w:r>
        <w:rPr>
          <w:rFonts w:asciiTheme="minorHAnsi" w:eastAsiaTheme="minorEastAsia" w:hAnsiTheme="minorHAnsi" w:cstheme="minorBidi"/>
          <w:b w:val="0"/>
          <w:bCs w:val="0"/>
          <w:sz w:val="22"/>
          <w:szCs w:val="22"/>
          <w:rtl/>
        </w:rPr>
        <w:tab/>
      </w:r>
      <w:r>
        <w:rPr>
          <w:rFonts w:hint="eastAsia"/>
          <w:rtl/>
        </w:rPr>
        <w:t>בדיקות</w:t>
      </w:r>
      <w:r>
        <w:rPr>
          <w:rtl/>
        </w:rPr>
        <w:t xml:space="preserve"> </w:t>
      </w:r>
      <w:r>
        <w:rPr>
          <w:rFonts w:hint="eastAsia"/>
          <w:rtl/>
        </w:rPr>
        <w:t>לקוח</w:t>
      </w:r>
      <w:r>
        <w:rPr>
          <w:rtl/>
        </w:rPr>
        <w:t>/</w:t>
      </w:r>
      <w:r>
        <w:rPr>
          <w:rFonts w:hint="eastAsia"/>
          <w:rtl/>
        </w:rPr>
        <w:t>שרת</w:t>
      </w:r>
      <w:r>
        <w:rPr>
          <w:rtl/>
        </w:rPr>
        <w:t xml:space="preserve"> (</w:t>
      </w:r>
      <w:r>
        <w:rPr>
          <w:rFonts w:hint="eastAsia"/>
          <w:rtl/>
        </w:rPr>
        <w:t>ברמת</w:t>
      </w:r>
      <w:r>
        <w:rPr>
          <w:rtl/>
        </w:rPr>
        <w:t xml:space="preserve"> </w:t>
      </w:r>
      <w:r>
        <w:t>Acceptance</w:t>
      </w:r>
      <w:r>
        <w:rPr>
          <w:rtl/>
        </w:rPr>
        <w:t>)</w:t>
      </w:r>
      <w:r>
        <w:rPr>
          <w:rtl/>
        </w:rPr>
        <w:tab/>
      </w:r>
      <w:r>
        <w:rPr>
          <w:rtl/>
        </w:rPr>
        <w:fldChar w:fldCharType="begin"/>
      </w:r>
      <w:r>
        <w:rPr>
          <w:rtl/>
        </w:rPr>
        <w:instrText xml:space="preserve"> </w:instrText>
      </w:r>
      <w:r>
        <w:instrText>PAGEREF</w:instrText>
      </w:r>
      <w:r>
        <w:rPr>
          <w:rtl/>
        </w:rPr>
        <w:instrText xml:space="preserve"> _</w:instrText>
      </w:r>
      <w:r>
        <w:instrText>Toc505513747 \h</w:instrText>
      </w:r>
      <w:r>
        <w:rPr>
          <w:rtl/>
        </w:rPr>
        <w:instrText xml:space="preserve"> </w:instrText>
      </w:r>
      <w:r>
        <w:rPr>
          <w:rtl/>
        </w:rPr>
      </w:r>
      <w:r>
        <w:rPr>
          <w:rtl/>
        </w:rPr>
        <w:fldChar w:fldCharType="separate"/>
      </w:r>
      <w:r>
        <w:rPr>
          <w:rtl/>
        </w:rPr>
        <w:t>8</w:t>
      </w:r>
      <w:r>
        <w:rPr>
          <w:rtl/>
        </w:rPr>
        <w:fldChar w:fldCharType="end"/>
      </w:r>
    </w:p>
    <w:p w:rsidR="00406985" w:rsidRDefault="00406985">
      <w:pPr>
        <w:pStyle w:val="TOC1"/>
        <w:spacing w:before="144"/>
        <w:rPr>
          <w:rFonts w:asciiTheme="minorHAnsi" w:eastAsiaTheme="minorEastAsia" w:hAnsiTheme="minorHAnsi" w:cstheme="minorBidi"/>
          <w:b w:val="0"/>
          <w:bCs w:val="0"/>
          <w:caps w:val="0"/>
          <w:sz w:val="22"/>
          <w:szCs w:val="22"/>
          <w:rtl/>
        </w:rPr>
      </w:pPr>
      <w:r>
        <w:rPr>
          <w:rtl/>
        </w:rPr>
        <w:t>3</w:t>
      </w:r>
      <w:r>
        <w:rPr>
          <w:rFonts w:asciiTheme="minorHAnsi" w:eastAsiaTheme="minorEastAsia" w:hAnsiTheme="minorHAnsi" w:cstheme="minorBidi"/>
          <w:b w:val="0"/>
          <w:bCs w:val="0"/>
          <w:caps w:val="0"/>
          <w:sz w:val="22"/>
          <w:szCs w:val="22"/>
          <w:rtl/>
        </w:rPr>
        <w:tab/>
      </w:r>
      <w:r>
        <w:rPr>
          <w:rFonts w:hint="eastAsia"/>
          <w:rtl/>
        </w:rPr>
        <w:t>מדריך</w:t>
      </w:r>
      <w:r>
        <w:rPr>
          <w:rtl/>
        </w:rPr>
        <w:t xml:space="preserve"> </w:t>
      </w:r>
      <w:r>
        <w:rPr>
          <w:rFonts w:hint="eastAsia"/>
          <w:rtl/>
        </w:rPr>
        <w:t>משתמש</w:t>
      </w:r>
      <w:r>
        <w:rPr>
          <w:rtl/>
        </w:rPr>
        <w:tab/>
      </w:r>
      <w:r>
        <w:rPr>
          <w:rtl/>
        </w:rPr>
        <w:fldChar w:fldCharType="begin"/>
      </w:r>
      <w:r>
        <w:rPr>
          <w:rtl/>
        </w:rPr>
        <w:instrText xml:space="preserve"> </w:instrText>
      </w:r>
      <w:r>
        <w:instrText>PAGEREF</w:instrText>
      </w:r>
      <w:r>
        <w:rPr>
          <w:rtl/>
        </w:rPr>
        <w:instrText xml:space="preserve"> _</w:instrText>
      </w:r>
      <w:r>
        <w:instrText>Toc505513748 \h</w:instrText>
      </w:r>
      <w:r>
        <w:rPr>
          <w:rtl/>
        </w:rPr>
        <w:instrText xml:space="preserve"> </w:instrText>
      </w:r>
      <w:r>
        <w:rPr>
          <w:rtl/>
        </w:rPr>
      </w:r>
      <w:r>
        <w:rPr>
          <w:rtl/>
        </w:rPr>
        <w:fldChar w:fldCharType="separate"/>
      </w:r>
      <w:r>
        <w:rPr>
          <w:rtl/>
        </w:rPr>
        <w:t>9</w:t>
      </w:r>
      <w:r>
        <w:rPr>
          <w:rtl/>
        </w:rPr>
        <w:fldChar w:fldCharType="end"/>
      </w:r>
    </w:p>
    <w:p w:rsidR="00406985" w:rsidRDefault="00406985">
      <w:pPr>
        <w:pStyle w:val="TOC2"/>
        <w:spacing w:before="144"/>
        <w:rPr>
          <w:rFonts w:asciiTheme="minorHAnsi" w:eastAsiaTheme="minorEastAsia" w:hAnsiTheme="minorHAnsi" w:cstheme="minorBidi"/>
          <w:b w:val="0"/>
          <w:bCs w:val="0"/>
          <w:sz w:val="22"/>
          <w:szCs w:val="22"/>
          <w:rtl/>
        </w:rPr>
      </w:pPr>
      <w:r>
        <w:t>3.1</w:t>
      </w:r>
      <w:r>
        <w:rPr>
          <w:rFonts w:asciiTheme="minorHAnsi" w:eastAsiaTheme="minorEastAsia" w:hAnsiTheme="minorHAnsi" w:cstheme="minorBidi"/>
          <w:b w:val="0"/>
          <w:bCs w:val="0"/>
          <w:sz w:val="22"/>
          <w:szCs w:val="22"/>
          <w:rtl/>
        </w:rPr>
        <w:tab/>
      </w:r>
      <w:r>
        <w:rPr>
          <w:rFonts w:hint="eastAsia"/>
          <w:rtl/>
        </w:rPr>
        <w:t>הסבר</w:t>
      </w:r>
      <w:r>
        <w:rPr>
          <w:rtl/>
        </w:rPr>
        <w:t xml:space="preserve"> </w:t>
      </w:r>
      <w:r>
        <w:rPr>
          <w:rFonts w:hint="eastAsia"/>
          <w:rtl/>
        </w:rPr>
        <w:t>על</w:t>
      </w:r>
      <w:r>
        <w:rPr>
          <w:rtl/>
        </w:rPr>
        <w:t xml:space="preserve"> </w:t>
      </w:r>
      <w:r>
        <w:rPr>
          <w:rFonts w:hint="eastAsia"/>
          <w:rtl/>
        </w:rPr>
        <w:t>מבנה</w:t>
      </w:r>
      <w:r>
        <w:rPr>
          <w:rtl/>
        </w:rPr>
        <w:t xml:space="preserve"> </w:t>
      </w:r>
      <w:r>
        <w:rPr>
          <w:rFonts w:hint="eastAsia"/>
          <w:rtl/>
        </w:rPr>
        <w:t>התיקיות</w:t>
      </w:r>
      <w:r>
        <w:rPr>
          <w:rtl/>
        </w:rPr>
        <w:t>:</w:t>
      </w:r>
      <w:r>
        <w:rPr>
          <w:rtl/>
        </w:rPr>
        <w:tab/>
      </w:r>
      <w:r>
        <w:rPr>
          <w:rtl/>
        </w:rPr>
        <w:fldChar w:fldCharType="begin"/>
      </w:r>
      <w:r>
        <w:rPr>
          <w:rtl/>
        </w:rPr>
        <w:instrText xml:space="preserve"> </w:instrText>
      </w:r>
      <w:r>
        <w:instrText>PAGEREF</w:instrText>
      </w:r>
      <w:r>
        <w:rPr>
          <w:rtl/>
        </w:rPr>
        <w:instrText xml:space="preserve"> _</w:instrText>
      </w:r>
      <w:r>
        <w:instrText>Toc505513749 \h</w:instrText>
      </w:r>
      <w:r>
        <w:rPr>
          <w:rtl/>
        </w:rPr>
        <w:instrText xml:space="preserve"> </w:instrText>
      </w:r>
      <w:r>
        <w:rPr>
          <w:rtl/>
        </w:rPr>
      </w:r>
      <w:r>
        <w:rPr>
          <w:rtl/>
        </w:rPr>
        <w:fldChar w:fldCharType="separate"/>
      </w:r>
      <w:r>
        <w:rPr>
          <w:rtl/>
        </w:rPr>
        <w:t>9</w:t>
      </w:r>
      <w:r>
        <w:rPr>
          <w:rtl/>
        </w:rPr>
        <w:fldChar w:fldCharType="end"/>
      </w:r>
    </w:p>
    <w:p w:rsidR="00406985" w:rsidRDefault="00406985">
      <w:pPr>
        <w:pStyle w:val="TOC2"/>
        <w:spacing w:before="144"/>
        <w:rPr>
          <w:rFonts w:asciiTheme="minorHAnsi" w:eastAsiaTheme="minorEastAsia" w:hAnsiTheme="minorHAnsi" w:cstheme="minorBidi"/>
          <w:b w:val="0"/>
          <w:bCs w:val="0"/>
          <w:sz w:val="22"/>
          <w:szCs w:val="22"/>
          <w:rtl/>
        </w:rPr>
      </w:pPr>
      <w:r>
        <w:t>3.2</w:t>
      </w:r>
      <w:r>
        <w:rPr>
          <w:rFonts w:asciiTheme="minorHAnsi" w:eastAsiaTheme="minorEastAsia" w:hAnsiTheme="minorHAnsi" w:cstheme="minorBidi"/>
          <w:b w:val="0"/>
          <w:bCs w:val="0"/>
          <w:sz w:val="22"/>
          <w:szCs w:val="22"/>
          <w:rtl/>
        </w:rPr>
        <w:tab/>
      </w:r>
      <w:r>
        <w:rPr>
          <w:rFonts w:hint="eastAsia"/>
          <w:rtl/>
        </w:rPr>
        <w:t>צד</w:t>
      </w:r>
      <w:r>
        <w:rPr>
          <w:rtl/>
        </w:rPr>
        <w:t xml:space="preserve"> </w:t>
      </w:r>
      <w:r>
        <w:rPr>
          <w:rFonts w:hint="eastAsia"/>
          <w:rtl/>
        </w:rPr>
        <w:t>השרת</w:t>
      </w:r>
      <w:r>
        <w:rPr>
          <w:rtl/>
        </w:rPr>
        <w:t>:</w:t>
      </w:r>
      <w:r>
        <w:rPr>
          <w:rtl/>
        </w:rPr>
        <w:tab/>
      </w:r>
      <w:r>
        <w:rPr>
          <w:rtl/>
        </w:rPr>
        <w:fldChar w:fldCharType="begin"/>
      </w:r>
      <w:r>
        <w:rPr>
          <w:rtl/>
        </w:rPr>
        <w:instrText xml:space="preserve"> </w:instrText>
      </w:r>
      <w:r>
        <w:instrText>PAGEREF</w:instrText>
      </w:r>
      <w:r>
        <w:rPr>
          <w:rtl/>
        </w:rPr>
        <w:instrText xml:space="preserve"> _</w:instrText>
      </w:r>
      <w:r>
        <w:instrText>Toc505513750 \h</w:instrText>
      </w:r>
      <w:r>
        <w:rPr>
          <w:rtl/>
        </w:rPr>
        <w:instrText xml:space="preserve"> </w:instrText>
      </w:r>
      <w:r>
        <w:rPr>
          <w:rtl/>
        </w:rPr>
      </w:r>
      <w:r>
        <w:rPr>
          <w:rtl/>
        </w:rPr>
        <w:fldChar w:fldCharType="separate"/>
      </w:r>
      <w:r>
        <w:rPr>
          <w:rtl/>
        </w:rPr>
        <w:t>9</w:t>
      </w:r>
      <w:r>
        <w:rPr>
          <w:rtl/>
        </w:rPr>
        <w:fldChar w:fldCharType="end"/>
      </w:r>
    </w:p>
    <w:p w:rsidR="00406985" w:rsidRDefault="00406985">
      <w:pPr>
        <w:pStyle w:val="TOC2"/>
        <w:spacing w:before="144"/>
        <w:rPr>
          <w:rFonts w:asciiTheme="minorHAnsi" w:eastAsiaTheme="minorEastAsia" w:hAnsiTheme="minorHAnsi" w:cstheme="minorBidi"/>
          <w:b w:val="0"/>
          <w:bCs w:val="0"/>
          <w:sz w:val="22"/>
          <w:szCs w:val="22"/>
          <w:rtl/>
        </w:rPr>
      </w:pPr>
      <w:r>
        <w:t>3.3</w:t>
      </w:r>
      <w:r>
        <w:rPr>
          <w:rFonts w:asciiTheme="minorHAnsi" w:eastAsiaTheme="minorEastAsia" w:hAnsiTheme="minorHAnsi" w:cstheme="minorBidi"/>
          <w:b w:val="0"/>
          <w:bCs w:val="0"/>
          <w:sz w:val="22"/>
          <w:szCs w:val="22"/>
          <w:rtl/>
        </w:rPr>
        <w:tab/>
      </w:r>
      <w:r>
        <w:rPr>
          <w:rFonts w:hint="eastAsia"/>
          <w:rtl/>
        </w:rPr>
        <w:t>צד</w:t>
      </w:r>
      <w:r>
        <w:rPr>
          <w:rtl/>
        </w:rPr>
        <w:t xml:space="preserve"> </w:t>
      </w:r>
      <w:r>
        <w:rPr>
          <w:rFonts w:hint="eastAsia"/>
          <w:rtl/>
        </w:rPr>
        <w:t>הלקוח</w:t>
      </w:r>
      <w:r>
        <w:rPr>
          <w:rtl/>
        </w:rPr>
        <w:t>:</w:t>
      </w:r>
      <w:r>
        <w:rPr>
          <w:rtl/>
        </w:rPr>
        <w:tab/>
      </w:r>
      <w:r>
        <w:rPr>
          <w:rtl/>
        </w:rPr>
        <w:fldChar w:fldCharType="begin"/>
      </w:r>
      <w:r>
        <w:rPr>
          <w:rtl/>
        </w:rPr>
        <w:instrText xml:space="preserve"> </w:instrText>
      </w:r>
      <w:r>
        <w:instrText>PAGEREF</w:instrText>
      </w:r>
      <w:r>
        <w:rPr>
          <w:rtl/>
        </w:rPr>
        <w:instrText xml:space="preserve"> _</w:instrText>
      </w:r>
      <w:r>
        <w:instrText>Toc505513751 \h</w:instrText>
      </w:r>
      <w:r>
        <w:rPr>
          <w:rtl/>
        </w:rPr>
        <w:instrText xml:space="preserve"> </w:instrText>
      </w:r>
      <w:r>
        <w:rPr>
          <w:rtl/>
        </w:rPr>
      </w:r>
      <w:r>
        <w:rPr>
          <w:rtl/>
        </w:rPr>
        <w:fldChar w:fldCharType="separate"/>
      </w:r>
      <w:r>
        <w:rPr>
          <w:rtl/>
        </w:rPr>
        <w:t>9</w:t>
      </w:r>
      <w:r>
        <w:rPr>
          <w:rtl/>
        </w:rPr>
        <w:fldChar w:fldCharType="end"/>
      </w:r>
    </w:p>
    <w:p w:rsidR="00406985" w:rsidRDefault="00406985">
      <w:pPr>
        <w:pStyle w:val="TOC3"/>
        <w:spacing w:before="144"/>
        <w:rPr>
          <w:rFonts w:asciiTheme="minorHAnsi" w:eastAsiaTheme="minorEastAsia" w:hAnsiTheme="minorHAnsi" w:cstheme="minorBidi"/>
          <w:sz w:val="22"/>
          <w:szCs w:val="22"/>
          <w:rtl/>
        </w:rPr>
      </w:pPr>
      <w:r>
        <w:t>3.3.1</w:t>
      </w:r>
      <w:r>
        <w:rPr>
          <w:rFonts w:asciiTheme="minorHAnsi" w:eastAsiaTheme="minorEastAsia" w:hAnsiTheme="minorHAnsi" w:cstheme="minorBidi"/>
          <w:sz w:val="22"/>
          <w:szCs w:val="22"/>
          <w:rtl/>
        </w:rPr>
        <w:tab/>
      </w:r>
      <w:r>
        <w:rPr>
          <w:rFonts w:hint="eastAsia"/>
          <w:rtl/>
        </w:rPr>
        <w:t>הפקודות</w:t>
      </w:r>
      <w:r>
        <w:rPr>
          <w:rtl/>
        </w:rPr>
        <w:t xml:space="preserve"> </w:t>
      </w:r>
      <w:r>
        <w:rPr>
          <w:rFonts w:hint="eastAsia"/>
          <w:rtl/>
        </w:rPr>
        <w:t>הממומשות</w:t>
      </w:r>
      <w:r>
        <w:rPr>
          <w:rtl/>
        </w:rPr>
        <w:t xml:space="preserve">  </w:t>
      </w:r>
      <w:r>
        <w:rPr>
          <w:rFonts w:hint="eastAsia"/>
          <w:rtl/>
        </w:rPr>
        <w:t>לשימושו</w:t>
      </w:r>
      <w:r>
        <w:rPr>
          <w:rtl/>
        </w:rPr>
        <w:t xml:space="preserve"> </w:t>
      </w:r>
      <w:r>
        <w:rPr>
          <w:rFonts w:hint="eastAsia"/>
          <w:rtl/>
        </w:rPr>
        <w:t>של</w:t>
      </w:r>
      <w:r>
        <w:rPr>
          <w:rtl/>
        </w:rPr>
        <w:t xml:space="preserve"> </w:t>
      </w:r>
      <w:r>
        <w:rPr>
          <w:rFonts w:hint="eastAsia"/>
          <w:rtl/>
        </w:rPr>
        <w:t>הלקוח</w:t>
      </w:r>
      <w:r>
        <w:rPr>
          <w:rtl/>
        </w:rPr>
        <w:t xml:space="preserve"> </w:t>
      </w:r>
      <w:r>
        <w:rPr>
          <w:rFonts w:hint="eastAsia"/>
          <w:rtl/>
        </w:rPr>
        <w:t>הן</w:t>
      </w:r>
      <w:r>
        <w:rPr>
          <w:rtl/>
        </w:rPr>
        <w:t>:</w:t>
      </w:r>
      <w:r>
        <w:rPr>
          <w:rtl/>
        </w:rPr>
        <w:tab/>
      </w:r>
      <w:r>
        <w:rPr>
          <w:rtl/>
        </w:rPr>
        <w:fldChar w:fldCharType="begin"/>
      </w:r>
      <w:r>
        <w:rPr>
          <w:rtl/>
        </w:rPr>
        <w:instrText xml:space="preserve"> </w:instrText>
      </w:r>
      <w:r>
        <w:instrText>PAGEREF</w:instrText>
      </w:r>
      <w:r>
        <w:rPr>
          <w:rtl/>
        </w:rPr>
        <w:instrText xml:space="preserve"> _</w:instrText>
      </w:r>
      <w:r>
        <w:instrText>Toc505513752 \h</w:instrText>
      </w:r>
      <w:r>
        <w:rPr>
          <w:rtl/>
        </w:rPr>
        <w:instrText xml:space="preserve"> </w:instrText>
      </w:r>
      <w:r>
        <w:rPr>
          <w:rtl/>
        </w:rPr>
      </w:r>
      <w:r>
        <w:rPr>
          <w:rtl/>
        </w:rPr>
        <w:fldChar w:fldCharType="separate"/>
      </w:r>
      <w:r>
        <w:rPr>
          <w:rtl/>
        </w:rPr>
        <w:t>9</w:t>
      </w:r>
      <w:r>
        <w:rPr>
          <w:rtl/>
        </w:rPr>
        <w:fldChar w:fldCharType="end"/>
      </w:r>
    </w:p>
    <w:p w:rsidR="00406985" w:rsidRDefault="00406985">
      <w:pPr>
        <w:pStyle w:val="TOC3"/>
        <w:spacing w:before="144"/>
        <w:rPr>
          <w:rFonts w:asciiTheme="minorHAnsi" w:eastAsiaTheme="minorEastAsia" w:hAnsiTheme="minorHAnsi" w:cstheme="minorBidi"/>
          <w:sz w:val="22"/>
          <w:szCs w:val="22"/>
          <w:rtl/>
        </w:rPr>
      </w:pPr>
      <w:r>
        <w:rPr>
          <w:rtl/>
        </w:rPr>
        <w:t>3.3.2</w:t>
      </w:r>
      <w:r>
        <w:rPr>
          <w:rFonts w:asciiTheme="minorHAnsi" w:eastAsiaTheme="minorEastAsia" w:hAnsiTheme="minorHAnsi" w:cstheme="minorBidi"/>
          <w:sz w:val="22"/>
          <w:szCs w:val="22"/>
          <w:rtl/>
        </w:rPr>
        <w:tab/>
      </w:r>
      <w:r>
        <w:rPr>
          <w:rFonts w:hint="eastAsia"/>
          <w:rtl/>
        </w:rPr>
        <w:t>טבלת</w:t>
      </w:r>
      <w:r>
        <w:rPr>
          <w:rtl/>
        </w:rPr>
        <w:t xml:space="preserve"> </w:t>
      </w:r>
      <w:r>
        <w:rPr>
          <w:rFonts w:hint="eastAsia"/>
          <w:rtl/>
        </w:rPr>
        <w:t>משתמשים</w:t>
      </w:r>
      <w:r>
        <w:rPr>
          <w:rtl/>
        </w:rPr>
        <w:tab/>
      </w:r>
      <w:r>
        <w:rPr>
          <w:rtl/>
        </w:rPr>
        <w:fldChar w:fldCharType="begin"/>
      </w:r>
      <w:r>
        <w:rPr>
          <w:rtl/>
        </w:rPr>
        <w:instrText xml:space="preserve"> </w:instrText>
      </w:r>
      <w:r>
        <w:instrText>PAGEREF</w:instrText>
      </w:r>
      <w:r>
        <w:rPr>
          <w:rtl/>
        </w:rPr>
        <w:instrText xml:space="preserve"> _</w:instrText>
      </w:r>
      <w:r>
        <w:instrText>Toc505513753 \h</w:instrText>
      </w:r>
      <w:r>
        <w:rPr>
          <w:rtl/>
        </w:rPr>
        <w:instrText xml:space="preserve"> </w:instrText>
      </w:r>
      <w:r>
        <w:rPr>
          <w:rtl/>
        </w:rPr>
      </w:r>
      <w:r>
        <w:rPr>
          <w:rtl/>
        </w:rPr>
        <w:fldChar w:fldCharType="separate"/>
      </w:r>
      <w:r>
        <w:rPr>
          <w:rtl/>
        </w:rPr>
        <w:t>10</w:t>
      </w:r>
      <w:r>
        <w:rPr>
          <w:rtl/>
        </w:rPr>
        <w:fldChar w:fldCharType="end"/>
      </w:r>
    </w:p>
    <w:p w:rsidR="00406985" w:rsidRDefault="00406985">
      <w:pPr>
        <w:pStyle w:val="TOC1"/>
        <w:spacing w:before="144"/>
        <w:rPr>
          <w:rFonts w:asciiTheme="minorHAnsi" w:eastAsiaTheme="minorEastAsia" w:hAnsiTheme="minorHAnsi" w:cstheme="minorBidi"/>
          <w:b w:val="0"/>
          <w:bCs w:val="0"/>
          <w:caps w:val="0"/>
          <w:sz w:val="22"/>
          <w:szCs w:val="22"/>
          <w:rtl/>
        </w:rPr>
      </w:pPr>
      <w:r>
        <w:rPr>
          <w:rtl/>
        </w:rPr>
        <w:t>4</w:t>
      </w:r>
      <w:r>
        <w:rPr>
          <w:rFonts w:asciiTheme="minorHAnsi" w:eastAsiaTheme="minorEastAsia" w:hAnsiTheme="minorHAnsi" w:cstheme="minorBidi"/>
          <w:b w:val="0"/>
          <w:bCs w:val="0"/>
          <w:caps w:val="0"/>
          <w:sz w:val="22"/>
          <w:szCs w:val="22"/>
          <w:rtl/>
        </w:rPr>
        <w:tab/>
      </w:r>
      <w:r w:rsidRPr="002C006F">
        <w:rPr>
          <w:rFonts w:hint="eastAsia"/>
          <w:rtl/>
          <w:lang w:val="he-IL"/>
        </w:rPr>
        <w:t>ביבליוגרפיה</w:t>
      </w:r>
      <w:r>
        <w:rPr>
          <w:rtl/>
        </w:rPr>
        <w:tab/>
      </w:r>
      <w:r>
        <w:rPr>
          <w:rtl/>
        </w:rPr>
        <w:fldChar w:fldCharType="begin"/>
      </w:r>
      <w:r>
        <w:rPr>
          <w:rtl/>
        </w:rPr>
        <w:instrText xml:space="preserve"> </w:instrText>
      </w:r>
      <w:r>
        <w:instrText>PAGEREF</w:instrText>
      </w:r>
      <w:r>
        <w:rPr>
          <w:rtl/>
        </w:rPr>
        <w:instrText xml:space="preserve"> _</w:instrText>
      </w:r>
      <w:r>
        <w:instrText>Toc505513754 \h</w:instrText>
      </w:r>
      <w:r>
        <w:rPr>
          <w:rtl/>
        </w:rPr>
        <w:instrText xml:space="preserve"> </w:instrText>
      </w:r>
      <w:r>
        <w:rPr>
          <w:rtl/>
        </w:rPr>
      </w:r>
      <w:r>
        <w:rPr>
          <w:rtl/>
        </w:rPr>
        <w:fldChar w:fldCharType="separate"/>
      </w:r>
      <w:r>
        <w:rPr>
          <w:rtl/>
        </w:rPr>
        <w:t>11</w:t>
      </w:r>
      <w:r>
        <w:rPr>
          <w:rtl/>
        </w:rPr>
        <w:fldChar w:fldCharType="end"/>
      </w:r>
    </w:p>
    <w:p w:rsidR="00D65496" w:rsidRPr="002756E0" w:rsidRDefault="001A19BA" w:rsidP="004126A5">
      <w:pPr>
        <w:bidi w:val="0"/>
        <w:spacing w:beforeLines="60" w:before="144" w:after="60" w:line="240" w:lineRule="auto"/>
        <w:ind w:left="0"/>
        <w:jc w:val="left"/>
        <w:rPr>
          <w:rtl/>
        </w:rPr>
      </w:pPr>
      <w:r w:rsidRPr="002756E0">
        <w:fldChar w:fldCharType="end"/>
      </w:r>
      <w:r w:rsidR="00D65496" w:rsidRPr="002756E0">
        <w:rPr>
          <w:rtl/>
        </w:rPr>
        <w:br w:type="page"/>
      </w:r>
    </w:p>
    <w:p w:rsidR="00D65496" w:rsidRPr="002756E0" w:rsidRDefault="00D65496" w:rsidP="004370C1">
      <w:pPr>
        <w:tabs>
          <w:tab w:val="right" w:pos="836"/>
        </w:tabs>
        <w:rPr>
          <w:rtl/>
        </w:rPr>
      </w:pPr>
    </w:p>
    <w:p w:rsidR="004057B0" w:rsidRDefault="004057B0" w:rsidP="004057B0">
      <w:pPr>
        <w:pStyle w:val="1"/>
        <w:rPr>
          <w:rtl/>
        </w:rPr>
      </w:pPr>
      <w:bookmarkStart w:id="0" w:name="_Toc505513739"/>
      <w:r>
        <w:rPr>
          <w:rFonts w:hint="cs"/>
          <w:rtl/>
        </w:rPr>
        <w:t>רקע הפרוטוקול</w:t>
      </w:r>
      <w:bookmarkEnd w:id="0"/>
    </w:p>
    <w:p w:rsidR="004057B0" w:rsidRDefault="004057B0" w:rsidP="004057B0">
      <w:pPr>
        <w:pStyle w:val="2"/>
        <w:rPr>
          <w:rtl/>
        </w:rPr>
      </w:pPr>
      <w:bookmarkStart w:id="1" w:name="_Toc505513740"/>
      <w:r>
        <w:rPr>
          <w:rFonts w:hint="cs"/>
          <w:rtl/>
        </w:rPr>
        <w:t>רקע כללי והיסטוריה</w:t>
      </w:r>
      <w:bookmarkEnd w:id="1"/>
    </w:p>
    <w:p w:rsidR="007D116A" w:rsidRDefault="00014492" w:rsidP="00D857E7">
      <w:pPr>
        <w:rPr>
          <w:rtl/>
        </w:rPr>
      </w:pPr>
      <w:r>
        <w:t>SFTP – Simple File Transfer Protocol</w:t>
      </w:r>
      <w:r w:rsidR="00B17BF5">
        <w:rPr>
          <w:rFonts w:hint="cs"/>
          <w:rtl/>
        </w:rPr>
        <w:t xml:space="preserve"> </w:t>
      </w:r>
      <w:r w:rsidR="00C639FA">
        <w:rPr>
          <w:rFonts w:hint="cs"/>
          <w:rtl/>
        </w:rPr>
        <w:t xml:space="preserve">הינו פרוטוקול </w:t>
      </w:r>
      <w:r w:rsidR="00B06050">
        <w:rPr>
          <w:rFonts w:hint="cs"/>
          <w:rtl/>
        </w:rPr>
        <w:t xml:space="preserve">פשוט </w:t>
      </w:r>
      <w:r w:rsidR="00C639FA">
        <w:rPr>
          <w:rFonts w:hint="cs"/>
          <w:rtl/>
        </w:rPr>
        <w:t>להעברת קבצים</w:t>
      </w:r>
      <w:r>
        <w:rPr>
          <w:rFonts w:hint="cs"/>
          <w:rtl/>
        </w:rPr>
        <w:t xml:space="preserve"> מהשרת ללקוח</w:t>
      </w:r>
      <w:r w:rsidR="00C639FA">
        <w:rPr>
          <w:rFonts w:hint="cs"/>
          <w:rtl/>
        </w:rPr>
        <w:t xml:space="preserve">. </w:t>
      </w:r>
      <w:r w:rsidR="007D116A">
        <w:rPr>
          <w:rFonts w:hint="cs"/>
          <w:rtl/>
        </w:rPr>
        <w:t>הפרוטוקול תומך בשליטה של המשתמש, העברת קבצים, יצירת רשימה ש</w:t>
      </w:r>
      <w:r w:rsidR="00817E13">
        <w:rPr>
          <w:rFonts w:hint="cs"/>
          <w:rtl/>
        </w:rPr>
        <w:t>ל</w:t>
      </w:r>
      <w:r w:rsidR="007D116A">
        <w:rPr>
          <w:rFonts w:hint="cs"/>
          <w:rtl/>
        </w:rPr>
        <w:t xml:space="preserve"> תכולת התיקייה , שינוי הנתיב של הקובץ, שינוי שם הקובץ ומחיקתו.</w:t>
      </w:r>
    </w:p>
    <w:p w:rsidR="007D116A" w:rsidRDefault="004676B3" w:rsidP="00B17BF5">
      <w:pPr>
        <w:rPr>
          <w:rtl/>
        </w:rPr>
      </w:pPr>
      <w:r>
        <w:rPr>
          <w:rFonts w:hint="cs"/>
          <w:rtl/>
        </w:rPr>
        <w:t xml:space="preserve">הפרוטוקול ניתן לשימוש רק על ידי חיבור </w:t>
      </w:r>
      <w:r>
        <w:rPr>
          <w:rFonts w:hint="cs"/>
        </w:rPr>
        <w:t>TCP</w:t>
      </w:r>
      <w:r>
        <w:rPr>
          <w:rFonts w:hint="cs"/>
          <w:rtl/>
        </w:rPr>
        <w:t xml:space="preserve"> </w:t>
      </w:r>
      <w:sdt>
        <w:sdtPr>
          <w:rPr>
            <w:rtl/>
          </w:rPr>
          <w:id w:val="-436221974"/>
          <w:citation/>
        </w:sdtPr>
        <w:sdtEndPr/>
        <w:sdtContent>
          <w:r w:rsidR="00FA3DD2">
            <w:rPr>
              <w:rtl/>
            </w:rPr>
            <w:fldChar w:fldCharType="begin"/>
          </w:r>
          <w:r w:rsidR="000D4E7F">
            <w:instrText>CITATION Int84 \l 1037</w:instrText>
          </w:r>
          <w:r w:rsidR="000D4E7F">
            <w:rPr>
              <w:rtl/>
            </w:rPr>
            <w:instrText xml:space="preserve"> </w:instrText>
          </w:r>
          <w:r w:rsidR="00FA3DD2">
            <w:rPr>
              <w:rtl/>
            </w:rPr>
            <w:fldChar w:fldCharType="separate"/>
          </w:r>
          <w:r w:rsidR="00406985">
            <w:rPr>
              <w:noProof/>
            </w:rPr>
            <w:t>(Lottor 1984)</w:t>
          </w:r>
          <w:r w:rsidR="00FA3DD2">
            <w:rPr>
              <w:rtl/>
            </w:rPr>
            <w:fldChar w:fldCharType="end"/>
          </w:r>
        </w:sdtContent>
      </w:sdt>
      <w:r w:rsidR="00FA3DD2">
        <w:rPr>
          <w:rFonts w:hint="cs"/>
          <w:rtl/>
        </w:rPr>
        <w:t>.</w:t>
      </w:r>
    </w:p>
    <w:p w:rsidR="007D116A" w:rsidRPr="004057B0" w:rsidRDefault="007D116A" w:rsidP="00C639FA">
      <w:pPr>
        <w:rPr>
          <w:rtl/>
        </w:rPr>
      </w:pPr>
    </w:p>
    <w:p w:rsidR="004057B0" w:rsidRDefault="004057B0" w:rsidP="007060DD">
      <w:pPr>
        <w:pStyle w:val="2"/>
      </w:pPr>
      <w:bookmarkStart w:id="2" w:name="_Toc505513741"/>
      <w:r>
        <w:rPr>
          <w:rFonts w:hint="cs"/>
          <w:rtl/>
        </w:rPr>
        <w:t>סיכום</w:t>
      </w:r>
      <w:r w:rsidR="007060DD">
        <w:rPr>
          <w:rFonts w:hint="cs"/>
          <w:rtl/>
        </w:rPr>
        <w:t xml:space="preserve"> תקן</w:t>
      </w:r>
      <w:r w:rsidR="00D73001">
        <w:rPr>
          <w:rFonts w:hint="cs"/>
          <w:rtl/>
        </w:rPr>
        <w:t xml:space="preserve"> </w:t>
      </w:r>
      <w:r w:rsidR="00D73001">
        <w:t>RFC</w:t>
      </w:r>
      <w:bookmarkEnd w:id="2"/>
    </w:p>
    <w:p w:rsidR="007A2959" w:rsidRDefault="00757598" w:rsidP="00817E13">
      <w:pPr>
        <w:rPr>
          <w:rtl/>
        </w:rPr>
      </w:pPr>
      <w:r>
        <w:t>RPC</w:t>
      </w:r>
      <w:r>
        <w:rPr>
          <w:rFonts w:hint="cs"/>
          <w:rtl/>
        </w:rPr>
        <w:t xml:space="preserve"> זה מציע פרוטוקול עבור</w:t>
      </w:r>
      <w:r w:rsidR="00C96E23">
        <w:rPr>
          <w:rFonts w:hint="cs"/>
          <w:rtl/>
        </w:rPr>
        <w:t xml:space="preserve"> קהילת האינטרנט</w:t>
      </w:r>
      <w:r w:rsidR="00C96E23">
        <w:t xml:space="preserve"> </w:t>
      </w:r>
      <w:r w:rsidR="00C96E23">
        <w:rPr>
          <w:rFonts w:hint="cs"/>
        </w:rPr>
        <w:t>ARPA</w:t>
      </w:r>
      <w:r w:rsidR="00C96E23">
        <w:t xml:space="preserve"> – Advanced Research Projects Agency</w:t>
      </w:r>
      <w:r w:rsidR="00C96E23">
        <w:rPr>
          <w:rFonts w:hint="cs"/>
          <w:rtl/>
        </w:rPr>
        <w:t xml:space="preserve"> ודורש דיונים והצעות לשיפור.</w:t>
      </w:r>
      <w:r w:rsidR="007A2959">
        <w:rPr>
          <w:rFonts w:hint="cs"/>
          <w:rtl/>
        </w:rPr>
        <w:t xml:space="preserve"> פרוטוקול זה בא לתת מענה לאנשים אשר מעוניינים בפרוטוקול יותר עוצמתי מפרוטוקול </w:t>
      </w:r>
      <w:r w:rsidR="0099493B">
        <w:t>TFTP</w:t>
      </w:r>
      <w:r w:rsidR="007A2959">
        <w:rPr>
          <w:rFonts w:hint="cs"/>
          <w:rtl/>
        </w:rPr>
        <w:t xml:space="preserve"> </w:t>
      </w:r>
      <w:r w:rsidR="00222EA7">
        <w:rPr>
          <w:rFonts w:hint="cs"/>
          <w:rtl/>
        </w:rPr>
        <w:t>(</w:t>
      </w:r>
      <w:r w:rsidR="00B85589">
        <w:rPr>
          <w:rFonts w:hint="cs"/>
          <w:rtl/>
        </w:rPr>
        <w:t>זהו פרוטוקול העברת קבצים אשר בולט עקב פשטותו</w:t>
      </w:r>
      <w:r w:rsidR="00222EA7">
        <w:rPr>
          <w:rFonts w:hint="cs"/>
          <w:rtl/>
        </w:rPr>
        <w:t xml:space="preserve">) </w:t>
      </w:r>
      <w:r w:rsidR="007A2959">
        <w:rPr>
          <w:rFonts w:hint="cs"/>
          <w:rtl/>
        </w:rPr>
        <w:t>ופחות עוצמתי ויותר קל למימוש מ-</w:t>
      </w:r>
      <w:r w:rsidR="007A2959">
        <w:rPr>
          <w:rFonts w:hint="cs"/>
        </w:rPr>
        <w:t>FTP</w:t>
      </w:r>
      <w:r w:rsidR="00B85589">
        <w:rPr>
          <w:rFonts w:hint="cs"/>
          <w:rtl/>
        </w:rPr>
        <w:t xml:space="preserve"> (זהו פרוטוקול העבר קבצים מתקדם יותר)</w:t>
      </w:r>
      <w:r w:rsidR="007A2959">
        <w:rPr>
          <w:rFonts w:hint="cs"/>
          <w:rtl/>
        </w:rPr>
        <w:t>.</w:t>
      </w:r>
    </w:p>
    <w:p w:rsidR="002F774F" w:rsidRDefault="002F774F" w:rsidP="002F774F">
      <w:pPr>
        <w:rPr>
          <w:rtl/>
        </w:rPr>
      </w:pPr>
      <w:r>
        <w:rPr>
          <w:rFonts w:hint="cs"/>
          <w:rtl/>
        </w:rPr>
        <w:t xml:space="preserve">פרוטוקול זה ניתן למימוש עם באמצעות כל פרוטוקול אמין המבוסס על זרימת 8 בתים. </w:t>
      </w:r>
      <w:r>
        <w:t>SFTP</w:t>
      </w:r>
      <w:r>
        <w:rPr>
          <w:rFonts w:hint="cs"/>
          <w:rtl/>
        </w:rPr>
        <w:t xml:space="preserve"> ניתן לשימוש רק באמצעות חיבור </w:t>
      </w:r>
      <w:r>
        <w:t>TCP</w:t>
      </w:r>
      <w:r>
        <w:rPr>
          <w:rFonts w:hint="cs"/>
          <w:rtl/>
        </w:rPr>
        <w:t xml:space="preserve"> </w:t>
      </w:r>
      <w:r w:rsidR="00B97E10">
        <w:rPr>
          <w:rFonts w:hint="cs"/>
          <w:rtl/>
        </w:rPr>
        <w:t>בעוד ש</w:t>
      </w:r>
      <w:r w:rsidR="00B97E10">
        <w:t>TFTP</w:t>
      </w:r>
      <w:r w:rsidR="00B97E10">
        <w:rPr>
          <w:rFonts w:hint="cs"/>
          <w:rtl/>
        </w:rPr>
        <w:t xml:space="preserve"> ממומש באמצעות </w:t>
      </w:r>
      <w:r w:rsidR="00B97E10">
        <w:rPr>
          <w:rFonts w:hint="cs"/>
        </w:rPr>
        <w:t>UDP</w:t>
      </w:r>
      <w:r w:rsidR="00FA3DD2">
        <w:rPr>
          <w:rFonts w:hint="cs"/>
          <w:rtl/>
        </w:rPr>
        <w:t xml:space="preserve"> </w:t>
      </w:r>
      <w:sdt>
        <w:sdtPr>
          <w:rPr>
            <w:rFonts w:hint="cs"/>
            <w:rtl/>
          </w:rPr>
          <w:id w:val="1732885381"/>
          <w:citation/>
        </w:sdtPr>
        <w:sdtEndPr/>
        <w:sdtContent>
          <w:r w:rsidR="00FA3DD2">
            <w:rPr>
              <w:rtl/>
            </w:rPr>
            <w:fldChar w:fldCharType="begin"/>
          </w:r>
          <w:r w:rsidR="000D4E7F">
            <w:instrText>CITATION Int84 \l 1037</w:instrText>
          </w:r>
          <w:r w:rsidR="000D4E7F">
            <w:rPr>
              <w:rtl/>
            </w:rPr>
            <w:instrText xml:space="preserve"> </w:instrText>
          </w:r>
          <w:r w:rsidR="00FA3DD2">
            <w:rPr>
              <w:rtl/>
            </w:rPr>
            <w:fldChar w:fldCharType="separate"/>
          </w:r>
          <w:r w:rsidR="00406985">
            <w:rPr>
              <w:noProof/>
            </w:rPr>
            <w:t>(Lottor 1984)</w:t>
          </w:r>
          <w:r w:rsidR="00FA3DD2">
            <w:rPr>
              <w:rtl/>
            </w:rPr>
            <w:fldChar w:fldCharType="end"/>
          </w:r>
        </w:sdtContent>
      </w:sdt>
      <w:r w:rsidR="00B97E10">
        <w:rPr>
          <w:rFonts w:hint="cs"/>
          <w:rtl/>
        </w:rPr>
        <w:t>.</w:t>
      </w:r>
    </w:p>
    <w:p w:rsidR="007A2959" w:rsidRPr="004F53A3" w:rsidRDefault="004F53A3" w:rsidP="00C96E23">
      <w:pPr>
        <w:rPr>
          <w:u w:val="single"/>
          <w:rtl/>
        </w:rPr>
      </w:pPr>
      <w:r w:rsidRPr="004F53A3">
        <w:rPr>
          <w:rFonts w:hint="cs"/>
          <w:u w:val="single"/>
          <w:rtl/>
        </w:rPr>
        <w:t>הפרוטוקול:</w:t>
      </w:r>
    </w:p>
    <w:p w:rsidR="007F6A4C" w:rsidRDefault="004F53A3" w:rsidP="004F53A3">
      <w:pPr>
        <w:rPr>
          <w:rtl/>
        </w:rPr>
      </w:pPr>
      <w:r>
        <w:rPr>
          <w:rFonts w:hint="cs"/>
          <w:rtl/>
        </w:rPr>
        <w:t xml:space="preserve">יצירת חיבור </w:t>
      </w:r>
      <w:r>
        <w:rPr>
          <w:rFonts w:hint="cs"/>
        </w:rPr>
        <w:t>TCP</w:t>
      </w:r>
      <w:r>
        <w:rPr>
          <w:rFonts w:hint="cs"/>
          <w:rtl/>
        </w:rPr>
        <w:t xml:space="preserve"> בין השרת ללקח. שליחת פקודות </w:t>
      </w:r>
      <w:r>
        <w:t>SFTP</w:t>
      </w:r>
      <w:r>
        <w:rPr>
          <w:rFonts w:hint="cs"/>
          <w:rtl/>
        </w:rPr>
        <w:t xml:space="preserve"> והמתנה לתשובה. </w:t>
      </w:r>
      <w:r w:rsidR="007F6A4C">
        <w:rPr>
          <w:rFonts w:hint="cs"/>
          <w:rtl/>
        </w:rPr>
        <w:t xml:space="preserve"> פקודת </w:t>
      </w:r>
      <w:r w:rsidR="007F6A4C">
        <w:t>SFTP</w:t>
      </w:r>
      <w:r w:rsidR="007F6A4C">
        <w:rPr>
          <w:rFonts w:hint="cs"/>
          <w:rtl/>
        </w:rPr>
        <w:t xml:space="preserve"> נשלחת לשרת ב-4 אותיות </w:t>
      </w:r>
      <w:r w:rsidR="007F6A4C">
        <w:t>ASCII</w:t>
      </w:r>
      <w:r w:rsidR="007F6A4C">
        <w:rPr>
          <w:rFonts w:hint="cs"/>
          <w:rtl/>
        </w:rPr>
        <w:t xml:space="preserve"> מלוות ברווח בודד.</w:t>
      </w:r>
    </w:p>
    <w:p w:rsidR="004F53A3" w:rsidRDefault="004F53A3" w:rsidP="004F53A3">
      <w:pPr>
        <w:rPr>
          <w:rtl/>
        </w:rPr>
      </w:pPr>
      <w:r>
        <w:rPr>
          <w:rFonts w:hint="cs"/>
          <w:rtl/>
        </w:rPr>
        <w:t>פקודות הלקוח:</w:t>
      </w:r>
    </w:p>
    <w:p w:rsidR="004F53A3" w:rsidRDefault="004F53A3" w:rsidP="004F53A3">
      <w:pPr>
        <w:pStyle w:val="ae"/>
        <w:numPr>
          <w:ilvl w:val="0"/>
          <w:numId w:val="18"/>
        </w:numPr>
      </w:pPr>
      <w:r>
        <w:t>USER</w:t>
      </w:r>
      <w:r>
        <w:rPr>
          <w:rFonts w:hint="cs"/>
          <w:rtl/>
        </w:rPr>
        <w:t xml:space="preserve"> </w:t>
      </w:r>
      <w:r>
        <w:rPr>
          <w:rtl/>
        </w:rPr>
        <w:t>–</w:t>
      </w:r>
      <w:r>
        <w:rPr>
          <w:rFonts w:hint="cs"/>
          <w:rtl/>
        </w:rPr>
        <w:t xml:space="preserve"> תעודת הזהות של המשתמש לצורך אימות של השרת.</w:t>
      </w:r>
    </w:p>
    <w:p w:rsidR="004F53A3" w:rsidRDefault="004F53A3" w:rsidP="004F53A3">
      <w:pPr>
        <w:pStyle w:val="ae"/>
        <w:numPr>
          <w:ilvl w:val="0"/>
          <w:numId w:val="18"/>
        </w:numPr>
      </w:pPr>
      <w:r>
        <w:t>ACCT</w:t>
      </w:r>
      <w:r>
        <w:rPr>
          <w:rFonts w:hint="cs"/>
          <w:rtl/>
        </w:rPr>
        <w:t xml:space="preserve"> </w:t>
      </w:r>
      <w:r>
        <w:rPr>
          <w:rtl/>
        </w:rPr>
        <w:t>–</w:t>
      </w:r>
      <w:r>
        <w:rPr>
          <w:rFonts w:hint="cs"/>
          <w:rtl/>
        </w:rPr>
        <w:t xml:space="preserve"> שם המשתמש לצורך אימות של השרת.</w:t>
      </w:r>
    </w:p>
    <w:p w:rsidR="004F53A3" w:rsidRDefault="004F53A3" w:rsidP="004F53A3">
      <w:pPr>
        <w:pStyle w:val="ae"/>
        <w:numPr>
          <w:ilvl w:val="0"/>
          <w:numId w:val="18"/>
        </w:numPr>
      </w:pPr>
      <w:r>
        <w:t>PASS</w:t>
      </w:r>
      <w:r>
        <w:rPr>
          <w:rFonts w:hint="cs"/>
          <w:rtl/>
        </w:rPr>
        <w:t xml:space="preserve"> </w:t>
      </w:r>
      <w:r>
        <w:rPr>
          <w:rtl/>
        </w:rPr>
        <w:t>–</w:t>
      </w:r>
      <w:r>
        <w:rPr>
          <w:rFonts w:hint="cs"/>
          <w:rtl/>
        </w:rPr>
        <w:t xml:space="preserve"> סיסמה של המשתמש לצורך אימות של השרת.</w:t>
      </w:r>
    </w:p>
    <w:p w:rsidR="004F53A3" w:rsidRDefault="004F53A3" w:rsidP="004F53A3">
      <w:pPr>
        <w:pStyle w:val="ae"/>
        <w:numPr>
          <w:ilvl w:val="0"/>
          <w:numId w:val="18"/>
        </w:numPr>
      </w:pPr>
      <w:r>
        <w:t>LIST</w:t>
      </w:r>
      <w:r>
        <w:rPr>
          <w:rFonts w:hint="cs"/>
          <w:rtl/>
        </w:rPr>
        <w:t xml:space="preserve"> </w:t>
      </w:r>
      <w:r>
        <w:rPr>
          <w:rtl/>
        </w:rPr>
        <w:t>–</w:t>
      </w:r>
      <w:r>
        <w:rPr>
          <w:rFonts w:hint="cs"/>
          <w:rtl/>
        </w:rPr>
        <w:t xml:space="preserve"> נתיב התיקייה</w:t>
      </w:r>
    </w:p>
    <w:p w:rsidR="004F53A3" w:rsidRDefault="004F53A3" w:rsidP="004F53A3">
      <w:pPr>
        <w:pStyle w:val="ae"/>
        <w:numPr>
          <w:ilvl w:val="0"/>
          <w:numId w:val="18"/>
        </w:numPr>
      </w:pPr>
      <w:r>
        <w:t>CDIR</w:t>
      </w:r>
      <w:r>
        <w:rPr>
          <w:rFonts w:hint="cs"/>
          <w:rtl/>
        </w:rPr>
        <w:t xml:space="preserve"> </w:t>
      </w:r>
      <w:r>
        <w:rPr>
          <w:rtl/>
        </w:rPr>
        <w:t>–</w:t>
      </w:r>
      <w:r>
        <w:rPr>
          <w:rFonts w:hint="cs"/>
          <w:rtl/>
        </w:rPr>
        <w:t xml:space="preserve"> שינוי התיקייה לתיקייה שהועברה בארגומנט</w:t>
      </w:r>
    </w:p>
    <w:p w:rsidR="004F53A3" w:rsidRDefault="004F53A3" w:rsidP="004F53A3">
      <w:pPr>
        <w:pStyle w:val="ae"/>
        <w:numPr>
          <w:ilvl w:val="0"/>
          <w:numId w:val="18"/>
        </w:numPr>
      </w:pPr>
      <w:r>
        <w:t>KILL</w:t>
      </w:r>
      <w:r>
        <w:rPr>
          <w:rFonts w:hint="cs"/>
          <w:rtl/>
        </w:rPr>
        <w:t xml:space="preserve"> </w:t>
      </w:r>
      <w:r>
        <w:rPr>
          <w:rtl/>
        </w:rPr>
        <w:t>–</w:t>
      </w:r>
      <w:r>
        <w:rPr>
          <w:rFonts w:hint="cs"/>
          <w:rtl/>
        </w:rPr>
        <w:t xml:space="preserve"> מחיקת הקובץ</w:t>
      </w:r>
    </w:p>
    <w:p w:rsidR="004F53A3" w:rsidRDefault="004F53A3" w:rsidP="004F53A3">
      <w:pPr>
        <w:pStyle w:val="ae"/>
        <w:numPr>
          <w:ilvl w:val="0"/>
          <w:numId w:val="18"/>
        </w:numPr>
      </w:pPr>
      <w:r>
        <w:t>DONE</w:t>
      </w:r>
      <w:r>
        <w:rPr>
          <w:rFonts w:hint="cs"/>
          <w:rtl/>
        </w:rPr>
        <w:t xml:space="preserve"> </w:t>
      </w:r>
      <w:r>
        <w:rPr>
          <w:rtl/>
        </w:rPr>
        <w:t>–</w:t>
      </w:r>
      <w:r>
        <w:rPr>
          <w:rFonts w:hint="cs"/>
          <w:rtl/>
        </w:rPr>
        <w:t xml:space="preserve"> סיום וסגירת החיבור עם השרת</w:t>
      </w:r>
    </w:p>
    <w:p w:rsidR="004F53A3" w:rsidRDefault="004F53A3" w:rsidP="004F53A3">
      <w:pPr>
        <w:pStyle w:val="ae"/>
        <w:numPr>
          <w:ilvl w:val="0"/>
          <w:numId w:val="18"/>
        </w:numPr>
      </w:pPr>
      <w:r>
        <w:rPr>
          <w:rFonts w:hint="cs"/>
        </w:rPr>
        <w:t>RETR</w:t>
      </w:r>
      <w:r>
        <w:rPr>
          <w:rFonts w:hint="cs"/>
          <w:rtl/>
        </w:rPr>
        <w:t xml:space="preserve"> </w:t>
      </w:r>
      <w:r>
        <w:rPr>
          <w:rtl/>
        </w:rPr>
        <w:t>–</w:t>
      </w:r>
      <w:r>
        <w:rPr>
          <w:rFonts w:hint="cs"/>
          <w:rtl/>
        </w:rPr>
        <w:t xml:space="preserve"> בקשה להעברה של קובץ</w:t>
      </w:r>
    </w:p>
    <w:p w:rsidR="004F53A3" w:rsidRDefault="004F53A3" w:rsidP="004F53A3">
      <w:pPr>
        <w:rPr>
          <w:rtl/>
        </w:rPr>
      </w:pPr>
      <w:r>
        <w:rPr>
          <w:rFonts w:hint="cs"/>
          <w:rtl/>
        </w:rPr>
        <w:t>פורמט הפקודות:</w:t>
      </w:r>
    </w:p>
    <w:p w:rsidR="004F53A3" w:rsidRDefault="004F53A3" w:rsidP="004F53A3">
      <w:pPr>
        <w:pStyle w:val="HTML"/>
        <w:rPr>
          <w:color w:val="000000"/>
        </w:rPr>
      </w:pPr>
      <w:r>
        <w:rPr>
          <w:color w:val="000000"/>
        </w:rPr>
        <w:t xml:space="preserve">      &lt;</w:t>
      </w:r>
      <w:proofErr w:type="gramStart"/>
      <w:r>
        <w:rPr>
          <w:color w:val="000000"/>
        </w:rPr>
        <w:t>command</w:t>
      </w:r>
      <w:proofErr w:type="gramEnd"/>
      <w:r>
        <w:rPr>
          <w:color w:val="000000"/>
        </w:rPr>
        <w:t>&gt; : = &lt;</w:t>
      </w:r>
      <w:proofErr w:type="spellStart"/>
      <w:r>
        <w:rPr>
          <w:color w:val="000000"/>
        </w:rPr>
        <w:t>cmd</w:t>
      </w:r>
      <w:proofErr w:type="spellEnd"/>
      <w:r>
        <w:rPr>
          <w:color w:val="000000"/>
        </w:rPr>
        <w:t>&gt; [&lt;SPACE&gt; &lt;</w:t>
      </w:r>
      <w:proofErr w:type="spellStart"/>
      <w:r>
        <w:rPr>
          <w:color w:val="000000"/>
        </w:rPr>
        <w:t>args</w:t>
      </w:r>
      <w:proofErr w:type="spellEnd"/>
      <w:r>
        <w:rPr>
          <w:color w:val="000000"/>
        </w:rPr>
        <w:t>&gt;] &lt;NULL&gt;</w:t>
      </w:r>
    </w:p>
    <w:p w:rsidR="004F53A3" w:rsidRDefault="004F53A3" w:rsidP="004F53A3">
      <w:pPr>
        <w:pStyle w:val="HTML"/>
        <w:rPr>
          <w:color w:val="000000"/>
        </w:rPr>
      </w:pPr>
    </w:p>
    <w:p w:rsidR="004F53A3" w:rsidRDefault="004F53A3" w:rsidP="00F76F7B">
      <w:pPr>
        <w:pStyle w:val="HTML"/>
        <w:rPr>
          <w:color w:val="000000"/>
        </w:rPr>
      </w:pPr>
      <w:r>
        <w:rPr>
          <w:color w:val="000000"/>
        </w:rPr>
        <w:t xml:space="preserve">     </w:t>
      </w:r>
      <w:r w:rsidR="00F76F7B">
        <w:rPr>
          <w:color w:val="000000"/>
        </w:rPr>
        <w:t xml:space="preserve"> &lt;</w:t>
      </w:r>
      <w:proofErr w:type="spellStart"/>
      <w:proofErr w:type="gramStart"/>
      <w:r w:rsidR="00F76F7B">
        <w:rPr>
          <w:color w:val="000000"/>
        </w:rPr>
        <w:t>cmd</w:t>
      </w:r>
      <w:proofErr w:type="spellEnd"/>
      <w:proofErr w:type="gramEnd"/>
      <w:r w:rsidR="00F76F7B">
        <w:rPr>
          <w:color w:val="000000"/>
        </w:rPr>
        <w:t xml:space="preserve">&gt; : =  USER ! </w:t>
      </w:r>
      <w:proofErr w:type="gramStart"/>
      <w:r w:rsidR="00F76F7B">
        <w:rPr>
          <w:color w:val="000000"/>
        </w:rPr>
        <w:t>ACCT !</w:t>
      </w:r>
      <w:proofErr w:type="gramEnd"/>
      <w:r w:rsidR="00F76F7B">
        <w:rPr>
          <w:color w:val="000000"/>
        </w:rPr>
        <w:t xml:space="preserve"> </w:t>
      </w:r>
      <w:proofErr w:type="gramStart"/>
      <w:r w:rsidR="00F76F7B">
        <w:rPr>
          <w:color w:val="000000"/>
        </w:rPr>
        <w:t xml:space="preserve">PASS </w:t>
      </w:r>
      <w:r>
        <w:rPr>
          <w:color w:val="000000"/>
        </w:rPr>
        <w:t>!</w:t>
      </w:r>
      <w:proofErr w:type="gramEnd"/>
      <w:r>
        <w:rPr>
          <w:color w:val="000000"/>
        </w:rPr>
        <w:t xml:space="preserve"> </w:t>
      </w:r>
      <w:proofErr w:type="gramStart"/>
      <w:r>
        <w:rPr>
          <w:color w:val="000000"/>
        </w:rPr>
        <w:t>LIST !</w:t>
      </w:r>
      <w:proofErr w:type="gramEnd"/>
      <w:r>
        <w:rPr>
          <w:color w:val="000000"/>
        </w:rPr>
        <w:t xml:space="preserve"> CDIR</w:t>
      </w:r>
    </w:p>
    <w:p w:rsidR="004F53A3" w:rsidRDefault="004F53A3" w:rsidP="004F53A3">
      <w:pPr>
        <w:pStyle w:val="HTML"/>
        <w:rPr>
          <w:color w:val="000000"/>
        </w:rPr>
      </w:pPr>
      <w:r>
        <w:rPr>
          <w:color w:val="000000"/>
        </w:rPr>
        <w:t xml:space="preserve">                 </w:t>
      </w:r>
      <w:proofErr w:type="gramStart"/>
      <w:r>
        <w:rPr>
          <w:color w:val="000000"/>
        </w:rPr>
        <w:t>KILL !</w:t>
      </w:r>
      <w:proofErr w:type="gramEnd"/>
      <w:r>
        <w:rPr>
          <w:color w:val="000000"/>
        </w:rPr>
        <w:t xml:space="preserve"> </w:t>
      </w:r>
      <w:proofErr w:type="gramStart"/>
      <w:r>
        <w:rPr>
          <w:color w:val="000000"/>
        </w:rPr>
        <w:t>NAME !</w:t>
      </w:r>
      <w:proofErr w:type="gramEnd"/>
      <w:r>
        <w:rPr>
          <w:color w:val="000000"/>
        </w:rPr>
        <w:t xml:space="preserve"> </w:t>
      </w:r>
      <w:proofErr w:type="gramStart"/>
      <w:r>
        <w:rPr>
          <w:color w:val="000000"/>
        </w:rPr>
        <w:t>DONE !</w:t>
      </w:r>
      <w:proofErr w:type="gramEnd"/>
      <w:r>
        <w:rPr>
          <w:color w:val="000000"/>
        </w:rPr>
        <w:t xml:space="preserve"> </w:t>
      </w:r>
      <w:proofErr w:type="gramStart"/>
      <w:r>
        <w:rPr>
          <w:color w:val="000000"/>
        </w:rPr>
        <w:t>RETR !</w:t>
      </w:r>
      <w:proofErr w:type="gramEnd"/>
      <w:r>
        <w:rPr>
          <w:color w:val="000000"/>
        </w:rPr>
        <w:t xml:space="preserve"> </w:t>
      </w:r>
    </w:p>
    <w:p w:rsidR="004F53A3" w:rsidRDefault="004F53A3" w:rsidP="004F53A3">
      <w:pPr>
        <w:pStyle w:val="HTML"/>
        <w:rPr>
          <w:color w:val="000000"/>
        </w:rPr>
      </w:pPr>
    </w:p>
    <w:p w:rsidR="004F53A3" w:rsidRDefault="004F53A3" w:rsidP="004F53A3">
      <w:pPr>
        <w:pStyle w:val="HTML"/>
        <w:rPr>
          <w:color w:val="000000"/>
        </w:rPr>
      </w:pPr>
      <w:r>
        <w:rPr>
          <w:color w:val="000000"/>
        </w:rPr>
        <w:t xml:space="preserve">      &lt;</w:t>
      </w:r>
      <w:proofErr w:type="gramStart"/>
      <w:r>
        <w:rPr>
          <w:color w:val="000000"/>
        </w:rPr>
        <w:t>response</w:t>
      </w:r>
      <w:proofErr w:type="gramEnd"/>
      <w:r>
        <w:rPr>
          <w:color w:val="000000"/>
        </w:rPr>
        <w:t>&gt; : = &lt;response-code&gt; [&lt;message&gt;] &lt;NULL&gt;</w:t>
      </w:r>
    </w:p>
    <w:p w:rsidR="004F53A3" w:rsidRDefault="004F53A3" w:rsidP="004F53A3">
      <w:pPr>
        <w:pStyle w:val="HTML"/>
        <w:rPr>
          <w:color w:val="000000"/>
        </w:rPr>
      </w:pPr>
    </w:p>
    <w:p w:rsidR="004F53A3" w:rsidRDefault="004F53A3" w:rsidP="004F53A3">
      <w:pPr>
        <w:pStyle w:val="HTML"/>
        <w:rPr>
          <w:color w:val="000000"/>
        </w:rPr>
      </w:pPr>
      <w:r>
        <w:rPr>
          <w:color w:val="000000"/>
        </w:rPr>
        <w:t xml:space="preserve">      &lt;response-code</w:t>
      </w:r>
      <w:proofErr w:type="gramStart"/>
      <w:r>
        <w:rPr>
          <w:color w:val="000000"/>
        </w:rPr>
        <w:t>&gt; :</w:t>
      </w:r>
      <w:proofErr w:type="gramEnd"/>
      <w:r>
        <w:rPr>
          <w:color w:val="000000"/>
        </w:rPr>
        <w:t xml:space="preserve"> =  + | - |   | !</w:t>
      </w:r>
    </w:p>
    <w:p w:rsidR="004F53A3" w:rsidRDefault="004F53A3" w:rsidP="004F53A3">
      <w:pPr>
        <w:pStyle w:val="HTML"/>
        <w:rPr>
          <w:color w:val="000000"/>
        </w:rPr>
      </w:pPr>
    </w:p>
    <w:p w:rsidR="004F53A3" w:rsidRDefault="004F53A3" w:rsidP="004F53A3">
      <w:pPr>
        <w:pStyle w:val="HTML"/>
        <w:rPr>
          <w:color w:val="000000"/>
        </w:rPr>
      </w:pPr>
      <w:r>
        <w:rPr>
          <w:color w:val="000000"/>
        </w:rPr>
        <w:t xml:space="preserve">      &lt;</w:t>
      </w:r>
      <w:proofErr w:type="gramStart"/>
      <w:r>
        <w:rPr>
          <w:color w:val="000000"/>
        </w:rPr>
        <w:t>message</w:t>
      </w:r>
      <w:proofErr w:type="gramEnd"/>
      <w:r>
        <w:rPr>
          <w:color w:val="000000"/>
        </w:rPr>
        <w:t>&gt; can contain &lt;CRLF&gt;</w:t>
      </w:r>
    </w:p>
    <w:p w:rsidR="004F53A3" w:rsidRDefault="004F53A3" w:rsidP="004F53A3">
      <w:pPr>
        <w:bidi w:val="0"/>
        <w:spacing w:before="0" w:after="0" w:line="240" w:lineRule="auto"/>
        <w:ind w:left="0"/>
        <w:jc w:val="left"/>
        <w:rPr>
          <w:rtl/>
        </w:rPr>
      </w:pPr>
    </w:p>
    <w:p w:rsidR="00BA48AC" w:rsidRDefault="007F6A4C" w:rsidP="00922C1E">
      <w:pPr>
        <w:pStyle w:val="2"/>
      </w:pPr>
      <w:bookmarkStart w:id="3" w:name="_Toc505513742"/>
      <w:r>
        <w:rPr>
          <w:rFonts w:hint="cs"/>
          <w:rtl/>
        </w:rPr>
        <w:t>סיכום נייר אקדמי</w:t>
      </w:r>
      <w:r w:rsidR="008F2D53">
        <w:rPr>
          <w:rFonts w:hint="cs"/>
          <w:rtl/>
        </w:rPr>
        <w:t xml:space="preserve"> - </w:t>
      </w:r>
      <w:r w:rsidR="008F2D53" w:rsidRPr="008F2D53">
        <w:t>Simple File Transfer Protocol</w:t>
      </w:r>
      <w:r w:rsidR="00922C1E">
        <w:t xml:space="preserve"> - </w:t>
      </w:r>
      <w:proofErr w:type="spellStart"/>
      <w:r w:rsidR="00922C1E">
        <w:t>Debashis</w:t>
      </w:r>
      <w:proofErr w:type="spellEnd"/>
      <w:r w:rsidR="00922C1E">
        <w:t xml:space="preserve"> </w:t>
      </w:r>
      <w:proofErr w:type="spellStart"/>
      <w:r w:rsidR="00922C1E">
        <w:t>Gangully</w:t>
      </w:r>
      <w:proofErr w:type="spellEnd"/>
      <w:r w:rsidR="00922C1E">
        <w:t xml:space="preserve">, </w:t>
      </w:r>
      <w:proofErr w:type="spellStart"/>
      <w:r w:rsidR="00922C1E">
        <w:t>Darshan</w:t>
      </w:r>
      <w:proofErr w:type="spellEnd"/>
      <w:r w:rsidR="00922C1E">
        <w:t xml:space="preserve"> Shetty</w:t>
      </w:r>
      <w:bookmarkEnd w:id="3"/>
    </w:p>
    <w:p w:rsidR="00BA48AC" w:rsidRDefault="00BA48AC" w:rsidP="00BA48AC">
      <w:pPr>
        <w:rPr>
          <w:rtl/>
        </w:rPr>
      </w:pPr>
      <w:r>
        <w:rPr>
          <w:rFonts w:hint="cs"/>
          <w:rtl/>
        </w:rPr>
        <w:t xml:space="preserve">המאמר מתאר רכיבים ותתי רכיבים של המערכת הסופית שמומשה על מנת לבדוק את פרוטוקול </w:t>
      </w:r>
      <w:r>
        <w:rPr>
          <w:rFonts w:hint="cs"/>
        </w:rPr>
        <w:t>SFTP</w:t>
      </w:r>
      <w:r>
        <w:rPr>
          <w:rFonts w:hint="cs"/>
          <w:rtl/>
        </w:rPr>
        <w:t>, כמו כן המאמר משומש כמדריך ברמה גבוהה למימושו.</w:t>
      </w:r>
    </w:p>
    <w:p w:rsidR="00BA48AC" w:rsidRDefault="00817E13" w:rsidP="00BA48AC">
      <w:pPr>
        <w:rPr>
          <w:rtl/>
        </w:rPr>
      </w:pPr>
      <w:r>
        <w:rPr>
          <w:rFonts w:hint="cs"/>
          <w:rtl/>
        </w:rPr>
        <w:t>ב</w:t>
      </w:r>
      <w:r w:rsidR="00BA48AC">
        <w:rPr>
          <w:rFonts w:hint="cs"/>
          <w:rtl/>
        </w:rPr>
        <w:t>מאמר מתוארות ברמה הגבוהה אסטרטגיו</w:t>
      </w:r>
      <w:r w:rsidR="00BA48AC">
        <w:rPr>
          <w:rFonts w:hint="eastAsia"/>
          <w:rtl/>
        </w:rPr>
        <w:t>ת</w:t>
      </w:r>
      <w:r w:rsidR="00BA48AC">
        <w:rPr>
          <w:rFonts w:hint="cs"/>
          <w:rtl/>
        </w:rPr>
        <w:t xml:space="preserve"> בדיקות וגישות סטטיסטיות להוכחת נכונות, מדידות ויעילות במונחים מטרים של המערכת שמומשה.</w:t>
      </w:r>
    </w:p>
    <w:p w:rsidR="00BA48AC" w:rsidRPr="00383F67" w:rsidRDefault="00BA48AC" w:rsidP="00BA48AC">
      <w:pPr>
        <w:rPr>
          <w:rtl/>
        </w:rPr>
      </w:pPr>
      <w:r>
        <w:rPr>
          <w:rFonts w:hint="cs"/>
          <w:rtl/>
        </w:rPr>
        <w:t xml:space="preserve">מטרת המאמר הינה להסביר את התכנון, המימוש הבדיקות והניתוח של פרוטוקול </w:t>
      </w:r>
      <w:r>
        <w:rPr>
          <w:rFonts w:hint="cs"/>
        </w:rPr>
        <w:t>SFTP</w:t>
      </w:r>
      <w:r>
        <w:rPr>
          <w:rFonts w:hint="cs"/>
          <w:rtl/>
        </w:rPr>
        <w:t xml:space="preserve"> אשר באמצעותו נבצע העברת קבצים בין שתי נקודות קצה של מערכת מבוזרת.</w:t>
      </w:r>
    </w:p>
    <w:p w:rsidR="00BA48AC" w:rsidRDefault="00BA48AC" w:rsidP="00BA48AC">
      <w:pPr>
        <w:rPr>
          <w:rtl/>
        </w:rPr>
      </w:pPr>
      <w:r>
        <w:rPr>
          <w:rFonts w:hint="cs"/>
          <w:rtl/>
        </w:rPr>
        <w:t xml:space="preserve">במאמר זה השתמשו בפרוטוקול </w:t>
      </w:r>
      <w:r>
        <w:t>SFTP</w:t>
      </w:r>
      <w:r>
        <w:rPr>
          <w:rFonts w:hint="cs"/>
          <w:rtl/>
        </w:rPr>
        <w:t xml:space="preserve"> באמצעות חיבור </w:t>
      </w:r>
      <w:r>
        <w:t>UDP</w:t>
      </w:r>
      <w:r>
        <w:rPr>
          <w:rFonts w:hint="cs"/>
          <w:rtl/>
        </w:rPr>
        <w:t xml:space="preserve"> בתור בקרה וערוץ המידע. על זה מימשו פרוטוקול </w:t>
      </w:r>
      <w:r>
        <w:t>Go-back-N</w:t>
      </w:r>
      <w:r>
        <w:rPr>
          <w:rFonts w:hint="cs"/>
          <w:rtl/>
        </w:rPr>
        <w:t xml:space="preserve"> ו</w:t>
      </w:r>
      <w:r>
        <w:t>CRC</w:t>
      </w:r>
      <w:r>
        <w:rPr>
          <w:rFonts w:hint="cs"/>
          <w:rtl/>
        </w:rPr>
        <w:t xml:space="preserve"> בשביל בקרת שגיאות וזרימה. שמות השרתים משוכפלים ממומשים בשביל חסינות של המערכת וכל שרת יכול להתמודד עם מספר מרובה של לקוחות בו זמנית. לתוך החבילה של המידע הוכנס במכוון שגיאות בביטים וביצעו סימולציה של הסתברות הצפיפות  וביטול המנות על מנת ללמוד את הביצועים של ה-</w:t>
      </w:r>
      <w:r>
        <w:rPr>
          <w:rFonts w:hint="cs"/>
        </w:rPr>
        <w:t>FTP</w:t>
      </w:r>
      <w:r>
        <w:rPr>
          <w:rFonts w:hint="cs"/>
          <w:rtl/>
        </w:rPr>
        <w:t xml:space="preserve">. </w:t>
      </w:r>
    </w:p>
    <w:p w:rsidR="00BA48AC" w:rsidRDefault="00BA48AC" w:rsidP="00BA48AC">
      <w:pPr>
        <w:rPr>
          <w:rtl/>
        </w:rPr>
      </w:pPr>
      <w:r>
        <w:rPr>
          <w:rFonts w:hint="cs"/>
          <w:rtl/>
        </w:rPr>
        <w:t>המערכת הממומש</w:t>
      </w:r>
      <w:r>
        <w:rPr>
          <w:rFonts w:hint="eastAsia"/>
          <w:rtl/>
        </w:rPr>
        <w:t>ת</w:t>
      </w:r>
      <w:r>
        <w:rPr>
          <w:rFonts w:hint="cs"/>
          <w:rtl/>
        </w:rPr>
        <w:t xml:space="preserve"> כוללת רכיבי: שרת שם, שרת קבצים ולקוח </w:t>
      </w:r>
      <w:r>
        <w:rPr>
          <w:rFonts w:hint="cs"/>
        </w:rPr>
        <w:t>SFTP</w:t>
      </w:r>
      <w:r>
        <w:rPr>
          <w:rFonts w:hint="cs"/>
          <w:rtl/>
        </w:rPr>
        <w:t>.</w:t>
      </w:r>
    </w:p>
    <w:p w:rsidR="00BA48AC" w:rsidRDefault="00BA48AC" w:rsidP="00BA48AC">
      <w:pPr>
        <w:rPr>
          <w:rtl/>
        </w:rPr>
      </w:pPr>
      <w:r>
        <w:rPr>
          <w:rFonts w:hint="cs"/>
          <w:rtl/>
        </w:rPr>
        <w:t>שרת השם הינו רכיב אפליקציה שרץ על מערכות מבוזרות ומספק שירותים לשרת הקבצים, שרת הקבצים הינו אפליקציה אשר רצה על מערכות מבוזרות ואחריות לספק שירותים ללקוח, הלקוח הינו רכיב הצרכן של המערכת המבוזרת אשר נותן אפשרות לשימוש בפקודות בשרת הקבצים ומשומש על ידי משתמשי הקצה.</w:t>
      </w:r>
    </w:p>
    <w:p w:rsidR="00BA48AC" w:rsidRDefault="00BA48AC" w:rsidP="00817E13">
      <w:pPr>
        <w:rPr>
          <w:rtl/>
        </w:rPr>
      </w:pPr>
      <w:r>
        <w:rPr>
          <w:rFonts w:hint="cs"/>
          <w:rtl/>
        </w:rPr>
        <w:t>על מנת לממש את הפרוטוק</w:t>
      </w:r>
      <w:r w:rsidR="00817E13">
        <w:rPr>
          <w:rFonts w:hint="cs"/>
          <w:rtl/>
        </w:rPr>
        <w:t>ו</w:t>
      </w:r>
      <w:r>
        <w:rPr>
          <w:rFonts w:hint="cs"/>
          <w:rtl/>
        </w:rPr>
        <w:t>ל לקחו את הרכיבים האלו והשתמשו בהם בשכבות מאוחדות על מנת ליצור מערכת שלמה, השכבה העליונה היא ממשק המשתמש אשר משמש את המשתמש להכניס את הפקודות ללקוח ה</w:t>
      </w:r>
      <w:r>
        <w:rPr>
          <w:rFonts w:hint="cs"/>
        </w:rPr>
        <w:t>SFTP</w:t>
      </w:r>
      <w:r>
        <w:rPr>
          <w:rFonts w:hint="cs"/>
          <w:rtl/>
        </w:rPr>
        <w:t xml:space="preserve">, הם מימשו זאת כממשק </w:t>
      </w:r>
      <w:r>
        <w:rPr>
          <w:rFonts w:hint="cs"/>
        </w:rPr>
        <w:t>CLI</w:t>
      </w:r>
      <w:r>
        <w:rPr>
          <w:rFonts w:hint="cs"/>
          <w:rtl/>
        </w:rPr>
        <w:t>.</w:t>
      </w:r>
    </w:p>
    <w:p w:rsidR="00BA48AC" w:rsidRDefault="00BA48AC" w:rsidP="00BA48AC">
      <w:pPr>
        <w:rPr>
          <w:rtl/>
        </w:rPr>
      </w:pPr>
      <w:r>
        <w:rPr>
          <w:rFonts w:hint="cs"/>
          <w:rtl/>
        </w:rPr>
        <w:t>ממשק המשתמש חשוף למשתמשי קצה על מנת להכניס פקודות שדרכן תהייה אינטראקצי</w:t>
      </w:r>
      <w:r>
        <w:rPr>
          <w:rFonts w:hint="eastAsia"/>
          <w:rtl/>
        </w:rPr>
        <w:t>ה</w:t>
      </w:r>
      <w:r>
        <w:rPr>
          <w:rFonts w:hint="cs"/>
          <w:rtl/>
        </w:rPr>
        <w:t xml:space="preserve"> עם המערכת אשר ממומש</w:t>
      </w:r>
      <w:r>
        <w:rPr>
          <w:rFonts w:hint="eastAsia"/>
          <w:rtl/>
        </w:rPr>
        <w:t>ת</w:t>
      </w:r>
      <w:r>
        <w:rPr>
          <w:rFonts w:hint="cs"/>
          <w:rtl/>
        </w:rPr>
        <w:t xml:space="preserve"> בפרוטוקול </w:t>
      </w:r>
      <w:r>
        <w:rPr>
          <w:rFonts w:hint="cs"/>
        </w:rPr>
        <w:t>SFTP</w:t>
      </w:r>
      <w:r>
        <w:rPr>
          <w:rFonts w:hint="cs"/>
          <w:rtl/>
        </w:rPr>
        <w:t xml:space="preserve"> ויוכלו לנווט בארכיוני הקבצים במערכת ולשלוט בהם.</w:t>
      </w:r>
    </w:p>
    <w:p w:rsidR="00BA48AC" w:rsidRDefault="00BA48AC" w:rsidP="00BA48AC">
      <w:r>
        <w:rPr>
          <w:rFonts w:hint="cs"/>
          <w:rtl/>
        </w:rPr>
        <w:t>שכבה נוספת הינה מיועדת לשליטה וניהול הקבצים, היא ממומש</w:t>
      </w:r>
      <w:r>
        <w:rPr>
          <w:rFonts w:hint="eastAsia"/>
          <w:rtl/>
        </w:rPr>
        <w:t>ת</w:t>
      </w:r>
      <w:r>
        <w:rPr>
          <w:rFonts w:hint="cs"/>
          <w:rtl/>
        </w:rPr>
        <w:t xml:space="preserve"> אצל הלקוח והשרת, קודם היא מפרשת את הפקודות של המשתמשים ואז מתרגמת אותם לשכבה התחתית כמו כן שכבה זאת אחראית לניהול הקבצים וטיפול בשגיאות של השכבה התחתית.</w:t>
      </w:r>
    </w:p>
    <w:p w:rsidR="00BA48AC" w:rsidRDefault="00BA48AC" w:rsidP="00BA48AC">
      <w:pPr>
        <w:rPr>
          <w:rtl/>
        </w:rPr>
      </w:pPr>
      <w:r>
        <w:rPr>
          <w:rFonts w:hint="cs"/>
          <w:rtl/>
        </w:rPr>
        <w:t xml:space="preserve">על מנת לזהות שגיאות הכותבים מימשו </w:t>
      </w:r>
      <w:r>
        <w:t>CRC</w:t>
      </w:r>
      <w:r>
        <w:rPr>
          <w:rFonts w:hint="cs"/>
          <w:rtl/>
        </w:rPr>
        <w:t xml:space="preserve"> על מנת לזהות את השגיאות בנתונים, על מנת לשלוט בזרימה הכותבים מימשו את פרוטוקול </w:t>
      </w:r>
      <w:r>
        <w:t>Go-back-N</w:t>
      </w:r>
      <w:r>
        <w:rPr>
          <w:rFonts w:hint="cs"/>
          <w:rtl/>
        </w:rPr>
        <w:t xml:space="preserve"> מכיוון שהוא דורש פחות משאבים מבחינת נתונים.</w:t>
      </w:r>
    </w:p>
    <w:p w:rsidR="00BA48AC" w:rsidRDefault="00BA48AC" w:rsidP="00BA48AC">
      <w:pPr>
        <w:rPr>
          <w:rtl/>
        </w:rPr>
      </w:pPr>
      <w:r>
        <w:rPr>
          <w:rFonts w:hint="cs"/>
          <w:rtl/>
        </w:rPr>
        <w:lastRenderedPageBreak/>
        <w:t>השכבה התחתונה הינה של רכיב העברת ערוצים ושליחת נתונים, רכיב זה בונה את הבסיס של פרוטוקול ה-</w:t>
      </w:r>
      <w:r>
        <w:rPr>
          <w:rFonts w:hint="cs"/>
        </w:rPr>
        <w:t>SFTP</w:t>
      </w:r>
      <w:r>
        <w:rPr>
          <w:rFonts w:hint="cs"/>
          <w:rtl/>
        </w:rPr>
        <w:t xml:space="preserve"> וממוש בכל המערכות אשר משתתפות בארכיטקטורה המבוזרת, הוא אחראי על העברת השליטה והנתונים ברשת.</w:t>
      </w:r>
    </w:p>
    <w:p w:rsidR="00BA48AC" w:rsidRDefault="00BA48AC" w:rsidP="00BA48AC">
      <w:pPr>
        <w:rPr>
          <w:rtl/>
        </w:rPr>
      </w:pPr>
      <w:r>
        <w:rPr>
          <w:rFonts w:hint="cs"/>
          <w:rtl/>
        </w:rPr>
        <w:t xml:space="preserve">כדי להפוך את המערכת לקלה יותר למימוש השתמשו בקבצי הגדרות שהחליפו את הצורך בקידוד-כבד, כמו כן המערכת אשר הם בנו למען מימוש פרוטוקול </w:t>
      </w:r>
      <w:r>
        <w:rPr>
          <w:rFonts w:hint="cs"/>
        </w:rPr>
        <w:t>SFTP</w:t>
      </w:r>
      <w:r>
        <w:rPr>
          <w:rFonts w:hint="cs"/>
          <w:rtl/>
        </w:rPr>
        <w:t xml:space="preserve"> דורשת מערכת הפעלה מבוססת </w:t>
      </w:r>
      <w:r>
        <w:rPr>
          <w:rFonts w:hint="cs"/>
        </w:rPr>
        <w:t>UNIX</w:t>
      </w:r>
      <w:r>
        <w:rPr>
          <w:rFonts w:hint="cs"/>
          <w:rtl/>
        </w:rPr>
        <w:t xml:space="preserve"> או </w:t>
      </w:r>
      <w:r>
        <w:rPr>
          <w:rFonts w:hint="cs"/>
        </w:rPr>
        <w:t>LINUX</w:t>
      </w:r>
      <w:r>
        <w:rPr>
          <w:rFonts w:hint="cs"/>
          <w:rtl/>
        </w:rPr>
        <w:t xml:space="preserve">, את הקוד עצמו כתבו ב </w:t>
      </w:r>
      <w:r>
        <w:t>C/C++</w:t>
      </w:r>
      <w:r>
        <w:rPr>
          <w:rFonts w:hint="cs"/>
          <w:rtl/>
        </w:rPr>
        <w:t>.</w:t>
      </w:r>
    </w:p>
    <w:p w:rsidR="00BA48AC" w:rsidRDefault="00BA48AC" w:rsidP="00BA48AC">
      <w:pPr>
        <w:rPr>
          <w:rtl/>
        </w:rPr>
      </w:pPr>
      <w:r>
        <w:rPr>
          <w:rFonts w:hint="cs"/>
          <w:rtl/>
        </w:rPr>
        <w:t>על מנת לבצע ניתוח סטטיסטי יצרו 10 תיקיות שונות שכל אחת מהן מכילה קבצים בגדלים שונים ובדקו את הזמנים שלוקח להעביר את הקבצים בין הגדלים.</w:t>
      </w:r>
    </w:p>
    <w:p w:rsidR="00BA48AC" w:rsidRDefault="00BA48AC" w:rsidP="00BA48AC">
      <w:pPr>
        <w:rPr>
          <w:rtl/>
        </w:rPr>
      </w:pPr>
      <w:r>
        <w:rPr>
          <w:rFonts w:hint="cs"/>
          <w:rtl/>
        </w:rPr>
        <w:t>בהתחלה בדקו הורדה בביצועים מול ההסתברות לשגיאות, הם גילו שכאשר הסתברות השגיאה בערוץ עולה זמן התגובה של המערכת יורד. כמו כן הם גילו שקבצים קטנים הם לא עקביים ולא תורמים לבדיקות.</w:t>
      </w:r>
    </w:p>
    <w:p w:rsidR="00BA48AC" w:rsidRDefault="00BA48AC" w:rsidP="00BA48AC">
      <w:pPr>
        <w:rPr>
          <w:rtl/>
        </w:rPr>
      </w:pPr>
      <w:r>
        <w:rPr>
          <w:rFonts w:hint="cs"/>
          <w:rtl/>
        </w:rPr>
        <w:t>לאחר מכן בדקו הורדה בביצועים מול דחיסות הקבצים, גילו שכאשר הדחיסות עולה זמן התגובה יורד, גילו שכאשר יש עלייה בדחיסות זמן התגובה יורד בצורה חדה.</w:t>
      </w:r>
    </w:p>
    <w:p w:rsidR="00BA48AC" w:rsidRDefault="00BA48AC" w:rsidP="00BA48AC">
      <w:pPr>
        <w:rPr>
          <w:rtl/>
        </w:rPr>
      </w:pPr>
      <w:r>
        <w:rPr>
          <w:rFonts w:hint="cs"/>
          <w:rtl/>
        </w:rPr>
        <w:t xml:space="preserve">בסופו של דבר בדקו את מימוש </w:t>
      </w:r>
      <w:proofErr w:type="spellStart"/>
      <w:r>
        <w:rPr>
          <w:rFonts w:hint="cs"/>
          <w:rtl/>
        </w:rPr>
        <w:t>הפרוטוקל</w:t>
      </w:r>
      <w:proofErr w:type="spellEnd"/>
      <w:r>
        <w:rPr>
          <w:rFonts w:hint="cs"/>
          <w:rtl/>
        </w:rPr>
        <w:t xml:space="preserve"> שלהם עם פרוטוקול </w:t>
      </w:r>
      <w:r>
        <w:t>Go back N</w:t>
      </w:r>
      <w:r>
        <w:rPr>
          <w:rFonts w:hint="cs"/>
          <w:rtl/>
        </w:rPr>
        <w:t xml:space="preserve"> מול </w:t>
      </w:r>
      <w:r>
        <w:t>Stop and Wait</w:t>
      </w:r>
      <w:r>
        <w:rPr>
          <w:rFonts w:hint="cs"/>
          <w:rtl/>
        </w:rPr>
        <w:t xml:space="preserve"> וגילו שברמות נמוכות של שגיאות הם מאוד דומים מבחינת ביצועים אך כאשר סבירות השגיאה עולה </w:t>
      </w:r>
      <w:r>
        <w:rPr>
          <w:rFonts w:hint="cs"/>
        </w:rPr>
        <w:t>S</w:t>
      </w:r>
      <w:r>
        <w:t>top and Wait</w:t>
      </w:r>
      <w:r>
        <w:rPr>
          <w:rFonts w:hint="cs"/>
          <w:rtl/>
        </w:rPr>
        <w:t>,</w:t>
      </w:r>
    </w:p>
    <w:p w:rsidR="00BA48AC" w:rsidRDefault="00BA48AC" w:rsidP="00BA48AC">
      <w:pPr>
        <w:rPr>
          <w:rtl/>
        </w:rPr>
      </w:pPr>
      <w:r>
        <w:rPr>
          <w:rFonts w:hint="cs"/>
          <w:rtl/>
        </w:rPr>
        <w:t>לסיכום הם הצליחו לממש את הפרוטוקול וביצעו בדיקות שהראו שהוא עובד טוב אך כאשר אחוז השגיאות עולה יש הורדה בביצועים של המערכת</w:t>
      </w:r>
      <w:r w:rsidR="00FA3DD2">
        <w:rPr>
          <w:rFonts w:hint="cs"/>
          <w:rtl/>
        </w:rPr>
        <w:t xml:space="preserve"> </w:t>
      </w:r>
      <w:sdt>
        <w:sdtPr>
          <w:rPr>
            <w:rFonts w:hint="cs"/>
            <w:rtl/>
          </w:rPr>
          <w:id w:val="1417281101"/>
          <w:citation/>
        </w:sdtPr>
        <w:sdtEndPr/>
        <w:sdtContent>
          <w:r w:rsidR="00FA3DD2">
            <w:rPr>
              <w:rtl/>
            </w:rPr>
            <w:fldChar w:fldCharType="begin"/>
          </w:r>
          <w:r w:rsidR="00FA3DD2">
            <w:rPr>
              <w:rtl/>
            </w:rPr>
            <w:instrText xml:space="preserve"> </w:instrText>
          </w:r>
          <w:r w:rsidR="00FA3DD2">
            <w:rPr>
              <w:rFonts w:hint="cs"/>
            </w:rPr>
            <w:instrText>CITATION Deb15 \l 1037</w:instrText>
          </w:r>
          <w:r w:rsidR="00FA3DD2">
            <w:rPr>
              <w:rtl/>
            </w:rPr>
            <w:instrText xml:space="preserve"> </w:instrText>
          </w:r>
          <w:r w:rsidR="00FA3DD2">
            <w:rPr>
              <w:rtl/>
            </w:rPr>
            <w:fldChar w:fldCharType="separate"/>
          </w:r>
          <w:r w:rsidR="00406985">
            <w:rPr>
              <w:noProof/>
            </w:rPr>
            <w:t>(Debashis Ganguly 2015)</w:t>
          </w:r>
          <w:r w:rsidR="00FA3DD2">
            <w:rPr>
              <w:rtl/>
            </w:rPr>
            <w:fldChar w:fldCharType="end"/>
          </w:r>
        </w:sdtContent>
      </w:sdt>
      <w:r>
        <w:rPr>
          <w:rFonts w:hint="cs"/>
          <w:rtl/>
        </w:rPr>
        <w:t>.</w:t>
      </w:r>
    </w:p>
    <w:p w:rsidR="00741671" w:rsidRDefault="00BA48AC" w:rsidP="00BA48AC">
      <w:pPr>
        <w:pStyle w:val="2"/>
      </w:pPr>
      <w:bookmarkStart w:id="4" w:name="_Toc505513743"/>
      <w:r>
        <w:rPr>
          <w:rFonts w:hint="cs"/>
          <w:rtl/>
        </w:rPr>
        <w:t xml:space="preserve">סיכום נייר אקדמי </w:t>
      </w:r>
      <w:r>
        <w:rPr>
          <w:rtl/>
        </w:rPr>
        <w:t>–</w:t>
      </w:r>
      <w:r>
        <w:rPr>
          <w:rFonts w:hint="cs"/>
          <w:rtl/>
        </w:rPr>
        <w:t xml:space="preserve"> </w:t>
      </w:r>
      <w:r>
        <w:t xml:space="preserve">Characteristics of Network Traffic Flow Anomalies – </w:t>
      </w:r>
      <w:r>
        <w:rPr>
          <w:rFonts w:hint="cs"/>
        </w:rPr>
        <w:t>P</w:t>
      </w:r>
      <w:r>
        <w:t xml:space="preserve">aul </w:t>
      </w:r>
      <w:proofErr w:type="spellStart"/>
      <w:r>
        <w:t>Barford</w:t>
      </w:r>
      <w:proofErr w:type="spellEnd"/>
      <w:r>
        <w:t xml:space="preserve">, David </w:t>
      </w:r>
      <w:proofErr w:type="spellStart"/>
      <w:r>
        <w:t>Plonka</w:t>
      </w:r>
      <w:bookmarkEnd w:id="4"/>
      <w:proofErr w:type="spellEnd"/>
    </w:p>
    <w:p w:rsidR="00741671" w:rsidRDefault="00741671" w:rsidP="00531092">
      <w:pPr>
        <w:rPr>
          <w:rtl/>
        </w:rPr>
      </w:pPr>
      <w:r>
        <w:rPr>
          <w:rFonts w:hint="cs"/>
          <w:rtl/>
        </w:rPr>
        <w:t xml:space="preserve">אחת מהמשימות העיקריות של מנהלי רשתות היא לנתר את הנתבים </w:t>
      </w:r>
      <w:proofErr w:type="spellStart"/>
      <w:r>
        <w:rPr>
          <w:rFonts w:hint="cs"/>
          <w:rtl/>
        </w:rPr>
        <w:t>והסוויצ'ים</w:t>
      </w:r>
      <w:proofErr w:type="spellEnd"/>
      <w:r>
        <w:rPr>
          <w:rFonts w:hint="cs"/>
          <w:rtl/>
        </w:rPr>
        <w:t xml:space="preserve"> לתנועות חריגות, זיהוי חריגות אלו ל</w:t>
      </w:r>
      <w:r w:rsidR="00531092">
        <w:rPr>
          <w:rFonts w:hint="cs"/>
          <w:rtl/>
        </w:rPr>
        <w:t>ר</w:t>
      </w:r>
      <w:r>
        <w:rPr>
          <w:rFonts w:hint="cs"/>
          <w:rtl/>
        </w:rPr>
        <w:t xml:space="preserve">וב נעשה על ידי שיטות </w:t>
      </w:r>
      <w:r>
        <w:t>Ad-Hoc</w:t>
      </w:r>
      <w:r>
        <w:rPr>
          <w:rFonts w:hint="cs"/>
          <w:rtl/>
        </w:rPr>
        <w:t xml:space="preserve"> ושנים של ניסיון, ישנם כלים שעוזרים בתהליך זה אך כדי לעשות זאת דרוש להגדיר הרבה משתנים.</w:t>
      </w:r>
    </w:p>
    <w:p w:rsidR="00741671" w:rsidRDefault="00741671" w:rsidP="00741671">
      <w:pPr>
        <w:rPr>
          <w:rtl/>
        </w:rPr>
      </w:pPr>
      <w:r>
        <w:rPr>
          <w:rFonts w:hint="cs"/>
          <w:rtl/>
        </w:rPr>
        <w:t>המטרה של החוקרים היא לבחון את החריגות ברשת ולסווג אותם לסוגים שונים כך שיהיה ניתן לקטלג ולהבין אותם על מנת לעשות זאת השתמשו ב-</w:t>
      </w:r>
      <w:proofErr w:type="spellStart"/>
      <w:r>
        <w:t>Flow</w:t>
      </w:r>
      <w:r>
        <w:rPr>
          <w:rFonts w:hint="cs"/>
        </w:rPr>
        <w:t>S</w:t>
      </w:r>
      <w:r>
        <w:t>can</w:t>
      </w:r>
      <w:proofErr w:type="spellEnd"/>
      <w:r>
        <w:rPr>
          <w:rFonts w:hint="cs"/>
          <w:rtl/>
        </w:rPr>
        <w:t xml:space="preserve"> כדי לנתח מידע שעובר ברשתות בפרוטוקול.</w:t>
      </w:r>
    </w:p>
    <w:p w:rsidR="00741671" w:rsidRDefault="00741671" w:rsidP="00741671">
      <w:pPr>
        <w:rPr>
          <w:rtl/>
        </w:rPr>
      </w:pPr>
      <w:r>
        <w:rPr>
          <w:rFonts w:hint="cs"/>
          <w:rtl/>
        </w:rPr>
        <w:t>תכונות של תנועת רשת נחקרה לעומק כבר כמה זמן אך רוב העבודות מתמקדים בדרך בהתנהגות החבילות, במחקרה שנעשה התמקדו בזרימה ואפיון התנהגות חריגה.</w:t>
      </w:r>
    </w:p>
    <w:p w:rsidR="00741671" w:rsidRDefault="00741671" w:rsidP="00741671">
      <w:pPr>
        <w:rPr>
          <w:rtl/>
        </w:rPr>
      </w:pPr>
      <w:proofErr w:type="spellStart"/>
      <w:r>
        <w:t>Flow</w:t>
      </w:r>
      <w:r>
        <w:rPr>
          <w:rFonts w:hint="cs"/>
        </w:rPr>
        <w:t>S</w:t>
      </w:r>
      <w:r>
        <w:t>can</w:t>
      </w:r>
      <w:proofErr w:type="spellEnd"/>
      <w:r>
        <w:rPr>
          <w:rFonts w:hint="cs"/>
          <w:rtl/>
        </w:rPr>
        <w:t xml:space="preserve"> אוסף נתונים של זרימת רשתות שיוצא על ידי הנתבים של סיסקו וכולל נתונים על מקורות ויעדים, חבילות וספירת בתים, זמני התחלה וסיום של זרימה ומידע של פרוטוקול.</w:t>
      </w:r>
    </w:p>
    <w:p w:rsidR="00741671" w:rsidRDefault="00741671" w:rsidP="00741671">
      <w:pPr>
        <w:rPr>
          <w:rtl/>
        </w:rPr>
      </w:pPr>
      <w:r>
        <w:rPr>
          <w:rFonts w:hint="cs"/>
          <w:rtl/>
        </w:rPr>
        <w:t xml:space="preserve">לדוגמא תעבורה יחידה של </w:t>
      </w:r>
      <w:r>
        <w:rPr>
          <w:rFonts w:hint="cs"/>
        </w:rPr>
        <w:t>FTP</w:t>
      </w:r>
      <w:r>
        <w:rPr>
          <w:rFonts w:hint="cs"/>
          <w:rtl/>
        </w:rPr>
        <w:t xml:space="preserve"> בפרוטוקול </w:t>
      </w:r>
      <w:r>
        <w:rPr>
          <w:rFonts w:hint="cs"/>
        </w:rPr>
        <w:t>SFTP</w:t>
      </w:r>
      <w:r>
        <w:rPr>
          <w:rFonts w:hint="cs"/>
          <w:rtl/>
        </w:rPr>
        <w:t xml:space="preserve"> מיוצגת כמספר זרמי נתונים בין שתי נקודות קצה של שרתים.</w:t>
      </w:r>
    </w:p>
    <w:p w:rsidR="00741671" w:rsidRDefault="00741671" w:rsidP="00741671">
      <w:pPr>
        <w:rPr>
          <w:rtl/>
        </w:rPr>
      </w:pPr>
      <w:r>
        <w:rPr>
          <w:noProof/>
        </w:rPr>
        <w:lastRenderedPageBreak/>
        <w:drawing>
          <wp:inline distT="0" distB="0" distL="0" distR="0" wp14:anchorId="5838D59A" wp14:editId="17674DE3">
            <wp:extent cx="3524250" cy="2257425"/>
            <wp:effectExtent l="0" t="0" r="0"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4250" cy="2257425"/>
                    </a:xfrm>
                    <a:prstGeom prst="rect">
                      <a:avLst/>
                    </a:prstGeom>
                  </pic:spPr>
                </pic:pic>
              </a:graphicData>
            </a:graphic>
          </wp:inline>
        </w:drawing>
      </w:r>
    </w:p>
    <w:p w:rsidR="00741671" w:rsidRDefault="00741671" w:rsidP="00741671">
      <w:pPr>
        <w:rPr>
          <w:rtl/>
        </w:rPr>
      </w:pPr>
      <w:r>
        <w:rPr>
          <w:rFonts w:hint="cs"/>
          <w:rtl/>
        </w:rPr>
        <w:t xml:space="preserve">ניתוח ויזואלי של חריגות בזרימה הוביל לסיווג של שלושה קטגוריות כלליות, חריגות של פעולות רשת, חריגות של קהל בזק וחריגות של  שימוש לא נאות ברשת כמה שידוע לחוקרים הם הראשונים </w:t>
      </w:r>
      <w:proofErr w:type="spellStart"/>
      <w:r>
        <w:rPr>
          <w:rFonts w:hint="cs"/>
          <w:rtl/>
        </w:rPr>
        <w:t>שקיטלגו</w:t>
      </w:r>
      <w:proofErr w:type="spellEnd"/>
      <w:r>
        <w:rPr>
          <w:rFonts w:hint="cs"/>
          <w:rtl/>
        </w:rPr>
        <w:t xml:space="preserve"> סוגים שונים של חריגות זרימה ברשת.</w:t>
      </w:r>
    </w:p>
    <w:p w:rsidR="00741671" w:rsidRDefault="00741671" w:rsidP="00FA3DD2">
      <w:pPr>
        <w:rPr>
          <w:rtl/>
        </w:rPr>
      </w:pPr>
      <w:r>
        <w:rPr>
          <w:rFonts w:hint="cs"/>
          <w:rtl/>
        </w:rPr>
        <w:t xml:space="preserve">החוקרים הצליחו לקטלג חריגות רשת בזרימה ומקווים בעתיד לזהות בצורה מדויקת יותר קטגוריות נוספות, בזמן הכתיבה של המאמר הם עבדו על ליצור ארכיון מקיף יותר של חריגות בקשת אשר מבוססות על זרימת רשת לפי </w:t>
      </w:r>
      <w:r>
        <w:rPr>
          <w:rFonts w:hint="cs"/>
        </w:rPr>
        <w:t>IP</w:t>
      </w:r>
      <w:r>
        <w:rPr>
          <w:rFonts w:hint="cs"/>
          <w:rtl/>
        </w:rPr>
        <w:t xml:space="preserve"> בקמפוס שלהם</w:t>
      </w:r>
      <w:sdt>
        <w:sdtPr>
          <w:rPr>
            <w:rFonts w:hint="cs"/>
            <w:rtl/>
          </w:rPr>
          <w:id w:val="378439799"/>
          <w:citation/>
        </w:sdtPr>
        <w:sdtEndPr/>
        <w:sdtContent>
          <w:r w:rsidR="00FA3DD2">
            <w:rPr>
              <w:rtl/>
            </w:rPr>
            <w:fldChar w:fldCharType="begin"/>
          </w:r>
          <w:r w:rsidR="000D4E7F">
            <w:instrText>CITATION Pau01 \l 1037</w:instrText>
          </w:r>
          <w:r w:rsidR="000D4E7F">
            <w:rPr>
              <w:rtl/>
            </w:rPr>
            <w:instrText xml:space="preserve"> </w:instrText>
          </w:r>
          <w:r w:rsidR="00FA3DD2">
            <w:rPr>
              <w:rtl/>
            </w:rPr>
            <w:fldChar w:fldCharType="separate"/>
          </w:r>
          <w:r w:rsidR="00406985">
            <w:rPr>
              <w:noProof/>
              <w:rtl/>
            </w:rPr>
            <w:t xml:space="preserve"> </w:t>
          </w:r>
          <w:r w:rsidR="00406985">
            <w:rPr>
              <w:noProof/>
            </w:rPr>
            <w:t>(Plonka and Barford 2001)</w:t>
          </w:r>
          <w:r w:rsidR="00FA3DD2">
            <w:rPr>
              <w:rtl/>
            </w:rPr>
            <w:fldChar w:fldCharType="end"/>
          </w:r>
        </w:sdtContent>
      </w:sdt>
      <w:r>
        <w:rPr>
          <w:rFonts w:hint="cs"/>
          <w:rtl/>
        </w:rPr>
        <w:t>.</w:t>
      </w:r>
    </w:p>
    <w:p w:rsidR="00741671" w:rsidRPr="00741671" w:rsidRDefault="00741671" w:rsidP="00741671"/>
    <w:p w:rsidR="007F6A4C" w:rsidRPr="00A803AF" w:rsidRDefault="00741671" w:rsidP="00BA48AC">
      <w:pPr>
        <w:pStyle w:val="2"/>
        <w:rPr>
          <w:rtl/>
        </w:rPr>
      </w:pPr>
      <w:bookmarkStart w:id="5" w:name="_Toc505513744"/>
      <w:r w:rsidRPr="00A803AF">
        <w:rPr>
          <w:rFonts w:hint="cs"/>
          <w:rtl/>
        </w:rPr>
        <w:t>סיכום</w:t>
      </w:r>
      <w:r w:rsidR="007C6139" w:rsidRPr="00A803AF">
        <w:rPr>
          <w:rFonts w:hint="cs"/>
          <w:rtl/>
        </w:rPr>
        <w:t xml:space="preserve"> רקע כללי</w:t>
      </w:r>
      <w:bookmarkEnd w:id="5"/>
      <w:r w:rsidR="00A803AF" w:rsidRPr="00A803AF">
        <w:rPr>
          <w:rFonts w:hint="cs"/>
          <w:rtl/>
        </w:rPr>
        <w:t xml:space="preserve"> </w:t>
      </w:r>
    </w:p>
    <w:p w:rsidR="009B5662" w:rsidRDefault="009B5662" w:rsidP="00FD0AD3">
      <w:pPr>
        <w:rPr>
          <w:color w:val="FF0000"/>
          <w:rtl/>
        </w:rPr>
      </w:pPr>
    </w:p>
    <w:p w:rsidR="009B5662" w:rsidRDefault="009B5662" w:rsidP="004E099D">
      <w:pPr>
        <w:rPr>
          <w:rtl/>
        </w:rPr>
      </w:pPr>
      <w:r>
        <w:rPr>
          <w:rFonts w:hint="cs"/>
          <w:rtl/>
        </w:rPr>
        <w:t xml:space="preserve">פרוטוקול </w:t>
      </w:r>
      <w:r>
        <w:t>SFTP</w:t>
      </w:r>
      <w:r>
        <w:rPr>
          <w:rFonts w:hint="cs"/>
          <w:rtl/>
        </w:rPr>
        <w:t xml:space="preserve"> הינו פשוט, קל להבנה ולמימוש. מסיבות אלה משתמשים בו לצורכי מחקר של דברים חדשניים, לצורכי בדיקות שונות וביצוע ניתוחים מורכבים.  באמצעות הפרוטוקול ניתן לקבל ולהסיק מידע רב לגבי הרשת, לגבי החריגות ולגבי </w:t>
      </w:r>
      <w:r w:rsidR="004E099D">
        <w:rPr>
          <w:rFonts w:hint="cs"/>
          <w:rtl/>
        </w:rPr>
        <w:t>אחוזי המנות שנפלו בדרך. מכיוון שהפרוטוקול ומימושו מובנים מאליו, הפרוטוקול בעצם הופך להיות האמצעי ולא המטרה כלומר משתמשים בו כדי להסיק מידע חדש לגבי הנושא שחוקרים.</w:t>
      </w:r>
    </w:p>
    <w:p w:rsidR="004E099D" w:rsidRPr="004E099D" w:rsidRDefault="004E099D" w:rsidP="004E099D">
      <w:pPr>
        <w:rPr>
          <w:rFonts w:hint="cs"/>
          <w:rtl/>
        </w:rPr>
      </w:pPr>
    </w:p>
    <w:p w:rsidR="00506B3C" w:rsidRDefault="00506B3C">
      <w:pPr>
        <w:bidi w:val="0"/>
        <w:spacing w:before="0" w:after="0" w:line="240" w:lineRule="auto"/>
        <w:ind w:left="0"/>
        <w:jc w:val="left"/>
        <w:rPr>
          <w:rFonts w:eastAsia="Times New Roman"/>
          <w:b/>
          <w:bCs/>
          <w:color w:val="FF0000"/>
          <w:sz w:val="28"/>
          <w:szCs w:val="28"/>
          <w:highlight w:val="lightGray"/>
          <w:rtl/>
        </w:rPr>
      </w:pPr>
      <w:r>
        <w:rPr>
          <w:color w:val="FF0000"/>
          <w:highlight w:val="lightGray"/>
          <w:rtl/>
        </w:rPr>
        <w:br w:type="page"/>
      </w:r>
    </w:p>
    <w:p w:rsidR="00673E82" w:rsidRPr="002B6689" w:rsidRDefault="007C6139" w:rsidP="002B6689">
      <w:pPr>
        <w:pStyle w:val="1"/>
        <w:numPr>
          <w:ilvl w:val="0"/>
          <w:numId w:val="0"/>
        </w:numPr>
        <w:rPr>
          <w:rFonts w:hint="cs"/>
          <w:rtl/>
        </w:rPr>
      </w:pPr>
      <w:bookmarkStart w:id="6" w:name="_Toc505513745"/>
      <w:r w:rsidRPr="002B6689">
        <w:lastRenderedPageBreak/>
        <w:t>SFTP – Deployment Diagram</w:t>
      </w:r>
      <w:bookmarkEnd w:id="6"/>
      <w:r w:rsidR="00531092" w:rsidRPr="002B6689">
        <w:rPr>
          <w:rFonts w:hint="cs"/>
          <w:rtl/>
        </w:rPr>
        <w:t xml:space="preserve"> </w:t>
      </w:r>
    </w:p>
    <w:p w:rsidR="00673E82" w:rsidRDefault="002B6689" w:rsidP="002B6689">
      <w:pPr>
        <w:bidi w:val="0"/>
        <w:spacing w:before="0" w:after="0" w:line="240" w:lineRule="auto"/>
        <w:ind w:left="0"/>
        <w:jc w:val="left"/>
        <w:rPr>
          <w:rFonts w:eastAsia="Times New Roman"/>
          <w:b/>
          <w:bCs/>
          <w:sz w:val="28"/>
          <w:szCs w:val="28"/>
        </w:rPr>
      </w:pPr>
      <w:r>
        <w:rPr>
          <w:rFonts w:eastAsia="Times New Roman"/>
          <w:b/>
          <w:bCs/>
          <w:noProof/>
          <w:sz w:val="28"/>
          <w:szCs w:val="28"/>
        </w:rPr>
        <w:drawing>
          <wp:inline distT="0" distB="0" distL="0" distR="0" wp14:anchorId="5E4AC34C" wp14:editId="75332920">
            <wp:extent cx="5267960" cy="3268345"/>
            <wp:effectExtent l="0" t="0" r="8890" b="825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960" cy="3268345"/>
                    </a:xfrm>
                    <a:prstGeom prst="rect">
                      <a:avLst/>
                    </a:prstGeom>
                    <a:noFill/>
                    <a:ln>
                      <a:noFill/>
                    </a:ln>
                  </pic:spPr>
                </pic:pic>
              </a:graphicData>
            </a:graphic>
          </wp:inline>
        </w:drawing>
      </w:r>
      <w:r w:rsidR="00673E82">
        <w:rPr>
          <w:rFonts w:eastAsia="Times New Roman"/>
          <w:b/>
          <w:bCs/>
          <w:sz w:val="28"/>
          <w:szCs w:val="28"/>
        </w:rPr>
        <w:br w:type="page"/>
      </w:r>
    </w:p>
    <w:p w:rsidR="00445017" w:rsidRDefault="00E40E08" w:rsidP="007C6139">
      <w:pPr>
        <w:pStyle w:val="1"/>
        <w:rPr>
          <w:rtl/>
        </w:rPr>
      </w:pPr>
      <w:bookmarkStart w:id="7" w:name="_Toc505513746"/>
      <w:r>
        <w:rPr>
          <w:rFonts w:hint="cs"/>
          <w:rtl/>
        </w:rPr>
        <w:lastRenderedPageBreak/>
        <w:t>הגדרת הניסוי</w:t>
      </w:r>
      <w:bookmarkEnd w:id="7"/>
    </w:p>
    <w:p w:rsidR="007C6139" w:rsidRDefault="00BE25FF" w:rsidP="00AA67DE">
      <w:pPr>
        <w:pStyle w:val="2"/>
        <w:rPr>
          <w:rtl/>
        </w:rPr>
      </w:pPr>
      <w:bookmarkStart w:id="8" w:name="_Toc505513747"/>
      <w:r>
        <w:rPr>
          <w:rFonts w:hint="cs"/>
          <w:rtl/>
        </w:rPr>
        <w:t>בדיקות לקוח/שרת</w:t>
      </w:r>
      <w:r w:rsidR="00F179FE">
        <w:rPr>
          <w:rFonts w:hint="cs"/>
          <w:rtl/>
        </w:rPr>
        <w:t xml:space="preserve"> (ברמת </w:t>
      </w:r>
      <w:r w:rsidR="00F179FE">
        <w:t>Acceptance</w:t>
      </w:r>
      <w:r w:rsidR="00F179FE">
        <w:rPr>
          <w:rFonts w:hint="cs"/>
          <w:rtl/>
        </w:rPr>
        <w:t>)</w:t>
      </w:r>
      <w:bookmarkEnd w:id="8"/>
    </w:p>
    <w:tbl>
      <w:tblPr>
        <w:tblStyle w:val="a6"/>
        <w:bidiVisual/>
        <w:tblW w:w="0" w:type="auto"/>
        <w:tblInd w:w="509" w:type="dxa"/>
        <w:tblLook w:val="04A0" w:firstRow="1" w:lastRow="0" w:firstColumn="1" w:lastColumn="0" w:noHBand="0" w:noVBand="1"/>
      </w:tblPr>
      <w:tblGrid>
        <w:gridCol w:w="2806"/>
        <w:gridCol w:w="2831"/>
        <w:gridCol w:w="2376"/>
      </w:tblGrid>
      <w:tr w:rsidR="0084337B" w:rsidTr="00CB0165">
        <w:tc>
          <w:tcPr>
            <w:tcW w:w="2806" w:type="dxa"/>
          </w:tcPr>
          <w:p w:rsidR="0084337B" w:rsidRPr="009865B5" w:rsidRDefault="0084337B" w:rsidP="0084337B">
            <w:pPr>
              <w:spacing w:before="0" w:line="240" w:lineRule="auto"/>
              <w:ind w:left="0"/>
              <w:rPr>
                <w:rtl/>
              </w:rPr>
            </w:pPr>
            <w:r w:rsidRPr="009865B5">
              <w:rPr>
                <w:rFonts w:hint="cs"/>
                <w:rtl/>
              </w:rPr>
              <w:t>הדרישה</w:t>
            </w:r>
          </w:p>
        </w:tc>
        <w:tc>
          <w:tcPr>
            <w:tcW w:w="2831" w:type="dxa"/>
          </w:tcPr>
          <w:p w:rsidR="0084337B" w:rsidRPr="009865B5" w:rsidRDefault="0084337B" w:rsidP="0084337B">
            <w:pPr>
              <w:spacing w:before="0" w:line="240" w:lineRule="auto"/>
              <w:ind w:left="0"/>
              <w:rPr>
                <w:rtl/>
              </w:rPr>
            </w:pPr>
            <w:r w:rsidRPr="009865B5">
              <w:rPr>
                <w:rFonts w:hint="cs"/>
                <w:rtl/>
              </w:rPr>
              <w:t>המבדק</w:t>
            </w:r>
          </w:p>
        </w:tc>
        <w:tc>
          <w:tcPr>
            <w:tcW w:w="2376" w:type="dxa"/>
          </w:tcPr>
          <w:p w:rsidR="0084337B" w:rsidRPr="009865B5" w:rsidRDefault="0084337B" w:rsidP="0084337B">
            <w:pPr>
              <w:spacing w:before="0" w:line="240" w:lineRule="auto"/>
              <w:ind w:left="0"/>
              <w:rPr>
                <w:rtl/>
              </w:rPr>
            </w:pPr>
            <w:r w:rsidRPr="009865B5">
              <w:rPr>
                <w:rFonts w:hint="cs"/>
                <w:rtl/>
              </w:rPr>
              <w:t>תוצאה</w:t>
            </w:r>
          </w:p>
        </w:tc>
      </w:tr>
      <w:tr w:rsidR="0084337B" w:rsidTr="00CB0165">
        <w:tc>
          <w:tcPr>
            <w:tcW w:w="2806" w:type="dxa"/>
          </w:tcPr>
          <w:p w:rsidR="0084337B" w:rsidRPr="009865B5" w:rsidRDefault="0084337B" w:rsidP="00056B3C">
            <w:pPr>
              <w:pStyle w:val="ae"/>
              <w:numPr>
                <w:ilvl w:val="0"/>
                <w:numId w:val="23"/>
              </w:numPr>
              <w:spacing w:before="0" w:line="240" w:lineRule="auto"/>
              <w:jc w:val="left"/>
              <w:rPr>
                <w:rtl/>
              </w:rPr>
            </w:pPr>
            <w:r w:rsidRPr="009865B5">
              <w:rPr>
                <w:rFonts w:hint="cs"/>
                <w:rtl/>
              </w:rPr>
              <w:t xml:space="preserve">המערכת תקבל כקלט שם קובץ מלא וכתובת שרת </w:t>
            </w:r>
            <w:r w:rsidRPr="009865B5">
              <w:t>SFTP</w:t>
            </w:r>
            <w:r w:rsidRPr="009865B5">
              <w:rPr>
                <w:rFonts w:hint="cs"/>
                <w:rtl/>
              </w:rPr>
              <w:t>, תתחבר אל השרת ותעביר את הקובץ</w:t>
            </w:r>
          </w:p>
        </w:tc>
        <w:tc>
          <w:tcPr>
            <w:tcW w:w="2831" w:type="dxa"/>
          </w:tcPr>
          <w:p w:rsidR="0084337B" w:rsidRPr="009865B5" w:rsidRDefault="0084337B" w:rsidP="00056B3C">
            <w:pPr>
              <w:pStyle w:val="ae"/>
              <w:numPr>
                <w:ilvl w:val="0"/>
                <w:numId w:val="24"/>
              </w:numPr>
              <w:spacing w:before="0" w:line="240" w:lineRule="auto"/>
              <w:jc w:val="left"/>
              <w:rPr>
                <w:rtl/>
              </w:rPr>
            </w:pPr>
            <w:r w:rsidRPr="009865B5">
              <w:rPr>
                <w:rFonts w:hint="cs"/>
                <w:rtl/>
              </w:rPr>
              <w:t>התקנת צד השרת במחשב א', צד הלקוח במחשב ב', הרצת שתי האפליקציות, הזנת שם הקובץ וכתובת מחשב ב' במחשב א' ובדיקה שהקובץ אכן הועבר לצד ב'.</w:t>
            </w:r>
          </w:p>
        </w:tc>
        <w:tc>
          <w:tcPr>
            <w:tcW w:w="2376" w:type="dxa"/>
          </w:tcPr>
          <w:p w:rsidR="0084337B" w:rsidRPr="009865B5" w:rsidRDefault="00F179FE" w:rsidP="00056B3C">
            <w:pPr>
              <w:spacing w:before="0" w:line="240" w:lineRule="auto"/>
              <w:ind w:left="0"/>
              <w:jc w:val="left"/>
              <w:rPr>
                <w:rtl/>
              </w:rPr>
            </w:pPr>
            <w:r w:rsidRPr="009865B5">
              <w:rPr>
                <w:rFonts w:hint="cs"/>
                <w:rtl/>
              </w:rPr>
              <w:t>הצליח</w:t>
            </w:r>
          </w:p>
        </w:tc>
      </w:tr>
      <w:tr w:rsidR="00F179FE" w:rsidTr="00CB0165">
        <w:tc>
          <w:tcPr>
            <w:tcW w:w="2806" w:type="dxa"/>
          </w:tcPr>
          <w:p w:rsidR="00F179FE" w:rsidRPr="009865B5" w:rsidRDefault="00F53AD3" w:rsidP="00056B3C">
            <w:pPr>
              <w:pStyle w:val="ae"/>
              <w:numPr>
                <w:ilvl w:val="0"/>
                <w:numId w:val="23"/>
              </w:numPr>
              <w:spacing w:before="0" w:line="240" w:lineRule="auto"/>
              <w:jc w:val="left"/>
            </w:pPr>
            <w:r w:rsidRPr="009865B5">
              <w:rPr>
                <w:rFonts w:hint="cs"/>
                <w:rtl/>
              </w:rPr>
              <w:t xml:space="preserve">מבדק לעצירה במקרה של כל אחד </w:t>
            </w:r>
            <w:proofErr w:type="spellStart"/>
            <w:r w:rsidRPr="009865B5">
              <w:rPr>
                <w:rFonts w:hint="cs"/>
                <w:rtl/>
              </w:rPr>
              <w:t>מהקלטים</w:t>
            </w:r>
            <w:proofErr w:type="spellEnd"/>
            <w:r w:rsidRPr="009865B5">
              <w:rPr>
                <w:rFonts w:hint="cs"/>
                <w:rtl/>
              </w:rPr>
              <w:t xml:space="preserve"> הבאים באופן לא תקין:</w:t>
            </w:r>
          </w:p>
          <w:p w:rsidR="00F53AD3" w:rsidRPr="009865B5" w:rsidRDefault="00F53AD3" w:rsidP="00056B3C">
            <w:pPr>
              <w:pStyle w:val="ae"/>
              <w:numPr>
                <w:ilvl w:val="0"/>
                <w:numId w:val="25"/>
              </w:numPr>
              <w:spacing w:before="0" w:line="240" w:lineRule="auto"/>
              <w:jc w:val="left"/>
            </w:pPr>
            <w:r w:rsidRPr="009865B5">
              <w:t>User</w:t>
            </w:r>
          </w:p>
          <w:p w:rsidR="00F53AD3" w:rsidRPr="009865B5" w:rsidRDefault="00F53AD3" w:rsidP="00056B3C">
            <w:pPr>
              <w:pStyle w:val="ae"/>
              <w:numPr>
                <w:ilvl w:val="0"/>
                <w:numId w:val="25"/>
              </w:numPr>
              <w:spacing w:before="0" w:line="240" w:lineRule="auto"/>
              <w:jc w:val="left"/>
            </w:pPr>
            <w:r w:rsidRPr="009865B5">
              <w:t>Acct</w:t>
            </w:r>
          </w:p>
          <w:p w:rsidR="00F53AD3" w:rsidRPr="009865B5" w:rsidRDefault="00F53AD3" w:rsidP="00056B3C">
            <w:pPr>
              <w:pStyle w:val="ae"/>
              <w:numPr>
                <w:ilvl w:val="0"/>
                <w:numId w:val="25"/>
              </w:numPr>
              <w:spacing w:before="0" w:line="240" w:lineRule="auto"/>
              <w:jc w:val="left"/>
            </w:pPr>
            <w:r w:rsidRPr="009865B5">
              <w:t>Pass</w:t>
            </w:r>
          </w:p>
          <w:p w:rsidR="00F53AD3" w:rsidRDefault="00056B3C" w:rsidP="00056B3C">
            <w:pPr>
              <w:pStyle w:val="ae"/>
              <w:numPr>
                <w:ilvl w:val="0"/>
                <w:numId w:val="25"/>
              </w:numPr>
              <w:spacing w:before="0" w:line="240" w:lineRule="auto"/>
              <w:jc w:val="left"/>
            </w:pPr>
            <w:r>
              <w:t>LIST</w:t>
            </w:r>
          </w:p>
          <w:p w:rsidR="00056B3C" w:rsidRDefault="00056B3C" w:rsidP="00056B3C">
            <w:pPr>
              <w:pStyle w:val="ae"/>
              <w:numPr>
                <w:ilvl w:val="0"/>
                <w:numId w:val="25"/>
              </w:numPr>
              <w:spacing w:before="0" w:line="240" w:lineRule="auto"/>
              <w:jc w:val="left"/>
            </w:pPr>
            <w:r>
              <w:t>CDIR</w:t>
            </w:r>
          </w:p>
          <w:p w:rsidR="00056B3C" w:rsidRDefault="00056B3C" w:rsidP="00056B3C">
            <w:pPr>
              <w:pStyle w:val="ae"/>
              <w:numPr>
                <w:ilvl w:val="0"/>
                <w:numId w:val="25"/>
              </w:numPr>
              <w:spacing w:before="0" w:line="240" w:lineRule="auto"/>
              <w:jc w:val="left"/>
            </w:pPr>
            <w:r>
              <w:t>KILL</w:t>
            </w:r>
          </w:p>
          <w:p w:rsidR="00056B3C" w:rsidRDefault="00056B3C" w:rsidP="00056B3C">
            <w:pPr>
              <w:pStyle w:val="ae"/>
              <w:numPr>
                <w:ilvl w:val="0"/>
                <w:numId w:val="25"/>
              </w:numPr>
              <w:spacing w:before="0" w:line="240" w:lineRule="auto"/>
              <w:jc w:val="left"/>
            </w:pPr>
            <w:r>
              <w:t>DONE</w:t>
            </w:r>
          </w:p>
          <w:p w:rsidR="00056B3C" w:rsidRPr="009865B5" w:rsidRDefault="00056B3C" w:rsidP="00056B3C">
            <w:pPr>
              <w:pStyle w:val="ae"/>
              <w:numPr>
                <w:ilvl w:val="0"/>
                <w:numId w:val="25"/>
              </w:numPr>
              <w:spacing w:before="0" w:line="240" w:lineRule="auto"/>
              <w:jc w:val="left"/>
              <w:rPr>
                <w:rtl/>
              </w:rPr>
            </w:pPr>
            <w:r>
              <w:t>RETR</w:t>
            </w:r>
          </w:p>
        </w:tc>
        <w:tc>
          <w:tcPr>
            <w:tcW w:w="2831" w:type="dxa"/>
          </w:tcPr>
          <w:p w:rsidR="00F179FE" w:rsidRPr="009865B5" w:rsidRDefault="00F53AD3" w:rsidP="00056B3C">
            <w:pPr>
              <w:pStyle w:val="ae"/>
              <w:numPr>
                <w:ilvl w:val="0"/>
                <w:numId w:val="24"/>
              </w:numPr>
              <w:spacing w:before="0" w:line="240" w:lineRule="auto"/>
              <w:jc w:val="left"/>
              <w:rPr>
                <w:rtl/>
              </w:rPr>
            </w:pPr>
            <w:r w:rsidRPr="009865B5">
              <w:rPr>
                <w:rFonts w:hint="cs"/>
                <w:rtl/>
              </w:rPr>
              <w:t>המערכת תעצור ותוציא הודעת שגיאה מתאימה לקלט השגוי</w:t>
            </w:r>
          </w:p>
        </w:tc>
        <w:tc>
          <w:tcPr>
            <w:tcW w:w="2376" w:type="dxa"/>
          </w:tcPr>
          <w:p w:rsidR="00F179FE" w:rsidRPr="009865B5" w:rsidRDefault="00DD7E26" w:rsidP="00056B3C">
            <w:pPr>
              <w:spacing w:before="0" w:line="240" w:lineRule="auto"/>
              <w:ind w:left="0"/>
              <w:jc w:val="left"/>
              <w:rPr>
                <w:rtl/>
              </w:rPr>
            </w:pPr>
            <w:r>
              <w:rPr>
                <w:rFonts w:hint="cs"/>
                <w:rtl/>
              </w:rPr>
              <w:t>הצליח</w:t>
            </w:r>
          </w:p>
        </w:tc>
      </w:tr>
      <w:tr w:rsidR="009865B5" w:rsidTr="00CB0165">
        <w:tc>
          <w:tcPr>
            <w:tcW w:w="2806" w:type="dxa"/>
          </w:tcPr>
          <w:p w:rsidR="009865B5" w:rsidRPr="009865B5" w:rsidRDefault="00056B3C" w:rsidP="00DD7E26">
            <w:pPr>
              <w:pStyle w:val="ae"/>
              <w:numPr>
                <w:ilvl w:val="0"/>
                <w:numId w:val="23"/>
              </w:numPr>
              <w:spacing w:before="0" w:line="240" w:lineRule="auto"/>
              <w:jc w:val="left"/>
              <w:rPr>
                <w:rtl/>
              </w:rPr>
            </w:pPr>
            <w:r>
              <w:rPr>
                <w:rFonts w:hint="cs"/>
                <w:rtl/>
              </w:rPr>
              <w:t>המערכת תקבל כקלט נתיב של תיקייה</w:t>
            </w:r>
            <w:r>
              <w:rPr>
                <w:rFonts w:hint="cs"/>
                <w:rtl/>
              </w:rPr>
              <w:t xml:space="preserve"> </w:t>
            </w:r>
            <w:r>
              <w:rPr>
                <w:rFonts w:hint="cs"/>
                <w:rtl/>
              </w:rPr>
              <w:t>ותציג למשתמש את כל הקבצים בתיקייה.</w:t>
            </w:r>
          </w:p>
        </w:tc>
        <w:tc>
          <w:tcPr>
            <w:tcW w:w="2831" w:type="dxa"/>
          </w:tcPr>
          <w:p w:rsidR="009865B5" w:rsidRPr="009865B5" w:rsidRDefault="00CB0165" w:rsidP="00056B3C">
            <w:pPr>
              <w:pStyle w:val="ae"/>
              <w:numPr>
                <w:ilvl w:val="0"/>
                <w:numId w:val="24"/>
              </w:numPr>
              <w:spacing w:before="0" w:line="240" w:lineRule="auto"/>
              <w:jc w:val="left"/>
              <w:rPr>
                <w:rtl/>
              </w:rPr>
            </w:pPr>
            <w:r>
              <w:rPr>
                <w:rFonts w:hint="cs"/>
                <w:rtl/>
              </w:rPr>
              <w:t>המערכת תציג את רשימת הקבצים והתיקיות הנמצאים בנתיב אשר התקבל בהתאם לקלט שהתקבל (</w:t>
            </w:r>
            <w:r>
              <w:t>list v, list f</w:t>
            </w:r>
            <w:r>
              <w:rPr>
                <w:rFonts w:hint="cs"/>
                <w:rtl/>
              </w:rPr>
              <w:t xml:space="preserve">) . </w:t>
            </w:r>
          </w:p>
        </w:tc>
        <w:tc>
          <w:tcPr>
            <w:tcW w:w="2376" w:type="dxa"/>
          </w:tcPr>
          <w:p w:rsidR="009865B5" w:rsidRPr="009865B5" w:rsidRDefault="00CF3198" w:rsidP="00056B3C">
            <w:pPr>
              <w:spacing w:before="0" w:line="240" w:lineRule="auto"/>
              <w:ind w:left="0"/>
              <w:jc w:val="left"/>
              <w:rPr>
                <w:rtl/>
              </w:rPr>
            </w:pPr>
            <w:r>
              <w:rPr>
                <w:rFonts w:hint="cs"/>
                <w:rtl/>
              </w:rPr>
              <w:t>הצליח</w:t>
            </w:r>
          </w:p>
        </w:tc>
      </w:tr>
      <w:tr w:rsidR="00883EB6" w:rsidTr="00CB0165">
        <w:tc>
          <w:tcPr>
            <w:tcW w:w="2806" w:type="dxa"/>
          </w:tcPr>
          <w:p w:rsidR="00883EB6" w:rsidRDefault="00E725D2" w:rsidP="00056B3C">
            <w:pPr>
              <w:pStyle w:val="ae"/>
              <w:numPr>
                <w:ilvl w:val="0"/>
                <w:numId w:val="23"/>
              </w:numPr>
              <w:spacing w:before="0" w:line="240" w:lineRule="auto"/>
              <w:jc w:val="left"/>
              <w:rPr>
                <w:rtl/>
              </w:rPr>
            </w:pPr>
            <w:r>
              <w:rPr>
                <w:rFonts w:hint="cs"/>
                <w:rtl/>
              </w:rPr>
              <w:t>המערכת תקבל כקלט נתיב חדש בשימוש בפ</w:t>
            </w:r>
            <w:bookmarkStart w:id="9" w:name="_GoBack"/>
            <w:bookmarkEnd w:id="9"/>
            <w:r>
              <w:rPr>
                <w:rFonts w:hint="cs"/>
                <w:rtl/>
              </w:rPr>
              <w:t xml:space="preserve">קודת </w:t>
            </w:r>
            <w:r>
              <w:t>CDIR</w:t>
            </w:r>
            <w:r>
              <w:rPr>
                <w:rFonts w:hint="cs"/>
                <w:rtl/>
              </w:rPr>
              <w:t xml:space="preserve">  ותעבור לנתיב ה</w:t>
            </w:r>
            <w:r w:rsidR="00C55399">
              <w:rPr>
                <w:rFonts w:hint="cs"/>
                <w:rtl/>
              </w:rPr>
              <w:t>מבוקש בצד של השרת ובדיקת פעולה נאותה של פקודות לאחר המעבר לתיקייה החדשה.</w:t>
            </w:r>
          </w:p>
        </w:tc>
        <w:tc>
          <w:tcPr>
            <w:tcW w:w="2831" w:type="dxa"/>
          </w:tcPr>
          <w:p w:rsidR="00883EB6" w:rsidRPr="009865B5" w:rsidRDefault="00CB0165" w:rsidP="00C55399">
            <w:pPr>
              <w:pStyle w:val="ae"/>
              <w:numPr>
                <w:ilvl w:val="0"/>
                <w:numId w:val="24"/>
              </w:numPr>
              <w:spacing w:before="0" w:line="240" w:lineRule="auto"/>
              <w:jc w:val="left"/>
              <w:rPr>
                <w:rtl/>
              </w:rPr>
            </w:pPr>
            <w:r>
              <w:rPr>
                <w:rFonts w:hint="cs"/>
                <w:rtl/>
              </w:rPr>
              <w:t xml:space="preserve">המערכת </w:t>
            </w:r>
            <w:r w:rsidR="00C55399">
              <w:rPr>
                <w:rFonts w:hint="cs"/>
                <w:rtl/>
              </w:rPr>
              <w:t>תציג הודעת אישור על המעבר לתיקייה שהועברה מהלקוח. פקודות שהתקבלו ע"י המערכת לאחר המעבר עובדים על התיקייה החדשה</w:t>
            </w:r>
          </w:p>
        </w:tc>
        <w:tc>
          <w:tcPr>
            <w:tcW w:w="2376" w:type="dxa"/>
          </w:tcPr>
          <w:p w:rsidR="00883EB6" w:rsidRPr="009865B5" w:rsidRDefault="00CF3198" w:rsidP="00056B3C">
            <w:pPr>
              <w:spacing w:before="0" w:line="240" w:lineRule="auto"/>
              <w:ind w:left="0"/>
              <w:jc w:val="left"/>
              <w:rPr>
                <w:rtl/>
              </w:rPr>
            </w:pPr>
            <w:r>
              <w:rPr>
                <w:rFonts w:hint="cs"/>
                <w:rtl/>
              </w:rPr>
              <w:t>הצליח</w:t>
            </w:r>
          </w:p>
        </w:tc>
      </w:tr>
      <w:tr w:rsidR="004B4ADA" w:rsidTr="00CB0165">
        <w:tc>
          <w:tcPr>
            <w:tcW w:w="2806" w:type="dxa"/>
          </w:tcPr>
          <w:p w:rsidR="004B4ADA" w:rsidRDefault="00E725D2" w:rsidP="00C52D09">
            <w:pPr>
              <w:pStyle w:val="ae"/>
              <w:numPr>
                <w:ilvl w:val="0"/>
                <w:numId w:val="23"/>
              </w:numPr>
              <w:spacing w:before="0" w:line="240" w:lineRule="auto"/>
              <w:jc w:val="left"/>
              <w:rPr>
                <w:rtl/>
              </w:rPr>
            </w:pPr>
            <w:r>
              <w:rPr>
                <w:rFonts w:hint="cs"/>
                <w:rtl/>
              </w:rPr>
              <w:t>המערכת תקבל כקלט קובץ למחיקה. לאחר מכן המשתמש יתנתק מהשרת ויתחבר שוב ויבדוק האם הקובץ קיים במערכת.</w:t>
            </w:r>
          </w:p>
        </w:tc>
        <w:tc>
          <w:tcPr>
            <w:tcW w:w="2831" w:type="dxa"/>
          </w:tcPr>
          <w:p w:rsidR="004B4ADA" w:rsidRPr="009865B5" w:rsidRDefault="00C52D09" w:rsidP="00C52D09">
            <w:pPr>
              <w:pStyle w:val="ae"/>
              <w:numPr>
                <w:ilvl w:val="0"/>
                <w:numId w:val="24"/>
              </w:numPr>
              <w:spacing w:before="0" w:line="240" w:lineRule="auto"/>
              <w:jc w:val="left"/>
              <w:rPr>
                <w:rtl/>
              </w:rPr>
            </w:pPr>
            <w:r>
              <w:rPr>
                <w:rFonts w:hint="cs"/>
                <w:rtl/>
              </w:rPr>
              <w:t>המערכת תמחק את הקובץ מהשרת ל</w:t>
            </w:r>
            <w:r w:rsidR="00E04644">
              <w:rPr>
                <w:rFonts w:hint="cs"/>
                <w:rtl/>
              </w:rPr>
              <w:t>צמיתות.</w:t>
            </w:r>
          </w:p>
        </w:tc>
        <w:tc>
          <w:tcPr>
            <w:tcW w:w="2376" w:type="dxa"/>
          </w:tcPr>
          <w:p w:rsidR="004B4ADA" w:rsidRPr="009865B5" w:rsidRDefault="00CF3198" w:rsidP="00056B3C">
            <w:pPr>
              <w:spacing w:before="0" w:line="240" w:lineRule="auto"/>
              <w:ind w:left="0"/>
              <w:jc w:val="left"/>
              <w:rPr>
                <w:rtl/>
              </w:rPr>
            </w:pPr>
            <w:r>
              <w:rPr>
                <w:rFonts w:hint="cs"/>
                <w:rtl/>
              </w:rPr>
              <w:t>הצליח</w:t>
            </w:r>
          </w:p>
        </w:tc>
      </w:tr>
      <w:tr w:rsidR="00E725D2" w:rsidTr="00CB0165">
        <w:tc>
          <w:tcPr>
            <w:tcW w:w="2806" w:type="dxa"/>
          </w:tcPr>
          <w:p w:rsidR="00E725D2" w:rsidRDefault="00150BC4" w:rsidP="00150BC4">
            <w:pPr>
              <w:pStyle w:val="ae"/>
              <w:numPr>
                <w:ilvl w:val="0"/>
                <w:numId w:val="23"/>
              </w:numPr>
              <w:spacing w:before="0" w:line="240" w:lineRule="auto"/>
              <w:jc w:val="left"/>
              <w:rPr>
                <w:rFonts w:hint="cs"/>
                <w:rtl/>
              </w:rPr>
            </w:pPr>
            <w:r>
              <w:rPr>
                <w:rFonts w:hint="cs"/>
                <w:rtl/>
              </w:rPr>
              <w:t xml:space="preserve">המערכת תקבל כקלט קובץ גדול מעל </w:t>
            </w:r>
            <w:r w:rsidRPr="00150BC4">
              <w:t>gigabyte</w:t>
            </w:r>
            <w:r w:rsidRPr="00150BC4">
              <w:rPr>
                <w:rFonts w:hint="cs"/>
                <w:rtl/>
              </w:rPr>
              <w:t xml:space="preserve"> </w:t>
            </w:r>
            <w:r>
              <w:rPr>
                <w:rFonts w:hint="cs"/>
                <w:rtl/>
              </w:rPr>
              <w:t>להעברה. ותעביר ללקוח.</w:t>
            </w:r>
          </w:p>
        </w:tc>
        <w:tc>
          <w:tcPr>
            <w:tcW w:w="2831" w:type="dxa"/>
          </w:tcPr>
          <w:p w:rsidR="00E725D2" w:rsidRPr="009865B5" w:rsidRDefault="00E71AE6" w:rsidP="00E71AE6">
            <w:pPr>
              <w:pStyle w:val="ae"/>
              <w:numPr>
                <w:ilvl w:val="0"/>
                <w:numId w:val="24"/>
              </w:numPr>
              <w:spacing w:before="0" w:line="240" w:lineRule="auto"/>
              <w:jc w:val="left"/>
              <w:rPr>
                <w:rtl/>
              </w:rPr>
            </w:pPr>
            <w:r w:rsidRPr="009865B5">
              <w:rPr>
                <w:rFonts w:hint="cs"/>
                <w:rtl/>
              </w:rPr>
              <w:t>התקנת צד השרת במחשב א', צד הלקוח במחשב ב', הרצת שתי האפליקציות, הזנת שם הקובץ ובדיקה שהקובץ אכן הועבר</w:t>
            </w:r>
            <w:r>
              <w:rPr>
                <w:rFonts w:hint="cs"/>
                <w:rtl/>
              </w:rPr>
              <w:t xml:space="preserve"> בשלמותו</w:t>
            </w:r>
            <w:r w:rsidRPr="009865B5">
              <w:rPr>
                <w:rFonts w:hint="cs"/>
                <w:rtl/>
              </w:rPr>
              <w:t xml:space="preserve"> לצד ב'.</w:t>
            </w:r>
          </w:p>
        </w:tc>
        <w:tc>
          <w:tcPr>
            <w:tcW w:w="2376" w:type="dxa"/>
          </w:tcPr>
          <w:p w:rsidR="00E725D2" w:rsidRPr="009865B5" w:rsidRDefault="00CF3198" w:rsidP="00056B3C">
            <w:pPr>
              <w:spacing w:before="0" w:line="240" w:lineRule="auto"/>
              <w:ind w:left="0"/>
              <w:jc w:val="left"/>
              <w:rPr>
                <w:rtl/>
              </w:rPr>
            </w:pPr>
            <w:r>
              <w:rPr>
                <w:rFonts w:hint="cs"/>
                <w:rtl/>
              </w:rPr>
              <w:t>הצליח</w:t>
            </w:r>
          </w:p>
        </w:tc>
      </w:tr>
      <w:tr w:rsidR="00150BC4" w:rsidTr="00CB0165">
        <w:tc>
          <w:tcPr>
            <w:tcW w:w="2806" w:type="dxa"/>
          </w:tcPr>
          <w:p w:rsidR="00150BC4" w:rsidRDefault="00150BC4" w:rsidP="00150BC4">
            <w:pPr>
              <w:pStyle w:val="ae"/>
              <w:numPr>
                <w:ilvl w:val="0"/>
                <w:numId w:val="23"/>
              </w:numPr>
              <w:spacing w:before="0" w:line="240" w:lineRule="auto"/>
              <w:jc w:val="left"/>
              <w:rPr>
                <w:rFonts w:hint="cs"/>
                <w:rtl/>
              </w:rPr>
            </w:pPr>
            <w:r>
              <w:rPr>
                <w:rFonts w:hint="cs"/>
                <w:rtl/>
              </w:rPr>
              <w:t>המערכת תקבל כקלט קובץ לשליחה לשני משתמשים בו זמנית</w:t>
            </w:r>
            <w:r w:rsidR="00A10F40">
              <w:rPr>
                <w:rFonts w:hint="cs"/>
                <w:rtl/>
              </w:rPr>
              <w:t xml:space="preserve">, </w:t>
            </w:r>
            <w:r w:rsidR="00A10F40">
              <w:rPr>
                <w:rFonts w:hint="cs"/>
                <w:rtl/>
              </w:rPr>
              <w:lastRenderedPageBreak/>
              <w:t>ותבצע העברה לשניהם.</w:t>
            </w:r>
          </w:p>
        </w:tc>
        <w:tc>
          <w:tcPr>
            <w:tcW w:w="2831" w:type="dxa"/>
          </w:tcPr>
          <w:p w:rsidR="007807BD" w:rsidRDefault="007807BD" w:rsidP="007807BD">
            <w:pPr>
              <w:pStyle w:val="ae"/>
              <w:numPr>
                <w:ilvl w:val="0"/>
                <w:numId w:val="24"/>
              </w:numPr>
              <w:spacing w:before="0" w:line="240" w:lineRule="auto"/>
              <w:jc w:val="left"/>
            </w:pPr>
            <w:r w:rsidRPr="009865B5">
              <w:rPr>
                <w:rFonts w:hint="cs"/>
                <w:rtl/>
              </w:rPr>
              <w:lastRenderedPageBreak/>
              <w:t>התקנת צד השרת במחשב א', צד הלקוח במחשב</w:t>
            </w:r>
            <w:r>
              <w:rPr>
                <w:rFonts w:hint="cs"/>
                <w:rtl/>
              </w:rPr>
              <w:t>ים</w:t>
            </w:r>
            <w:r w:rsidRPr="009865B5">
              <w:rPr>
                <w:rFonts w:hint="cs"/>
                <w:rtl/>
              </w:rPr>
              <w:t xml:space="preserve"> ב',</w:t>
            </w:r>
            <w:r>
              <w:rPr>
                <w:rFonts w:hint="cs"/>
                <w:rtl/>
              </w:rPr>
              <w:t xml:space="preserve"> ג'.</w:t>
            </w:r>
          </w:p>
          <w:p w:rsidR="00150BC4" w:rsidRPr="009865B5" w:rsidRDefault="007807BD" w:rsidP="007807BD">
            <w:pPr>
              <w:pStyle w:val="ae"/>
              <w:spacing w:before="0" w:line="240" w:lineRule="auto"/>
              <w:jc w:val="left"/>
              <w:rPr>
                <w:rtl/>
              </w:rPr>
            </w:pPr>
            <w:r w:rsidRPr="009865B5">
              <w:rPr>
                <w:rFonts w:hint="cs"/>
                <w:rtl/>
              </w:rPr>
              <w:lastRenderedPageBreak/>
              <w:t xml:space="preserve">הזנת שם הקובץ </w:t>
            </w:r>
            <w:r>
              <w:rPr>
                <w:rFonts w:hint="cs"/>
                <w:rtl/>
              </w:rPr>
              <w:t>במחשבים ב', ג' ובדיקה שהקובץ הועבר לשני המחשבים.</w:t>
            </w:r>
          </w:p>
        </w:tc>
        <w:tc>
          <w:tcPr>
            <w:tcW w:w="2376" w:type="dxa"/>
          </w:tcPr>
          <w:p w:rsidR="00150BC4" w:rsidRPr="009865B5" w:rsidRDefault="00CF3198" w:rsidP="00056B3C">
            <w:pPr>
              <w:spacing w:before="0" w:line="240" w:lineRule="auto"/>
              <w:ind w:left="0"/>
              <w:jc w:val="left"/>
              <w:rPr>
                <w:rtl/>
              </w:rPr>
            </w:pPr>
            <w:r>
              <w:rPr>
                <w:rFonts w:hint="cs"/>
                <w:rtl/>
              </w:rPr>
              <w:lastRenderedPageBreak/>
              <w:t>הצליח</w:t>
            </w:r>
          </w:p>
        </w:tc>
      </w:tr>
      <w:tr w:rsidR="00C55399" w:rsidTr="00CB0165">
        <w:tc>
          <w:tcPr>
            <w:tcW w:w="2806" w:type="dxa"/>
          </w:tcPr>
          <w:p w:rsidR="00C55399" w:rsidRDefault="00C55399" w:rsidP="00150BC4">
            <w:pPr>
              <w:pStyle w:val="ae"/>
              <w:numPr>
                <w:ilvl w:val="0"/>
                <w:numId w:val="23"/>
              </w:numPr>
              <w:spacing w:before="0" w:line="240" w:lineRule="auto"/>
              <w:jc w:val="left"/>
              <w:rPr>
                <w:rFonts w:hint="cs"/>
                <w:rtl/>
              </w:rPr>
            </w:pPr>
            <w:r>
              <w:rPr>
                <w:rFonts w:hint="cs"/>
                <w:rtl/>
              </w:rPr>
              <w:t>המערכת תקבל כקלט שם קובץ להעברה. שם הקובץ יהיה בעל רווחים ומספרים.</w:t>
            </w:r>
          </w:p>
        </w:tc>
        <w:tc>
          <w:tcPr>
            <w:tcW w:w="2831" w:type="dxa"/>
          </w:tcPr>
          <w:p w:rsidR="00C55399" w:rsidRPr="009865B5" w:rsidRDefault="00C55399" w:rsidP="007807BD">
            <w:pPr>
              <w:pStyle w:val="ae"/>
              <w:numPr>
                <w:ilvl w:val="0"/>
                <w:numId w:val="24"/>
              </w:numPr>
              <w:spacing w:before="0" w:line="240" w:lineRule="auto"/>
              <w:jc w:val="left"/>
              <w:rPr>
                <w:rFonts w:hint="cs"/>
                <w:rtl/>
              </w:rPr>
            </w:pPr>
            <w:r>
              <w:rPr>
                <w:rFonts w:hint="cs"/>
                <w:rtl/>
              </w:rPr>
              <w:t>המערכת תבצע העברה של הקובץ אל המשתמש.</w:t>
            </w:r>
          </w:p>
        </w:tc>
        <w:tc>
          <w:tcPr>
            <w:tcW w:w="2376" w:type="dxa"/>
          </w:tcPr>
          <w:p w:rsidR="00C55399" w:rsidRDefault="00C55399" w:rsidP="00056B3C">
            <w:pPr>
              <w:spacing w:before="0" w:line="240" w:lineRule="auto"/>
              <w:ind w:left="0"/>
              <w:jc w:val="left"/>
              <w:rPr>
                <w:rFonts w:hint="cs"/>
                <w:rtl/>
              </w:rPr>
            </w:pPr>
            <w:r>
              <w:rPr>
                <w:rFonts w:hint="cs"/>
                <w:rtl/>
              </w:rPr>
              <w:t>הצליח</w:t>
            </w:r>
          </w:p>
        </w:tc>
      </w:tr>
      <w:tr w:rsidR="00C55399" w:rsidTr="00CB0165">
        <w:tc>
          <w:tcPr>
            <w:tcW w:w="2806" w:type="dxa"/>
          </w:tcPr>
          <w:p w:rsidR="00C55399" w:rsidRDefault="007B1D7D" w:rsidP="00150BC4">
            <w:pPr>
              <w:pStyle w:val="ae"/>
              <w:numPr>
                <w:ilvl w:val="0"/>
                <w:numId w:val="23"/>
              </w:numPr>
              <w:spacing w:before="0" w:line="240" w:lineRule="auto"/>
              <w:jc w:val="left"/>
              <w:rPr>
                <w:rFonts w:hint="cs"/>
                <w:rtl/>
              </w:rPr>
            </w:pPr>
            <w:r>
              <w:rPr>
                <w:rFonts w:hint="cs"/>
                <w:rtl/>
              </w:rPr>
              <w:t>התנתקות/חיבור לקוח מהשרת.</w:t>
            </w:r>
          </w:p>
        </w:tc>
        <w:tc>
          <w:tcPr>
            <w:tcW w:w="2831" w:type="dxa"/>
          </w:tcPr>
          <w:p w:rsidR="00C55399" w:rsidRDefault="007B1D7D" w:rsidP="007807BD">
            <w:pPr>
              <w:pStyle w:val="ae"/>
              <w:numPr>
                <w:ilvl w:val="0"/>
                <w:numId w:val="24"/>
              </w:numPr>
              <w:spacing w:before="0" w:line="240" w:lineRule="auto"/>
              <w:jc w:val="left"/>
              <w:rPr>
                <w:rFonts w:hint="cs"/>
                <w:rtl/>
              </w:rPr>
            </w:pPr>
            <w:r>
              <w:rPr>
                <w:rFonts w:hint="cs"/>
                <w:rtl/>
              </w:rPr>
              <w:t>המערכת תסגור/תפתח תהליכון בהתאם לפקודות של המשתמש.</w:t>
            </w:r>
          </w:p>
        </w:tc>
        <w:tc>
          <w:tcPr>
            <w:tcW w:w="2376" w:type="dxa"/>
          </w:tcPr>
          <w:p w:rsidR="00C55399" w:rsidRDefault="00A803AF" w:rsidP="00056B3C">
            <w:pPr>
              <w:spacing w:before="0" w:line="240" w:lineRule="auto"/>
              <w:ind w:left="0"/>
              <w:jc w:val="left"/>
              <w:rPr>
                <w:rFonts w:hint="cs"/>
                <w:rtl/>
              </w:rPr>
            </w:pPr>
            <w:r>
              <w:rPr>
                <w:rFonts w:hint="cs"/>
                <w:rtl/>
              </w:rPr>
              <w:t>הצליח</w:t>
            </w:r>
          </w:p>
        </w:tc>
      </w:tr>
    </w:tbl>
    <w:p w:rsidR="0084337B" w:rsidRPr="0084337B" w:rsidRDefault="0084337B" w:rsidP="0084337B">
      <w:pPr>
        <w:spacing w:before="0" w:line="240" w:lineRule="auto"/>
      </w:pPr>
    </w:p>
    <w:p w:rsidR="007C6139" w:rsidRDefault="007C6139" w:rsidP="007C6139">
      <w:pPr>
        <w:rPr>
          <w:rtl/>
        </w:rPr>
      </w:pPr>
    </w:p>
    <w:p w:rsidR="00E40E08" w:rsidRDefault="00E40E08" w:rsidP="00E40E08">
      <w:pPr>
        <w:pStyle w:val="1"/>
        <w:rPr>
          <w:rtl/>
        </w:rPr>
      </w:pPr>
      <w:bookmarkStart w:id="10" w:name="_Toc505513748"/>
      <w:r>
        <w:rPr>
          <w:rFonts w:hint="cs"/>
          <w:rtl/>
        </w:rPr>
        <w:t xml:space="preserve">מדריך </w:t>
      </w:r>
      <w:r w:rsidR="001E1E09">
        <w:rPr>
          <w:rFonts w:hint="cs"/>
          <w:rtl/>
        </w:rPr>
        <w:t>משתמש</w:t>
      </w:r>
      <w:bookmarkEnd w:id="10"/>
    </w:p>
    <w:p w:rsidR="00F76F7B" w:rsidRDefault="00F76F7B" w:rsidP="000D2497">
      <w:pPr>
        <w:pStyle w:val="2"/>
      </w:pPr>
      <w:bookmarkStart w:id="11" w:name="_Toc505513749"/>
      <w:r>
        <w:rPr>
          <w:rFonts w:hint="cs"/>
          <w:rtl/>
        </w:rPr>
        <w:t xml:space="preserve">הסבר על </w:t>
      </w:r>
      <w:r w:rsidR="000D2497">
        <w:rPr>
          <w:rFonts w:hint="cs"/>
          <w:rtl/>
        </w:rPr>
        <w:t xml:space="preserve">מבנה </w:t>
      </w:r>
      <w:r>
        <w:rPr>
          <w:rFonts w:hint="cs"/>
          <w:rtl/>
        </w:rPr>
        <w:t>התיקיות:</w:t>
      </w:r>
      <w:bookmarkEnd w:id="11"/>
    </w:p>
    <w:p w:rsidR="000D2497" w:rsidRDefault="000D2497" w:rsidP="000D2497">
      <w:pPr>
        <w:pStyle w:val="ae"/>
        <w:numPr>
          <w:ilvl w:val="0"/>
          <w:numId w:val="18"/>
        </w:numPr>
      </w:pPr>
      <w:r>
        <w:rPr>
          <w:rFonts w:hint="cs"/>
          <w:rtl/>
        </w:rPr>
        <w:t>לשרת וללקוח ישנם תיקיות בשם "</w:t>
      </w:r>
      <w:proofErr w:type="spellStart"/>
      <w:r w:rsidRPr="000D2497">
        <w:t>ClientFolder</w:t>
      </w:r>
      <w:proofErr w:type="spellEnd"/>
      <w:r>
        <w:rPr>
          <w:rFonts w:hint="cs"/>
          <w:rtl/>
        </w:rPr>
        <w:t>" ו-"</w:t>
      </w:r>
      <w:proofErr w:type="spellStart"/>
      <w:r w:rsidRPr="000D2497">
        <w:t>ServerFolder</w:t>
      </w:r>
      <w:proofErr w:type="spellEnd"/>
      <w:r>
        <w:rPr>
          <w:rFonts w:hint="cs"/>
          <w:rtl/>
        </w:rPr>
        <w:t>"  בהתאמה, תיקיות אלו נמצאות בתיקיה ראשית בשם "</w:t>
      </w:r>
      <w:proofErr w:type="spellStart"/>
      <w:r>
        <w:rPr>
          <w:rFonts w:hint="cs"/>
        </w:rPr>
        <w:t>R</w:t>
      </w:r>
      <w:r>
        <w:t>ootFolder</w:t>
      </w:r>
      <w:proofErr w:type="spellEnd"/>
      <w:r>
        <w:rPr>
          <w:rFonts w:hint="cs"/>
          <w:rtl/>
        </w:rPr>
        <w:t>".</w:t>
      </w:r>
    </w:p>
    <w:p w:rsidR="000D2497" w:rsidRDefault="000D2497" w:rsidP="00177779">
      <w:pPr>
        <w:pStyle w:val="ae"/>
        <w:numPr>
          <w:ilvl w:val="0"/>
          <w:numId w:val="18"/>
        </w:numPr>
      </w:pPr>
      <w:r>
        <w:rPr>
          <w:rFonts w:hint="cs"/>
          <w:rtl/>
        </w:rPr>
        <w:t>תיקיות וקבצים אשר השרת פ</w:t>
      </w:r>
      <w:r w:rsidR="00177779">
        <w:rPr>
          <w:rFonts w:hint="cs"/>
          <w:rtl/>
        </w:rPr>
        <w:t>ו</w:t>
      </w:r>
      <w:r>
        <w:rPr>
          <w:rFonts w:hint="cs"/>
          <w:rtl/>
        </w:rPr>
        <w:t>על איתם אל הלקוח צריכות להימצא בתוך התיקיי</w:t>
      </w:r>
      <w:r>
        <w:rPr>
          <w:rFonts w:hint="eastAsia"/>
          <w:rtl/>
        </w:rPr>
        <w:t>ה</w:t>
      </w:r>
      <w:r>
        <w:rPr>
          <w:rFonts w:hint="cs"/>
          <w:rtl/>
        </w:rPr>
        <w:t xml:space="preserve"> שלו.</w:t>
      </w:r>
    </w:p>
    <w:p w:rsidR="000D2497" w:rsidRDefault="000D2497" w:rsidP="000D2497">
      <w:pPr>
        <w:pStyle w:val="ae"/>
        <w:numPr>
          <w:ilvl w:val="0"/>
          <w:numId w:val="18"/>
        </w:numPr>
      </w:pPr>
      <w:r>
        <w:rPr>
          <w:rFonts w:hint="cs"/>
          <w:rtl/>
        </w:rPr>
        <w:t>הקבצים שהלקוח מקבל מהשרת יתקבלו אל התיקיי</w:t>
      </w:r>
      <w:r>
        <w:rPr>
          <w:rFonts w:hint="eastAsia"/>
          <w:rtl/>
        </w:rPr>
        <w:t>ה</w:t>
      </w:r>
      <w:r>
        <w:rPr>
          <w:rFonts w:hint="cs"/>
          <w:rtl/>
        </w:rPr>
        <w:t xml:space="preserve"> שלו.</w:t>
      </w:r>
    </w:p>
    <w:p w:rsidR="00F76F7B" w:rsidRDefault="00CD269D" w:rsidP="00CD269D">
      <w:pPr>
        <w:pStyle w:val="2"/>
      </w:pPr>
      <w:bookmarkStart w:id="12" w:name="_Toc505513750"/>
      <w:r>
        <w:rPr>
          <w:rFonts w:hint="cs"/>
          <w:rtl/>
        </w:rPr>
        <w:t>צד השרת:</w:t>
      </w:r>
      <w:bookmarkEnd w:id="12"/>
    </w:p>
    <w:p w:rsidR="00B72BBE" w:rsidRDefault="00177779" w:rsidP="00177779">
      <w:pPr>
        <w:pStyle w:val="ae"/>
        <w:numPr>
          <w:ilvl w:val="0"/>
          <w:numId w:val="20"/>
        </w:numPr>
      </w:pPr>
      <w:r>
        <w:rPr>
          <w:rFonts w:hint="cs"/>
          <w:rtl/>
        </w:rPr>
        <w:t xml:space="preserve">צריך לשים באותה תיקייה </w:t>
      </w:r>
      <w:r w:rsidR="00B72BBE">
        <w:rPr>
          <w:rFonts w:hint="cs"/>
          <w:rtl/>
        </w:rPr>
        <w:t xml:space="preserve">את השרת </w:t>
      </w:r>
      <w:r w:rsidR="00CD269D">
        <w:rPr>
          <w:rFonts w:hint="cs"/>
          <w:rtl/>
        </w:rPr>
        <w:t>והתיקייה הראשית כאשר בתוכה תיקיית השרת.</w:t>
      </w:r>
    </w:p>
    <w:p w:rsidR="00B72BBE" w:rsidRDefault="00B72BBE" w:rsidP="00363917">
      <w:pPr>
        <w:pStyle w:val="ae"/>
        <w:numPr>
          <w:ilvl w:val="0"/>
          <w:numId w:val="20"/>
        </w:numPr>
      </w:pPr>
      <w:r>
        <w:rPr>
          <w:rFonts w:hint="cs"/>
          <w:rtl/>
        </w:rPr>
        <w:t>את קובץ ה</w:t>
      </w:r>
      <w:r>
        <w:t>Jar</w:t>
      </w:r>
      <w:r>
        <w:rPr>
          <w:rFonts w:hint="cs"/>
          <w:rtl/>
        </w:rPr>
        <w:t xml:space="preserve"> של השרת מריצים באמצעות </w:t>
      </w:r>
      <w:r w:rsidR="00A7594C">
        <w:rPr>
          <w:rFonts w:hint="cs"/>
          <w:rtl/>
        </w:rPr>
        <w:t xml:space="preserve">קובץ ההרצה </w:t>
      </w:r>
      <w:r w:rsidR="00363917" w:rsidRPr="00363917">
        <w:t>SERVER_SFTP Launcher</w:t>
      </w:r>
      <w:r w:rsidR="00CD269D">
        <w:rPr>
          <w:rFonts w:hint="cs"/>
          <w:rtl/>
        </w:rPr>
        <w:t>.</w:t>
      </w:r>
    </w:p>
    <w:p w:rsidR="00CD269D" w:rsidRDefault="00CD269D" w:rsidP="00CD269D">
      <w:pPr>
        <w:pStyle w:val="2"/>
      </w:pPr>
      <w:bookmarkStart w:id="13" w:name="_Toc505513751"/>
      <w:r>
        <w:rPr>
          <w:rFonts w:hint="cs"/>
          <w:rtl/>
        </w:rPr>
        <w:t>צד הלקוח:</w:t>
      </w:r>
      <w:bookmarkEnd w:id="13"/>
    </w:p>
    <w:p w:rsidR="00CD269D" w:rsidRDefault="00CD269D" w:rsidP="00CD269D">
      <w:pPr>
        <w:pStyle w:val="ae"/>
        <w:numPr>
          <w:ilvl w:val="0"/>
          <w:numId w:val="22"/>
        </w:numPr>
      </w:pPr>
      <w:r>
        <w:rPr>
          <w:rFonts w:hint="cs"/>
          <w:rtl/>
        </w:rPr>
        <w:t>את הלקוח והתיקייה הראשית כאשר בתוכה תיקיית הלקוח צריך לשים באותה תיקייה.</w:t>
      </w:r>
    </w:p>
    <w:p w:rsidR="00CD269D" w:rsidRDefault="00CD269D" w:rsidP="00CD269D">
      <w:pPr>
        <w:pStyle w:val="ae"/>
        <w:numPr>
          <w:ilvl w:val="0"/>
          <w:numId w:val="22"/>
        </w:numPr>
      </w:pPr>
      <w:r>
        <w:rPr>
          <w:rFonts w:hint="cs"/>
          <w:rtl/>
        </w:rPr>
        <w:t>את קובץ ה</w:t>
      </w:r>
      <w:r>
        <w:t>Jar</w:t>
      </w:r>
      <w:r>
        <w:rPr>
          <w:rFonts w:hint="cs"/>
          <w:rtl/>
        </w:rPr>
        <w:t xml:space="preserve"> של הלקוח מריצים באמצעות קובץ ההרצה </w:t>
      </w:r>
      <w:r w:rsidRPr="00CD269D">
        <w:t>CLIENT_SFTP Launcher</w:t>
      </w:r>
      <w:r>
        <w:rPr>
          <w:rFonts w:hint="cs"/>
          <w:rtl/>
        </w:rPr>
        <w:t>.</w:t>
      </w:r>
    </w:p>
    <w:p w:rsidR="00E53478" w:rsidRPr="00CD269D" w:rsidRDefault="00E53478" w:rsidP="00E53478">
      <w:pPr>
        <w:pStyle w:val="ae"/>
        <w:ind w:left="869"/>
      </w:pPr>
    </w:p>
    <w:p w:rsidR="00E53478" w:rsidRDefault="00E53478" w:rsidP="009F13DB">
      <w:pPr>
        <w:pStyle w:val="3"/>
      </w:pPr>
      <w:bookmarkStart w:id="14" w:name="_Toc505513752"/>
      <w:r>
        <w:rPr>
          <w:rFonts w:hint="cs"/>
          <w:rtl/>
        </w:rPr>
        <w:t xml:space="preserve">הפקודות הממומשות </w:t>
      </w:r>
      <w:r w:rsidR="001A0A5A">
        <w:rPr>
          <w:rFonts w:hint="cs"/>
          <w:rtl/>
        </w:rPr>
        <w:t xml:space="preserve"> לשימושו של הלקוח </w:t>
      </w:r>
      <w:r>
        <w:rPr>
          <w:rFonts w:hint="cs"/>
          <w:rtl/>
        </w:rPr>
        <w:t>הן:</w:t>
      </w:r>
      <w:bookmarkEnd w:id="14"/>
    </w:p>
    <w:p w:rsidR="00E53478" w:rsidRDefault="00E53478" w:rsidP="00E53478">
      <w:pPr>
        <w:pStyle w:val="ae"/>
        <w:bidi w:val="0"/>
        <w:ind w:left="1229"/>
      </w:pPr>
      <w:r>
        <w:rPr>
          <w:rFonts w:hint="cs"/>
          <w:rtl/>
        </w:rPr>
        <w:t xml:space="preserve"> </w:t>
      </w:r>
      <w:r>
        <w:t>USER, ACCT, PASS, LIST &lt;F|V&gt;, CDIR, KILL, DONE, RETR</w:t>
      </w:r>
    </w:p>
    <w:p w:rsidR="00E53478" w:rsidRDefault="00E53478" w:rsidP="00E53478">
      <w:pPr>
        <w:pStyle w:val="ae"/>
        <w:ind w:left="1229"/>
        <w:rPr>
          <w:rtl/>
        </w:rPr>
      </w:pPr>
    </w:p>
    <w:p w:rsidR="00591F87" w:rsidRDefault="00E53478" w:rsidP="00696E6D">
      <w:pPr>
        <w:pStyle w:val="ae"/>
        <w:numPr>
          <w:ilvl w:val="0"/>
          <w:numId w:val="21"/>
        </w:numPr>
      </w:pPr>
      <w:r>
        <w:rPr>
          <w:rFonts w:hint="cs"/>
          <w:rtl/>
        </w:rPr>
        <w:t xml:space="preserve">הפקודות הן לא </w:t>
      </w:r>
      <w:r>
        <w:t>case-sens</w:t>
      </w:r>
      <w:r w:rsidR="000D4E7F">
        <w:t>i</w:t>
      </w:r>
      <w:r>
        <w:t>tive</w:t>
      </w:r>
      <w:r w:rsidR="00696E6D">
        <w:rPr>
          <w:rFonts w:hint="cs"/>
          <w:rtl/>
        </w:rPr>
        <w:t>, וניתן להשתמש בהן בצורה הבאה:</w:t>
      </w:r>
    </w:p>
    <w:p w:rsidR="00696E6D" w:rsidRDefault="00696E6D" w:rsidP="00696E6D">
      <w:pPr>
        <w:pStyle w:val="ae"/>
        <w:numPr>
          <w:ilvl w:val="1"/>
          <w:numId w:val="21"/>
        </w:numPr>
        <w:rPr>
          <w:rFonts w:hint="cs"/>
        </w:rPr>
      </w:pPr>
      <w:r>
        <w:t>USER</w:t>
      </w:r>
      <w:r>
        <w:rPr>
          <w:rFonts w:hint="cs"/>
          <w:rtl/>
        </w:rPr>
        <w:t xml:space="preserve"> </w:t>
      </w:r>
      <w:r>
        <w:rPr>
          <w:rtl/>
        </w:rPr>
        <w:t>–</w:t>
      </w:r>
      <w:r>
        <w:rPr>
          <w:rFonts w:hint="cs"/>
          <w:rtl/>
        </w:rPr>
        <w:t xml:space="preserve"> על המשתמש </w:t>
      </w:r>
      <w:r>
        <w:rPr>
          <w:rFonts w:hint="cs"/>
          <w:rtl/>
        </w:rPr>
        <w:t>ל</w:t>
      </w:r>
      <w:r>
        <w:rPr>
          <w:rFonts w:hint="cs"/>
          <w:rtl/>
        </w:rPr>
        <w:t xml:space="preserve">הזין את שמו בצירוף הפקודה </w:t>
      </w:r>
      <w:r>
        <w:t>USER</w:t>
      </w:r>
      <w:r>
        <w:rPr>
          <w:rFonts w:hint="cs"/>
          <w:rtl/>
        </w:rPr>
        <w:t>.</w:t>
      </w:r>
      <w:r w:rsidR="00A850A4">
        <w:rPr>
          <w:rFonts w:hint="cs"/>
          <w:rtl/>
        </w:rPr>
        <w:t xml:space="preserve"> על מנת לבצע התחברות לשרת. </w:t>
      </w:r>
      <w:r>
        <w:rPr>
          <w:rFonts w:hint="cs"/>
          <w:rtl/>
        </w:rPr>
        <w:t xml:space="preserve">לדוגמה </w:t>
      </w:r>
      <w:r>
        <w:t>USER</w:t>
      </w:r>
      <w:r>
        <w:t xml:space="preserve"> </w:t>
      </w:r>
      <w:proofErr w:type="spellStart"/>
      <w:r>
        <w:t>user</w:t>
      </w:r>
      <w:proofErr w:type="spellEnd"/>
      <w:r>
        <w:rPr>
          <w:rFonts w:hint="cs"/>
          <w:rtl/>
        </w:rPr>
        <w:t>.</w:t>
      </w:r>
    </w:p>
    <w:p w:rsidR="00696E6D" w:rsidRDefault="00696E6D" w:rsidP="00696E6D">
      <w:pPr>
        <w:pStyle w:val="ae"/>
        <w:numPr>
          <w:ilvl w:val="1"/>
          <w:numId w:val="21"/>
        </w:numPr>
        <w:rPr>
          <w:rFonts w:hint="cs"/>
        </w:rPr>
      </w:pPr>
      <w:r>
        <w:t>ACCT</w:t>
      </w:r>
      <w:r>
        <w:rPr>
          <w:rFonts w:hint="cs"/>
          <w:rtl/>
        </w:rPr>
        <w:t xml:space="preserve"> </w:t>
      </w:r>
      <w:r>
        <w:rPr>
          <w:rtl/>
        </w:rPr>
        <w:t>–</w:t>
      </w:r>
      <w:r>
        <w:rPr>
          <w:rFonts w:hint="cs"/>
          <w:rtl/>
        </w:rPr>
        <w:t xml:space="preserve"> על המשתמש </w:t>
      </w:r>
      <w:r>
        <w:rPr>
          <w:rFonts w:hint="cs"/>
          <w:rtl/>
        </w:rPr>
        <w:t>ל</w:t>
      </w:r>
      <w:r>
        <w:rPr>
          <w:rFonts w:hint="cs"/>
          <w:rtl/>
        </w:rPr>
        <w:t xml:space="preserve">הזין את שם המשתמש בצירוף הפקודה </w:t>
      </w:r>
      <w:r>
        <w:t>ACCT</w:t>
      </w:r>
      <w:r>
        <w:rPr>
          <w:rFonts w:hint="cs"/>
          <w:rtl/>
        </w:rPr>
        <w:t>.</w:t>
      </w:r>
      <w:r w:rsidR="00A850A4" w:rsidRPr="00A850A4">
        <w:rPr>
          <w:rFonts w:hint="cs"/>
          <w:rtl/>
        </w:rPr>
        <w:t xml:space="preserve"> </w:t>
      </w:r>
      <w:r w:rsidR="00A850A4">
        <w:rPr>
          <w:rFonts w:hint="cs"/>
          <w:rtl/>
        </w:rPr>
        <w:t>על מנת לבצע התחברות לשרת.</w:t>
      </w:r>
      <w:r w:rsidR="00A850A4">
        <w:rPr>
          <w:rFonts w:hint="cs"/>
          <w:rtl/>
        </w:rPr>
        <w:t xml:space="preserve"> </w:t>
      </w:r>
      <w:r>
        <w:rPr>
          <w:rFonts w:hint="cs"/>
          <w:rtl/>
        </w:rPr>
        <w:t xml:space="preserve">לדוגמה </w:t>
      </w:r>
      <w:r>
        <w:t xml:space="preserve">ACCT </w:t>
      </w:r>
      <w:proofErr w:type="spellStart"/>
      <w:r>
        <w:t>acct</w:t>
      </w:r>
      <w:proofErr w:type="spellEnd"/>
      <w:r>
        <w:rPr>
          <w:rFonts w:hint="cs"/>
          <w:rtl/>
        </w:rPr>
        <w:t>.</w:t>
      </w:r>
    </w:p>
    <w:p w:rsidR="00696E6D" w:rsidRDefault="00696E6D" w:rsidP="00696E6D">
      <w:pPr>
        <w:pStyle w:val="ae"/>
        <w:numPr>
          <w:ilvl w:val="1"/>
          <w:numId w:val="21"/>
        </w:numPr>
      </w:pPr>
      <w:r>
        <w:rPr>
          <w:rFonts w:hint="cs"/>
          <w:rtl/>
        </w:rPr>
        <w:t xml:space="preserve">על המשתמש להזין את הסיסמה שלו בצירוף הפרודה </w:t>
      </w:r>
      <w:r>
        <w:t>PASS</w:t>
      </w:r>
      <w:r>
        <w:rPr>
          <w:rFonts w:hint="cs"/>
          <w:rtl/>
        </w:rPr>
        <w:t>.</w:t>
      </w:r>
      <w:r w:rsidR="00A850A4">
        <w:rPr>
          <w:rFonts w:hint="cs"/>
          <w:rtl/>
        </w:rPr>
        <w:t xml:space="preserve"> </w:t>
      </w:r>
      <w:r w:rsidR="00A850A4">
        <w:rPr>
          <w:rFonts w:hint="cs"/>
          <w:rtl/>
        </w:rPr>
        <w:t>על מנת לבצע התחברות לשרת.</w:t>
      </w:r>
      <w:r w:rsidR="00A850A4">
        <w:rPr>
          <w:rFonts w:hint="cs"/>
          <w:rtl/>
        </w:rPr>
        <w:t xml:space="preserve"> </w:t>
      </w:r>
      <w:r>
        <w:rPr>
          <w:rFonts w:hint="cs"/>
          <w:rtl/>
        </w:rPr>
        <w:t xml:space="preserve">לדוגמה </w:t>
      </w:r>
      <w:r>
        <w:t xml:space="preserve">PASS </w:t>
      </w:r>
      <w:proofErr w:type="spellStart"/>
      <w:r>
        <w:t>pass</w:t>
      </w:r>
      <w:proofErr w:type="spellEnd"/>
      <w:r>
        <w:rPr>
          <w:rFonts w:hint="cs"/>
          <w:rtl/>
        </w:rPr>
        <w:t>.</w:t>
      </w:r>
    </w:p>
    <w:p w:rsidR="00A850A4" w:rsidRDefault="00A850A4" w:rsidP="00805134">
      <w:pPr>
        <w:pStyle w:val="ae"/>
        <w:numPr>
          <w:ilvl w:val="1"/>
          <w:numId w:val="21"/>
        </w:numPr>
        <w:rPr>
          <w:rFonts w:hint="cs"/>
        </w:rPr>
      </w:pPr>
      <w:r>
        <w:lastRenderedPageBreak/>
        <w:t>LIST &lt;F|V&gt;</w:t>
      </w:r>
      <w:r>
        <w:rPr>
          <w:rFonts w:hint="cs"/>
          <w:rtl/>
        </w:rPr>
        <w:t xml:space="preserve"> - פקודה זו מחזירה את הרשימה של כל הקבצים והתיקיות בתוך התיקייה המבוקשת. אם לא נבחרה תיקייה ספציפית, התיקייה שתיבחר הינה התיקייה שהשרת מצביע עליה כרגע. </w:t>
      </w:r>
      <w:r>
        <w:t>LIST V</w:t>
      </w:r>
      <w:r>
        <w:rPr>
          <w:rFonts w:hint="cs"/>
          <w:rtl/>
        </w:rPr>
        <w:t xml:space="preserve"> </w:t>
      </w:r>
      <w:r>
        <w:rPr>
          <w:rtl/>
        </w:rPr>
        <w:t>–</w:t>
      </w:r>
      <w:r>
        <w:rPr>
          <w:rFonts w:hint="cs"/>
          <w:rtl/>
        </w:rPr>
        <w:t xml:space="preserve"> מאפשר צפייה מורחבת </w:t>
      </w:r>
      <w:r w:rsidR="00805134">
        <w:rPr>
          <w:rFonts w:hint="cs"/>
          <w:rtl/>
        </w:rPr>
        <w:t>של</w:t>
      </w:r>
      <w:r>
        <w:rPr>
          <w:rFonts w:hint="cs"/>
          <w:rtl/>
        </w:rPr>
        <w:t xml:space="preserve"> הקבצים.</w:t>
      </w:r>
      <w:r>
        <w:rPr>
          <w:rtl/>
        </w:rPr>
        <w:br/>
      </w:r>
      <w:r>
        <w:rPr>
          <w:rFonts w:hint="cs"/>
          <w:rtl/>
        </w:rPr>
        <w:t xml:space="preserve"> המאפיינים</w:t>
      </w:r>
      <w:r w:rsidR="00805134">
        <w:rPr>
          <w:rFonts w:hint="cs"/>
          <w:rtl/>
        </w:rPr>
        <w:t xml:space="preserve"> שיוצגו</w:t>
      </w:r>
      <w:r>
        <w:rPr>
          <w:rFonts w:hint="cs"/>
          <w:rtl/>
        </w:rPr>
        <w:t xml:space="preserve"> הינם: שם הקובץ, גודל הקובץ, רמת הגנה- כתיבה, קריאה, ביצוע, מתיי הפעם האחרונה שהקובץ שונה, מי הבעלים. </w:t>
      </w:r>
      <w:r>
        <w:t>LIST F</w:t>
      </w:r>
      <w:r>
        <w:rPr>
          <w:rFonts w:hint="cs"/>
          <w:rtl/>
        </w:rPr>
        <w:t xml:space="preserve"> </w:t>
      </w:r>
      <w:r>
        <w:rPr>
          <w:rtl/>
        </w:rPr>
        <w:t>–</w:t>
      </w:r>
      <w:r>
        <w:rPr>
          <w:rFonts w:hint="cs"/>
          <w:rtl/>
        </w:rPr>
        <w:t xml:space="preserve"> מאפשר צפייה מצומצמת בקבצים ובעצם מחזיר רק את שמות הקבצים והתיקיות.</w:t>
      </w:r>
      <w:r w:rsidR="00A97195">
        <w:rPr>
          <w:rtl/>
        </w:rPr>
        <w:br/>
      </w:r>
      <w:r w:rsidR="00A97195">
        <w:rPr>
          <w:rFonts w:hint="cs"/>
          <w:rtl/>
        </w:rPr>
        <w:t>לדוגמה</w:t>
      </w:r>
      <w:r w:rsidR="00EB3C94">
        <w:rPr>
          <w:rFonts w:hint="cs"/>
          <w:rtl/>
        </w:rPr>
        <w:t xml:space="preserve"> </w:t>
      </w:r>
      <w:r w:rsidR="00EB3C94">
        <w:t>LIST V Folder</w:t>
      </w:r>
      <w:r w:rsidR="00EB3C94">
        <w:rPr>
          <w:rFonts w:hint="cs"/>
          <w:rtl/>
        </w:rPr>
        <w:t xml:space="preserve">, </w:t>
      </w:r>
      <w:r w:rsidR="00EB3C94">
        <w:t>LIST F Pics</w:t>
      </w:r>
      <w:r w:rsidR="00EB3C94">
        <w:rPr>
          <w:rFonts w:hint="cs"/>
          <w:rtl/>
        </w:rPr>
        <w:t>.</w:t>
      </w:r>
    </w:p>
    <w:p w:rsidR="00EB3C94" w:rsidRDefault="00EB3C94" w:rsidP="00920EA9">
      <w:pPr>
        <w:pStyle w:val="ae"/>
        <w:numPr>
          <w:ilvl w:val="1"/>
          <w:numId w:val="21"/>
        </w:numPr>
        <w:rPr>
          <w:rFonts w:hint="cs"/>
        </w:rPr>
      </w:pPr>
      <w:r>
        <w:t>CDIR</w:t>
      </w:r>
      <w:r>
        <w:rPr>
          <w:rFonts w:hint="cs"/>
          <w:rtl/>
        </w:rPr>
        <w:t xml:space="preserve"> </w:t>
      </w:r>
      <w:r>
        <w:rPr>
          <w:rtl/>
        </w:rPr>
        <w:t>–</w:t>
      </w:r>
      <w:r>
        <w:rPr>
          <w:rFonts w:hint="cs"/>
          <w:rtl/>
        </w:rPr>
        <w:t xml:space="preserve"> פקודה זו משנה את התיקייה שהשרת נמצא בה כרגע לנתיב שמועבר בארגומנט.</w:t>
      </w:r>
      <w:r w:rsidR="00920EA9">
        <w:rPr>
          <w:rFonts w:hint="cs"/>
          <w:rtl/>
        </w:rPr>
        <w:t xml:space="preserve"> </w:t>
      </w:r>
      <w:r>
        <w:rPr>
          <w:rFonts w:hint="cs"/>
          <w:rtl/>
        </w:rPr>
        <w:t>לדו</w:t>
      </w:r>
      <w:r w:rsidR="00C8329C">
        <w:rPr>
          <w:rFonts w:hint="cs"/>
          <w:rtl/>
        </w:rPr>
        <w:t>ג</w:t>
      </w:r>
      <w:r>
        <w:rPr>
          <w:rFonts w:hint="cs"/>
          <w:rtl/>
        </w:rPr>
        <w:t xml:space="preserve">מה </w:t>
      </w:r>
      <w:r>
        <w:t>CDIR Pics</w:t>
      </w:r>
      <w:r>
        <w:rPr>
          <w:rFonts w:hint="cs"/>
          <w:rtl/>
        </w:rPr>
        <w:t>.</w:t>
      </w:r>
      <w:r w:rsidR="00920EA9">
        <w:rPr>
          <w:rFonts w:hint="cs"/>
          <w:rtl/>
        </w:rPr>
        <w:t xml:space="preserve"> בנוסף </w:t>
      </w:r>
      <w:r w:rsidR="00920EA9">
        <w:rPr>
          <w:rFonts w:hint="cs"/>
          <w:rtl/>
        </w:rPr>
        <w:t xml:space="preserve">הפקודה </w:t>
      </w:r>
      <w:r w:rsidR="00920EA9">
        <w:rPr>
          <w:rFonts w:hint="cs"/>
        </w:rPr>
        <w:t>CDIR</w:t>
      </w:r>
      <w:r w:rsidR="00920EA9">
        <w:t xml:space="preserve"> ~</w:t>
      </w:r>
      <w:r w:rsidR="00920EA9">
        <w:rPr>
          <w:rFonts w:hint="cs"/>
          <w:rtl/>
        </w:rPr>
        <w:t xml:space="preserve"> תחזיר אותך לתיקייה הראשית.</w:t>
      </w:r>
    </w:p>
    <w:p w:rsidR="00EB3C94" w:rsidRDefault="00EB3C94" w:rsidP="00EB3C94">
      <w:pPr>
        <w:pStyle w:val="ae"/>
        <w:numPr>
          <w:ilvl w:val="1"/>
          <w:numId w:val="21"/>
        </w:numPr>
      </w:pPr>
      <w:r>
        <w:t>KILL</w:t>
      </w:r>
      <w:r>
        <w:rPr>
          <w:rFonts w:hint="cs"/>
          <w:rtl/>
        </w:rPr>
        <w:t xml:space="preserve"> </w:t>
      </w:r>
      <w:r>
        <w:rPr>
          <w:rtl/>
        </w:rPr>
        <w:t>–</w:t>
      </w:r>
      <w:r>
        <w:rPr>
          <w:rFonts w:hint="cs"/>
          <w:rtl/>
        </w:rPr>
        <w:t xml:space="preserve"> פקודה זו מוחקת מהשרת את הקובץ שמועבר בארגומנט.</w:t>
      </w:r>
      <w:r>
        <w:rPr>
          <w:rtl/>
        </w:rPr>
        <w:br/>
      </w:r>
      <w:r>
        <w:rPr>
          <w:rFonts w:hint="cs"/>
          <w:rtl/>
        </w:rPr>
        <w:t xml:space="preserve"> לדוגמה </w:t>
      </w:r>
      <w:r>
        <w:t>KILL text.txt</w:t>
      </w:r>
      <w:r>
        <w:rPr>
          <w:rFonts w:hint="cs"/>
          <w:rtl/>
        </w:rPr>
        <w:t>.</w:t>
      </w:r>
    </w:p>
    <w:p w:rsidR="00EB3C94" w:rsidRDefault="00EB3C94" w:rsidP="00477E4F">
      <w:pPr>
        <w:pStyle w:val="ae"/>
        <w:numPr>
          <w:ilvl w:val="1"/>
          <w:numId w:val="21"/>
        </w:numPr>
      </w:pPr>
      <w:r>
        <w:t>DONE</w:t>
      </w:r>
      <w:r>
        <w:rPr>
          <w:rFonts w:hint="cs"/>
          <w:rtl/>
        </w:rPr>
        <w:t xml:space="preserve"> </w:t>
      </w:r>
      <w:r>
        <w:rPr>
          <w:rtl/>
        </w:rPr>
        <w:t>–</w:t>
      </w:r>
      <w:r>
        <w:rPr>
          <w:rFonts w:hint="cs"/>
          <w:rtl/>
        </w:rPr>
        <w:t xml:space="preserve"> פקודה זו </w:t>
      </w:r>
      <w:r w:rsidR="00477E4F">
        <w:rPr>
          <w:rFonts w:hint="cs"/>
          <w:rtl/>
        </w:rPr>
        <w:t>תסיים את החיבור עם השרת ובעצם תבצע התנתקות.</w:t>
      </w:r>
    </w:p>
    <w:p w:rsidR="000B444B" w:rsidRDefault="000B444B" w:rsidP="00477E4F">
      <w:pPr>
        <w:pStyle w:val="ae"/>
        <w:numPr>
          <w:ilvl w:val="1"/>
          <w:numId w:val="21"/>
        </w:numPr>
      </w:pPr>
      <w:r>
        <w:t>RETR</w:t>
      </w:r>
      <w:r>
        <w:rPr>
          <w:rFonts w:hint="cs"/>
          <w:rtl/>
        </w:rPr>
        <w:t xml:space="preserve"> </w:t>
      </w:r>
      <w:r>
        <w:rPr>
          <w:rtl/>
        </w:rPr>
        <w:t>–</w:t>
      </w:r>
      <w:r>
        <w:rPr>
          <w:rFonts w:hint="cs"/>
          <w:rtl/>
        </w:rPr>
        <w:t xml:space="preserve"> פקודה זו תגרום לשרת להתחיל לבצע העברה של קובץ ממנו אל המשתמש.</w:t>
      </w:r>
      <w:r w:rsidR="00FB0C52">
        <w:rPr>
          <w:rFonts w:hint="cs"/>
          <w:rtl/>
        </w:rPr>
        <w:t xml:space="preserve"> לדוגמה </w:t>
      </w:r>
      <w:r w:rsidR="00FB0C52">
        <w:t>RETR text.txt</w:t>
      </w:r>
      <w:r w:rsidR="00FB0C52">
        <w:rPr>
          <w:rFonts w:hint="cs"/>
          <w:rtl/>
        </w:rPr>
        <w:t>.</w:t>
      </w:r>
    </w:p>
    <w:p w:rsidR="009F13DB" w:rsidRDefault="009F13DB" w:rsidP="009F13DB">
      <w:pPr>
        <w:pStyle w:val="3"/>
        <w:rPr>
          <w:rtl/>
        </w:rPr>
      </w:pPr>
      <w:bookmarkStart w:id="15" w:name="_Toc505513753"/>
      <w:r>
        <w:rPr>
          <w:rFonts w:hint="cs"/>
          <w:rtl/>
        </w:rPr>
        <w:t>טבלת משתמשים</w:t>
      </w:r>
      <w:bookmarkEnd w:id="15"/>
    </w:p>
    <w:p w:rsidR="007B0AEB" w:rsidRPr="007B0AEB" w:rsidRDefault="007B0AEB" w:rsidP="007B0AEB">
      <w:pPr>
        <w:rPr>
          <w:rtl/>
        </w:rPr>
      </w:pPr>
    </w:p>
    <w:tbl>
      <w:tblPr>
        <w:tblStyle w:val="11"/>
        <w:bidiVisual/>
        <w:tblW w:w="0" w:type="auto"/>
        <w:tblLook w:val="04A0" w:firstRow="1" w:lastRow="0" w:firstColumn="1" w:lastColumn="0" w:noHBand="0" w:noVBand="1"/>
      </w:tblPr>
      <w:tblGrid>
        <w:gridCol w:w="2765"/>
        <w:gridCol w:w="2765"/>
        <w:gridCol w:w="2766"/>
      </w:tblGrid>
      <w:tr w:rsidR="009F13DB" w:rsidTr="00CE59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9F13DB" w:rsidRDefault="009F13DB" w:rsidP="00CE59C5">
            <w:pPr>
              <w:bidi w:val="0"/>
              <w:ind w:left="0"/>
              <w:rPr>
                <w:rtl/>
              </w:rPr>
            </w:pPr>
            <w:r>
              <w:t>PASS</w:t>
            </w:r>
          </w:p>
        </w:tc>
        <w:tc>
          <w:tcPr>
            <w:tcW w:w="2765" w:type="dxa"/>
          </w:tcPr>
          <w:p w:rsidR="009F13DB" w:rsidRDefault="009F13DB" w:rsidP="00CE59C5">
            <w:pPr>
              <w:bidi w:val="0"/>
              <w:ind w:left="0"/>
              <w:cnfStyle w:val="100000000000" w:firstRow="1" w:lastRow="0" w:firstColumn="0" w:lastColumn="0" w:oddVBand="0" w:evenVBand="0" w:oddHBand="0" w:evenHBand="0" w:firstRowFirstColumn="0" w:firstRowLastColumn="0" w:lastRowFirstColumn="0" w:lastRowLastColumn="0"/>
              <w:rPr>
                <w:rtl/>
              </w:rPr>
            </w:pPr>
            <w:r>
              <w:t>ACCT</w:t>
            </w:r>
          </w:p>
        </w:tc>
        <w:tc>
          <w:tcPr>
            <w:tcW w:w="2766" w:type="dxa"/>
          </w:tcPr>
          <w:p w:rsidR="009F13DB" w:rsidRDefault="009F13DB" w:rsidP="00CE59C5">
            <w:pPr>
              <w:bidi w:val="0"/>
              <w:ind w:left="0"/>
              <w:cnfStyle w:val="100000000000" w:firstRow="1" w:lastRow="0" w:firstColumn="0" w:lastColumn="0" w:oddVBand="0" w:evenVBand="0" w:oddHBand="0" w:evenHBand="0" w:firstRowFirstColumn="0" w:firstRowLastColumn="0" w:lastRowFirstColumn="0" w:lastRowLastColumn="0"/>
              <w:rPr>
                <w:rtl/>
              </w:rPr>
            </w:pPr>
            <w:r>
              <w:rPr>
                <w:rFonts w:hint="cs"/>
              </w:rPr>
              <w:t>USER</w:t>
            </w:r>
          </w:p>
        </w:tc>
      </w:tr>
      <w:tr w:rsidR="009F13DB" w:rsidTr="00CE59C5">
        <w:tc>
          <w:tcPr>
            <w:cnfStyle w:val="001000000000" w:firstRow="0" w:lastRow="0" w:firstColumn="1" w:lastColumn="0" w:oddVBand="0" w:evenVBand="0" w:oddHBand="0" w:evenHBand="0" w:firstRowFirstColumn="0" w:firstRowLastColumn="0" w:lastRowFirstColumn="0" w:lastRowLastColumn="0"/>
            <w:tcW w:w="2765" w:type="dxa"/>
          </w:tcPr>
          <w:p w:rsidR="009F13DB" w:rsidRDefault="009F13DB" w:rsidP="00CE59C5">
            <w:pPr>
              <w:bidi w:val="0"/>
              <w:ind w:left="0"/>
              <w:rPr>
                <w:rtl/>
              </w:rPr>
            </w:pPr>
            <w:r>
              <w:rPr>
                <w:rFonts w:hint="cs"/>
                <w:rtl/>
              </w:rPr>
              <w:t>""</w:t>
            </w:r>
          </w:p>
        </w:tc>
        <w:tc>
          <w:tcPr>
            <w:tcW w:w="2765" w:type="dxa"/>
          </w:tcPr>
          <w:p w:rsidR="009F13DB" w:rsidRDefault="009F13DB" w:rsidP="00CE59C5">
            <w:pPr>
              <w:bidi w:val="0"/>
              <w:ind w:left="0"/>
              <w:cnfStyle w:val="000000000000" w:firstRow="0" w:lastRow="0" w:firstColumn="0" w:lastColumn="0" w:oddVBand="0" w:evenVBand="0" w:oddHBand="0" w:evenHBand="0" w:firstRowFirstColumn="0" w:firstRowLastColumn="0" w:lastRowFirstColumn="0" w:lastRowLastColumn="0"/>
              <w:rPr>
                <w:rtl/>
              </w:rPr>
            </w:pPr>
            <w:r>
              <w:rPr>
                <w:rFonts w:hint="cs"/>
                <w:rtl/>
              </w:rPr>
              <w:t>""</w:t>
            </w:r>
          </w:p>
        </w:tc>
        <w:tc>
          <w:tcPr>
            <w:tcW w:w="2766" w:type="dxa"/>
          </w:tcPr>
          <w:p w:rsidR="009F13DB" w:rsidRDefault="009F13DB" w:rsidP="00CE59C5">
            <w:pPr>
              <w:bidi w:val="0"/>
              <w:ind w:left="0"/>
              <w:cnfStyle w:val="000000000000" w:firstRow="0" w:lastRow="0" w:firstColumn="0" w:lastColumn="0" w:oddVBand="0" w:evenVBand="0" w:oddHBand="0" w:evenHBand="0" w:firstRowFirstColumn="0" w:firstRowLastColumn="0" w:lastRowFirstColumn="0" w:lastRowLastColumn="0"/>
              <w:rPr>
                <w:rtl/>
              </w:rPr>
            </w:pPr>
            <w:r>
              <w:t>"admin"</w:t>
            </w:r>
          </w:p>
        </w:tc>
      </w:tr>
      <w:tr w:rsidR="009F13DB" w:rsidTr="00CE59C5">
        <w:tc>
          <w:tcPr>
            <w:cnfStyle w:val="001000000000" w:firstRow="0" w:lastRow="0" w:firstColumn="1" w:lastColumn="0" w:oddVBand="0" w:evenVBand="0" w:oddHBand="0" w:evenHBand="0" w:firstRowFirstColumn="0" w:firstRowLastColumn="0" w:lastRowFirstColumn="0" w:lastRowLastColumn="0"/>
            <w:tcW w:w="2765" w:type="dxa"/>
          </w:tcPr>
          <w:p w:rsidR="009F13DB" w:rsidRDefault="009F13DB" w:rsidP="00CE59C5">
            <w:pPr>
              <w:bidi w:val="0"/>
              <w:ind w:left="0"/>
            </w:pPr>
            <w:r>
              <w:t>"pass"</w:t>
            </w:r>
          </w:p>
        </w:tc>
        <w:tc>
          <w:tcPr>
            <w:tcW w:w="2765" w:type="dxa"/>
          </w:tcPr>
          <w:p w:rsidR="009F13DB" w:rsidRDefault="009F13DB" w:rsidP="00CE59C5">
            <w:pPr>
              <w:bidi w:val="0"/>
              <w:ind w:left="0"/>
              <w:cnfStyle w:val="000000000000" w:firstRow="0" w:lastRow="0" w:firstColumn="0" w:lastColumn="0" w:oddVBand="0" w:evenVBand="0" w:oddHBand="0" w:evenHBand="0" w:firstRowFirstColumn="0" w:firstRowLastColumn="0" w:lastRowFirstColumn="0" w:lastRowLastColumn="0"/>
              <w:rPr>
                <w:rtl/>
              </w:rPr>
            </w:pPr>
            <w:r>
              <w:t>"acct"</w:t>
            </w:r>
          </w:p>
        </w:tc>
        <w:tc>
          <w:tcPr>
            <w:tcW w:w="2766" w:type="dxa"/>
          </w:tcPr>
          <w:p w:rsidR="009F13DB" w:rsidRDefault="009F13DB" w:rsidP="00CE59C5">
            <w:pPr>
              <w:bidi w:val="0"/>
              <w:ind w:left="0"/>
              <w:cnfStyle w:val="000000000000" w:firstRow="0" w:lastRow="0" w:firstColumn="0" w:lastColumn="0" w:oddVBand="0" w:evenVBand="0" w:oddHBand="0" w:evenHBand="0" w:firstRowFirstColumn="0" w:firstRowLastColumn="0" w:lastRowFirstColumn="0" w:lastRowLastColumn="0"/>
              <w:rPr>
                <w:rtl/>
              </w:rPr>
            </w:pPr>
            <w:r>
              <w:t>"user"</w:t>
            </w:r>
          </w:p>
        </w:tc>
      </w:tr>
    </w:tbl>
    <w:p w:rsidR="002B6689" w:rsidRDefault="002B6689" w:rsidP="002B6689">
      <w:pPr>
        <w:pStyle w:val="1"/>
        <w:numPr>
          <w:ilvl w:val="0"/>
          <w:numId w:val="0"/>
        </w:numPr>
        <w:ind w:left="432"/>
        <w:rPr>
          <w:rtl/>
        </w:rPr>
      </w:pPr>
    </w:p>
    <w:p w:rsidR="002B6689" w:rsidRDefault="002B6689">
      <w:pPr>
        <w:bidi w:val="0"/>
        <w:spacing w:before="0" w:after="0" w:line="240" w:lineRule="auto"/>
        <w:ind w:left="0"/>
        <w:jc w:val="left"/>
        <w:rPr>
          <w:rFonts w:eastAsia="Times New Roman"/>
          <w:b/>
          <w:bCs/>
          <w:sz w:val="28"/>
          <w:szCs w:val="28"/>
          <w:rtl/>
        </w:rPr>
      </w:pPr>
      <w:r>
        <w:rPr>
          <w:rtl/>
        </w:rPr>
        <w:br w:type="page"/>
      </w:r>
    </w:p>
    <w:p w:rsidR="002B6689" w:rsidRPr="002B6689" w:rsidRDefault="002B6689" w:rsidP="002B6689">
      <w:pPr>
        <w:pStyle w:val="1"/>
        <w:numPr>
          <w:ilvl w:val="0"/>
          <w:numId w:val="0"/>
        </w:numPr>
        <w:ind w:left="432"/>
      </w:pPr>
    </w:p>
    <w:bookmarkStart w:id="16" w:name="_Toc505513754" w:displacedByCustomXml="next"/>
    <w:sdt>
      <w:sdtPr>
        <w:rPr>
          <w:rFonts w:eastAsia="Calibri"/>
          <w:b w:val="0"/>
          <w:bCs w:val="0"/>
          <w:sz w:val="22"/>
          <w:szCs w:val="22"/>
          <w:rtl/>
          <w:cs/>
          <w:lang w:val="he-IL"/>
        </w:rPr>
        <w:id w:val="628363585"/>
        <w:docPartObj>
          <w:docPartGallery w:val="Bibliographies"/>
          <w:docPartUnique/>
        </w:docPartObj>
      </w:sdtPr>
      <w:sdtEndPr>
        <w:rPr>
          <w:cs w:val="0"/>
          <w:lang w:val="en-US"/>
        </w:rPr>
      </w:sdtEndPr>
      <w:sdtContent>
        <w:p w:rsidR="004021CC" w:rsidRDefault="004021CC">
          <w:pPr>
            <w:pStyle w:val="1"/>
            <w:rPr>
              <w:rtl/>
              <w:cs/>
            </w:rPr>
          </w:pPr>
          <w:r>
            <w:rPr>
              <w:rtl/>
              <w:cs/>
              <w:lang w:val="he-IL"/>
            </w:rPr>
            <w:t>ביבליוגרפיה</w:t>
          </w:r>
          <w:bookmarkEnd w:id="16"/>
        </w:p>
        <w:sdt>
          <w:sdtPr>
            <w:id w:val="111145805"/>
            <w:bibliography/>
          </w:sdtPr>
          <w:sdtEndPr>
            <w:rPr>
              <w:rtl/>
            </w:rPr>
          </w:sdtEndPr>
          <w:sdtContent>
            <w:p w:rsidR="00406985" w:rsidRDefault="004021CC" w:rsidP="00406985">
              <w:pPr>
                <w:pStyle w:val="af6"/>
                <w:bidi w:val="0"/>
                <w:ind w:left="720" w:hanging="720"/>
                <w:rPr>
                  <w:noProof/>
                  <w:sz w:val="24"/>
                  <w:szCs w:val="24"/>
                </w:rPr>
              </w:pPr>
              <w:r>
                <w:fldChar w:fldCharType="begin"/>
              </w:r>
              <w:r>
                <w:rPr>
                  <w:rtl/>
                  <w:cs/>
                </w:rPr>
                <w:instrText>BIBLIOGRAPHY</w:instrText>
              </w:r>
              <w:r>
                <w:fldChar w:fldCharType="separate"/>
              </w:r>
              <w:r w:rsidR="00406985">
                <w:rPr>
                  <w:noProof/>
                </w:rPr>
                <w:t>Debashis Ganguly, Darshan Shetty. "Simple File Transfer Protocol." (University of Pittsburgh) 2015.</w:t>
              </w:r>
            </w:p>
            <w:p w:rsidR="00406985" w:rsidRDefault="00406985" w:rsidP="00406985">
              <w:pPr>
                <w:pStyle w:val="af6"/>
                <w:bidi w:val="0"/>
                <w:ind w:left="720" w:hanging="720"/>
                <w:rPr>
                  <w:noProof/>
                </w:rPr>
              </w:pPr>
              <w:r>
                <w:rPr>
                  <w:noProof/>
                </w:rPr>
                <w:t xml:space="preserve">Lottor, Mark K. "Simple File Transfer Protocol." </w:t>
              </w:r>
              <w:r>
                <w:rPr>
                  <w:i/>
                  <w:iCs/>
                  <w:noProof/>
                </w:rPr>
                <w:t>IETF Drafts</w:t>
              </w:r>
              <w:r>
                <w:rPr>
                  <w:noProof/>
                </w:rPr>
                <w:t xml:space="preserve"> (Internet Engineering Task Force), 1984.</w:t>
              </w:r>
            </w:p>
            <w:p w:rsidR="00406985" w:rsidRDefault="00406985" w:rsidP="00406985">
              <w:pPr>
                <w:pStyle w:val="af6"/>
                <w:bidi w:val="0"/>
                <w:ind w:left="720" w:hanging="720"/>
                <w:rPr>
                  <w:noProof/>
                </w:rPr>
              </w:pPr>
              <w:r>
                <w:rPr>
                  <w:noProof/>
                </w:rPr>
                <w:t>Plonka, Paul, and David Barford. "Characteristics of Network Traffic Flow Anomalies." 2001.</w:t>
              </w:r>
            </w:p>
            <w:p w:rsidR="004021CC" w:rsidRDefault="004021CC" w:rsidP="00406985">
              <w:pPr>
                <w:rPr>
                  <w:rtl/>
                  <w:cs/>
                </w:rPr>
              </w:pPr>
              <w:r>
                <w:rPr>
                  <w:b/>
                  <w:bCs/>
                </w:rPr>
                <w:fldChar w:fldCharType="end"/>
              </w:r>
            </w:p>
          </w:sdtContent>
        </w:sdt>
      </w:sdtContent>
    </w:sdt>
    <w:p w:rsidR="00A659E0" w:rsidRDefault="00A659E0" w:rsidP="00591F87"/>
    <w:sectPr w:rsidR="00A659E0" w:rsidSect="002B1DE1">
      <w:headerReference w:type="default" r:id="rId10"/>
      <w:footerReference w:type="default" r:id="rId11"/>
      <w:headerReference w:type="first" r:id="rId12"/>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743" w:rsidRDefault="00DD1743" w:rsidP="00587A54">
      <w:pPr>
        <w:spacing w:before="0" w:after="0" w:line="240" w:lineRule="auto"/>
      </w:pPr>
      <w:r>
        <w:separator/>
      </w:r>
    </w:p>
  </w:endnote>
  <w:endnote w:type="continuationSeparator" w:id="0">
    <w:p w:rsidR="00DD1743" w:rsidRDefault="00DD1743" w:rsidP="00587A5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sha">
    <w:panose1 w:val="020B0502040204020203"/>
    <w:charset w:val="00"/>
    <w:family w:val="swiss"/>
    <w:pitch w:val="variable"/>
    <w:sig w:usb0="80000807" w:usb1="40000042" w:usb2="00000000" w:usb3="00000000" w:csb0="00000021" w:csb1="00000000"/>
  </w:font>
  <w:font w:name="Guttman Aharoni">
    <w:panose1 w:val="02010401010101010101"/>
    <w:charset w:val="B1"/>
    <w:family w:val="auto"/>
    <w:pitch w:val="variable"/>
    <w:sig w:usb0="00000801" w:usb1="4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062" w:rsidRDefault="00981062" w:rsidP="008E0A1C">
    <w:pPr>
      <w:pStyle w:val="a9"/>
      <w:tabs>
        <w:tab w:val="left" w:pos="6496"/>
      </w:tabs>
    </w:pPr>
    <w:r>
      <w:tab/>
    </w:r>
    <w:r>
      <w:tab/>
    </w:r>
    <w:r>
      <w:tab/>
    </w:r>
    <w:r w:rsidR="001A19BA">
      <w:fldChar w:fldCharType="begin"/>
    </w:r>
    <w:r w:rsidR="006609F8">
      <w:instrText xml:space="preserve"> PAGE   \* MERGEFORMAT </w:instrText>
    </w:r>
    <w:r w:rsidR="001A19BA">
      <w:fldChar w:fldCharType="separate"/>
    </w:r>
    <w:r w:rsidR="00466295" w:rsidRPr="00466295">
      <w:rPr>
        <w:rFonts w:cs="Calibri"/>
        <w:noProof/>
        <w:rtl/>
        <w:lang w:val="he-IL"/>
      </w:rPr>
      <w:t>9</w:t>
    </w:r>
    <w:r w:rsidR="001A19BA">
      <w:rPr>
        <w:rFonts w:cs="Calibri"/>
        <w:noProof/>
        <w:lang w:val="he-IL"/>
      </w:rPr>
      <w:fldChar w:fldCharType="end"/>
    </w:r>
  </w:p>
  <w:p w:rsidR="00981062" w:rsidRDefault="00981062">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743" w:rsidRDefault="00DD1743" w:rsidP="00587A54">
      <w:pPr>
        <w:spacing w:before="0" w:after="0" w:line="240" w:lineRule="auto"/>
      </w:pPr>
      <w:r>
        <w:separator/>
      </w:r>
    </w:p>
  </w:footnote>
  <w:footnote w:type="continuationSeparator" w:id="0">
    <w:p w:rsidR="00DD1743" w:rsidRDefault="00DD1743" w:rsidP="00587A5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bidiVisual/>
      <w:tblW w:w="10620" w:type="dxa"/>
      <w:tblInd w:w="-1036" w:type="dxa"/>
      <w:tblLook w:val="04A0" w:firstRow="1" w:lastRow="0" w:firstColumn="1" w:lastColumn="0" w:noHBand="0" w:noVBand="1"/>
    </w:tblPr>
    <w:tblGrid>
      <w:gridCol w:w="5756"/>
      <w:gridCol w:w="4864"/>
    </w:tblGrid>
    <w:tr w:rsidR="00981062" w:rsidRPr="00173F58" w:rsidTr="003A4857">
      <w:tc>
        <w:tcPr>
          <w:tcW w:w="5756" w:type="dxa"/>
          <w:vAlign w:val="center"/>
        </w:tcPr>
        <w:p w:rsidR="00FD2CC5" w:rsidRPr="00E439C8" w:rsidRDefault="00E439C8" w:rsidP="00E439C8">
          <w:pPr>
            <w:pStyle w:val="a7"/>
            <w:spacing w:before="0" w:after="0" w:line="240" w:lineRule="auto"/>
            <w:ind w:left="0"/>
            <w:rPr>
              <w:rFonts w:ascii="David" w:hAnsi="David"/>
              <w:b/>
              <w:bCs/>
              <w:rtl/>
            </w:rPr>
          </w:pPr>
          <w:r>
            <w:rPr>
              <w:rFonts w:ascii="David" w:hAnsi="David" w:hint="cs"/>
              <w:b/>
              <w:bCs/>
              <w:rtl/>
            </w:rPr>
            <w:t>רשתות מתקדמות</w:t>
          </w:r>
          <w:r w:rsidR="00FA222D" w:rsidRPr="00173F58">
            <w:rPr>
              <w:rFonts w:ascii="David" w:hAnsi="David"/>
              <w:b/>
              <w:bCs/>
              <w:rtl/>
            </w:rPr>
            <w:t xml:space="preserve"> </w:t>
          </w:r>
          <w:r w:rsidR="00FA222D" w:rsidRPr="00FD2CC5">
            <w:rPr>
              <w:rFonts w:ascii="David" w:hAnsi="David"/>
              <w:b/>
              <w:bCs/>
              <w:rtl/>
            </w:rPr>
            <w:t xml:space="preserve">סמסטר </w:t>
          </w:r>
          <w:r w:rsidR="00FD2CC5" w:rsidRPr="00FD2CC5">
            <w:rPr>
              <w:rFonts w:ascii="David" w:hAnsi="David" w:hint="cs"/>
              <w:b/>
              <w:bCs/>
              <w:rtl/>
            </w:rPr>
            <w:t>א' תשע"ח</w:t>
          </w:r>
        </w:p>
      </w:tc>
      <w:tc>
        <w:tcPr>
          <w:tcW w:w="4864" w:type="dxa"/>
          <w:vAlign w:val="center"/>
        </w:tcPr>
        <w:p w:rsidR="00981062" w:rsidRPr="00173F58" w:rsidRDefault="00981062" w:rsidP="008E0A1C">
          <w:pPr>
            <w:pStyle w:val="a7"/>
            <w:spacing w:before="0" w:after="0" w:line="240" w:lineRule="auto"/>
            <w:ind w:left="0"/>
            <w:jc w:val="right"/>
            <w:rPr>
              <w:rFonts w:ascii="David" w:hAnsi="David"/>
              <w:sz w:val="18"/>
              <w:szCs w:val="18"/>
              <w:rtl/>
            </w:rPr>
          </w:pPr>
          <w:r w:rsidRPr="00173F58">
            <w:rPr>
              <w:rFonts w:ascii="David" w:hAnsi="David"/>
              <w:noProof/>
              <w:sz w:val="18"/>
              <w:szCs w:val="18"/>
              <w:rtl/>
            </w:rPr>
            <w:drawing>
              <wp:inline distT="0" distB="0" distL="0" distR="0" wp14:anchorId="333F7612" wp14:editId="24A17180">
                <wp:extent cx="952822" cy="394958"/>
                <wp:effectExtent l="0" t="0" r="0" b="5715"/>
                <wp:docPr id="1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C35FA036294A2E4EADBEAF28ADB455DF@yarden2.ac.il"/>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52822" cy="394958"/>
                        </a:xfrm>
                        <a:prstGeom prst="rect">
                          <a:avLst/>
                        </a:prstGeom>
                        <a:noFill/>
                        <a:ln w="9525">
                          <a:noFill/>
                          <a:miter lim="800000"/>
                          <a:headEnd/>
                          <a:tailEnd/>
                        </a:ln>
                      </pic:spPr>
                    </pic:pic>
                  </a:graphicData>
                </a:graphic>
              </wp:inline>
            </w:drawing>
          </w:r>
        </w:p>
      </w:tc>
    </w:tr>
  </w:tbl>
  <w:p w:rsidR="00981062" w:rsidRPr="00173F58" w:rsidRDefault="00981062" w:rsidP="00D66799">
    <w:pPr>
      <w:pStyle w:val="a7"/>
      <w:spacing w:before="0" w:after="0" w:line="240" w:lineRule="auto"/>
      <w:ind w:left="0"/>
      <w:rPr>
        <w:rFonts w:ascii="David" w:hAnsi="David"/>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062" w:rsidRPr="002F160F" w:rsidRDefault="00E759A4" w:rsidP="00B16FDB">
    <w:pPr>
      <w:tabs>
        <w:tab w:val="center" w:pos="4153"/>
        <w:tab w:val="right" w:pos="8306"/>
      </w:tabs>
      <w:spacing w:before="0" w:after="240"/>
      <w:ind w:right="-720"/>
      <w:jc w:val="right"/>
      <w:rPr>
        <w:lang w:eastAsia="he-IL"/>
      </w:rPr>
    </w:pPr>
    <w:r>
      <w:rPr>
        <w:noProof/>
      </w:rPr>
      <mc:AlternateContent>
        <mc:Choice Requires="wps">
          <w:drawing>
            <wp:anchor distT="0" distB="0" distL="114300" distR="114300" simplePos="0" relativeHeight="251660288" behindDoc="0" locked="0" layoutInCell="1" allowOverlap="1" wp14:anchorId="39E5192F" wp14:editId="2503EC5A">
              <wp:simplePos x="0" y="0"/>
              <wp:positionH relativeFrom="column">
                <wp:posOffset>2685415</wp:posOffset>
              </wp:positionH>
              <wp:positionV relativeFrom="paragraph">
                <wp:posOffset>-17145</wp:posOffset>
              </wp:positionV>
              <wp:extent cx="3145790" cy="332740"/>
              <wp:effectExtent l="0" t="1905"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5790" cy="332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1062" w:rsidRPr="00221F35" w:rsidRDefault="00981062" w:rsidP="00173F58">
                          <w:pPr>
                            <w:ind w:left="127"/>
                            <w:rPr>
                              <w:rFonts w:ascii="Gisha" w:hAnsi="Gisha" w:cs="Guttman Aharoni"/>
                              <w:b/>
                              <w:bCs/>
                              <w:color w:val="FF0000"/>
                              <w:rtl/>
                            </w:rPr>
                          </w:pPr>
                          <w:r w:rsidRPr="00221F35">
                            <w:rPr>
                              <w:rFonts w:ascii="Gisha" w:hAnsi="Gisha" w:cs="Guttman Aharoni"/>
                              <w:b/>
                              <w:bCs/>
                              <w:color w:val="FF0000"/>
                              <w:rtl/>
                            </w:rPr>
                            <w:t>המחלקה ל</w:t>
                          </w:r>
                          <w:r w:rsidR="00173F58" w:rsidRPr="00221F35">
                            <w:rPr>
                              <w:rFonts w:ascii="Gisha" w:hAnsi="Gisha" w:cs="Guttman Aharoni" w:hint="cs"/>
                              <w:b/>
                              <w:bCs/>
                              <w:color w:val="FF0000"/>
                              <w:rtl/>
                            </w:rPr>
                            <w:t xml:space="preserve">הנדסת </w:t>
                          </w:r>
                          <w:r w:rsidRPr="00221F35">
                            <w:rPr>
                              <w:rFonts w:ascii="Gisha" w:hAnsi="Gisha" w:cs="Guttman Aharoni"/>
                              <w:b/>
                              <w:bCs/>
                              <w:color w:val="FF0000"/>
                              <w:rtl/>
                            </w:rPr>
                            <w:t>תוכנה</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5192F" id="Rectangle 2" o:spid="_x0000_s1026" style="position:absolute;left:0;text-align:left;margin-left:211.45pt;margin-top:-1.35pt;width:247.7pt;height:2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" stroked="f">
              <v:textbox>
                <w:txbxContent>
                  <w:p w:rsidR="00981062" w:rsidRPr="00221F35" w:rsidRDefault="00981062" w:rsidP="00173F58">
                    <w:pPr>
                      <w:ind w:left="127"/>
                      <w:rPr>
                        <w:rFonts w:ascii="Gisha" w:hAnsi="Gisha" w:cs="Guttman Aharoni"/>
                        <w:b/>
                        <w:bCs/>
                        <w:color w:val="FF0000"/>
                        <w:rtl/>
                      </w:rPr>
                    </w:pPr>
                    <w:r w:rsidRPr="00221F35">
                      <w:rPr>
                        <w:rFonts w:ascii="Gisha" w:hAnsi="Gisha" w:cs="Guttman Aharoni"/>
                        <w:b/>
                        <w:bCs/>
                        <w:color w:val="FF0000"/>
                        <w:rtl/>
                      </w:rPr>
                      <w:t>המחלקה ל</w:t>
                    </w:r>
                    <w:r w:rsidR="00173F58" w:rsidRPr="00221F35">
                      <w:rPr>
                        <w:rFonts w:ascii="Gisha" w:hAnsi="Gisha" w:cs="Guttman Aharoni" w:hint="cs"/>
                        <w:b/>
                        <w:bCs/>
                        <w:color w:val="FF0000"/>
                        <w:rtl/>
                      </w:rPr>
                      <w:t xml:space="preserve">הנדסת </w:t>
                    </w:r>
                    <w:r w:rsidRPr="00221F35">
                      <w:rPr>
                        <w:rFonts w:ascii="Gisha" w:hAnsi="Gisha" w:cs="Guttman Aharoni"/>
                        <w:b/>
                        <w:bCs/>
                        <w:color w:val="FF0000"/>
                        <w:rtl/>
                      </w:rPr>
                      <w:t>תוכנה</w:t>
                    </w:r>
                  </w:p>
                </w:txbxContent>
              </v:textbox>
            </v:rect>
          </w:pict>
        </mc:Fallback>
      </mc:AlternateContent>
    </w:r>
    <w:r w:rsidR="00981062" w:rsidRPr="008748B3">
      <w:rPr>
        <w:noProof/>
        <w:rtl/>
      </w:rPr>
      <w:drawing>
        <wp:inline distT="0" distB="0" distL="0" distR="0" wp14:anchorId="228F0F17" wp14:editId="6542A963">
          <wp:extent cx="1409910" cy="584427"/>
          <wp:effectExtent l="0" t="0" r="0" b="635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C35FA036294A2E4EADBEAF28ADB455DF@yarden2.ac.il"/>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09910" cy="584427"/>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5135D"/>
    <w:multiLevelType w:val="hybridMultilevel"/>
    <w:tmpl w:val="521ED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B2F9B"/>
    <w:multiLevelType w:val="hybridMultilevel"/>
    <w:tmpl w:val="0776A912"/>
    <w:lvl w:ilvl="0" w:tplc="04090001">
      <w:start w:val="1"/>
      <w:numFmt w:val="bullet"/>
      <w:lvlText w:val=""/>
      <w:lvlJc w:val="left"/>
      <w:pPr>
        <w:ind w:left="746" w:hanging="360"/>
      </w:pPr>
      <w:rPr>
        <w:rFonts w:ascii="Symbol" w:hAnsi="Symbol" w:hint="default"/>
      </w:rPr>
    </w:lvl>
    <w:lvl w:ilvl="1" w:tplc="04090003">
      <w:start w:val="1"/>
      <w:numFmt w:val="bullet"/>
      <w:lvlText w:val="o"/>
      <w:lvlJc w:val="left"/>
      <w:pPr>
        <w:ind w:left="1466" w:hanging="360"/>
      </w:pPr>
      <w:rPr>
        <w:rFonts w:ascii="Courier New" w:hAnsi="Courier New" w:cs="Courier New" w:hint="default"/>
      </w:rPr>
    </w:lvl>
    <w:lvl w:ilvl="2" w:tplc="04090005">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 w15:restartNumberingAfterBreak="0">
    <w:nsid w:val="0B7D7D8A"/>
    <w:multiLevelType w:val="multilevel"/>
    <w:tmpl w:val="F7C873C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12462C22"/>
    <w:multiLevelType w:val="multilevel"/>
    <w:tmpl w:val="B712B3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60F7C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2C27DB"/>
    <w:multiLevelType w:val="hybridMultilevel"/>
    <w:tmpl w:val="83CA7C72"/>
    <w:lvl w:ilvl="0" w:tplc="0409000F">
      <w:start w:val="1"/>
      <w:numFmt w:val="decimal"/>
      <w:lvlText w:val="%1."/>
      <w:lvlJc w:val="left"/>
      <w:pPr>
        <w:ind w:left="1229" w:hanging="360"/>
      </w:pPr>
    </w:lvl>
    <w:lvl w:ilvl="1" w:tplc="04090019" w:tentative="1">
      <w:start w:val="1"/>
      <w:numFmt w:val="lowerLetter"/>
      <w:lvlText w:val="%2."/>
      <w:lvlJc w:val="left"/>
      <w:pPr>
        <w:ind w:left="1949" w:hanging="360"/>
      </w:pPr>
    </w:lvl>
    <w:lvl w:ilvl="2" w:tplc="0409001B" w:tentative="1">
      <w:start w:val="1"/>
      <w:numFmt w:val="lowerRoman"/>
      <w:lvlText w:val="%3."/>
      <w:lvlJc w:val="right"/>
      <w:pPr>
        <w:ind w:left="2669" w:hanging="180"/>
      </w:pPr>
    </w:lvl>
    <w:lvl w:ilvl="3" w:tplc="0409000F" w:tentative="1">
      <w:start w:val="1"/>
      <w:numFmt w:val="decimal"/>
      <w:lvlText w:val="%4."/>
      <w:lvlJc w:val="left"/>
      <w:pPr>
        <w:ind w:left="3389" w:hanging="360"/>
      </w:pPr>
    </w:lvl>
    <w:lvl w:ilvl="4" w:tplc="04090019" w:tentative="1">
      <w:start w:val="1"/>
      <w:numFmt w:val="lowerLetter"/>
      <w:lvlText w:val="%5."/>
      <w:lvlJc w:val="left"/>
      <w:pPr>
        <w:ind w:left="4109" w:hanging="360"/>
      </w:pPr>
    </w:lvl>
    <w:lvl w:ilvl="5" w:tplc="0409001B" w:tentative="1">
      <w:start w:val="1"/>
      <w:numFmt w:val="lowerRoman"/>
      <w:lvlText w:val="%6."/>
      <w:lvlJc w:val="right"/>
      <w:pPr>
        <w:ind w:left="4829" w:hanging="180"/>
      </w:pPr>
    </w:lvl>
    <w:lvl w:ilvl="6" w:tplc="0409000F" w:tentative="1">
      <w:start w:val="1"/>
      <w:numFmt w:val="decimal"/>
      <w:lvlText w:val="%7."/>
      <w:lvlJc w:val="left"/>
      <w:pPr>
        <w:ind w:left="5549" w:hanging="360"/>
      </w:pPr>
    </w:lvl>
    <w:lvl w:ilvl="7" w:tplc="04090019" w:tentative="1">
      <w:start w:val="1"/>
      <w:numFmt w:val="lowerLetter"/>
      <w:lvlText w:val="%8."/>
      <w:lvlJc w:val="left"/>
      <w:pPr>
        <w:ind w:left="6269" w:hanging="360"/>
      </w:pPr>
    </w:lvl>
    <w:lvl w:ilvl="8" w:tplc="0409001B" w:tentative="1">
      <w:start w:val="1"/>
      <w:numFmt w:val="lowerRoman"/>
      <w:lvlText w:val="%9."/>
      <w:lvlJc w:val="right"/>
      <w:pPr>
        <w:ind w:left="6989" w:hanging="180"/>
      </w:pPr>
    </w:lvl>
  </w:abstractNum>
  <w:abstractNum w:abstractNumId="6" w15:restartNumberingAfterBreak="0">
    <w:nsid w:val="252064A4"/>
    <w:multiLevelType w:val="multilevel"/>
    <w:tmpl w:val="ED569D4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15:restartNumberingAfterBreak="0">
    <w:nsid w:val="323562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552552D"/>
    <w:multiLevelType w:val="hybridMultilevel"/>
    <w:tmpl w:val="EBC8D6A0"/>
    <w:lvl w:ilvl="0" w:tplc="04090001">
      <w:start w:val="1"/>
      <w:numFmt w:val="bullet"/>
      <w:lvlText w:val=""/>
      <w:lvlJc w:val="left"/>
      <w:pPr>
        <w:ind w:left="1229" w:hanging="360"/>
      </w:pPr>
      <w:rPr>
        <w:rFonts w:ascii="Symbol" w:hAnsi="Symbol" w:hint="default"/>
      </w:rPr>
    </w:lvl>
    <w:lvl w:ilvl="1" w:tplc="04090003" w:tentative="1">
      <w:start w:val="1"/>
      <w:numFmt w:val="bullet"/>
      <w:lvlText w:val="o"/>
      <w:lvlJc w:val="left"/>
      <w:pPr>
        <w:ind w:left="1949" w:hanging="360"/>
      </w:pPr>
      <w:rPr>
        <w:rFonts w:ascii="Courier New" w:hAnsi="Courier New" w:cs="Courier New" w:hint="default"/>
      </w:rPr>
    </w:lvl>
    <w:lvl w:ilvl="2" w:tplc="04090005" w:tentative="1">
      <w:start w:val="1"/>
      <w:numFmt w:val="bullet"/>
      <w:lvlText w:val=""/>
      <w:lvlJc w:val="left"/>
      <w:pPr>
        <w:ind w:left="2669" w:hanging="360"/>
      </w:pPr>
      <w:rPr>
        <w:rFonts w:ascii="Wingdings" w:hAnsi="Wingdings" w:hint="default"/>
      </w:rPr>
    </w:lvl>
    <w:lvl w:ilvl="3" w:tplc="04090001" w:tentative="1">
      <w:start w:val="1"/>
      <w:numFmt w:val="bullet"/>
      <w:lvlText w:val=""/>
      <w:lvlJc w:val="left"/>
      <w:pPr>
        <w:ind w:left="3389" w:hanging="360"/>
      </w:pPr>
      <w:rPr>
        <w:rFonts w:ascii="Symbol" w:hAnsi="Symbol" w:hint="default"/>
      </w:rPr>
    </w:lvl>
    <w:lvl w:ilvl="4" w:tplc="04090003" w:tentative="1">
      <w:start w:val="1"/>
      <w:numFmt w:val="bullet"/>
      <w:lvlText w:val="o"/>
      <w:lvlJc w:val="left"/>
      <w:pPr>
        <w:ind w:left="4109" w:hanging="360"/>
      </w:pPr>
      <w:rPr>
        <w:rFonts w:ascii="Courier New" w:hAnsi="Courier New" w:cs="Courier New" w:hint="default"/>
      </w:rPr>
    </w:lvl>
    <w:lvl w:ilvl="5" w:tplc="04090005" w:tentative="1">
      <w:start w:val="1"/>
      <w:numFmt w:val="bullet"/>
      <w:lvlText w:val=""/>
      <w:lvlJc w:val="left"/>
      <w:pPr>
        <w:ind w:left="4829" w:hanging="360"/>
      </w:pPr>
      <w:rPr>
        <w:rFonts w:ascii="Wingdings" w:hAnsi="Wingdings" w:hint="default"/>
      </w:rPr>
    </w:lvl>
    <w:lvl w:ilvl="6" w:tplc="04090001" w:tentative="1">
      <w:start w:val="1"/>
      <w:numFmt w:val="bullet"/>
      <w:lvlText w:val=""/>
      <w:lvlJc w:val="left"/>
      <w:pPr>
        <w:ind w:left="5549" w:hanging="360"/>
      </w:pPr>
      <w:rPr>
        <w:rFonts w:ascii="Symbol" w:hAnsi="Symbol" w:hint="default"/>
      </w:rPr>
    </w:lvl>
    <w:lvl w:ilvl="7" w:tplc="04090003" w:tentative="1">
      <w:start w:val="1"/>
      <w:numFmt w:val="bullet"/>
      <w:lvlText w:val="o"/>
      <w:lvlJc w:val="left"/>
      <w:pPr>
        <w:ind w:left="6269" w:hanging="360"/>
      </w:pPr>
      <w:rPr>
        <w:rFonts w:ascii="Courier New" w:hAnsi="Courier New" w:cs="Courier New" w:hint="default"/>
      </w:rPr>
    </w:lvl>
    <w:lvl w:ilvl="8" w:tplc="04090005" w:tentative="1">
      <w:start w:val="1"/>
      <w:numFmt w:val="bullet"/>
      <w:lvlText w:val=""/>
      <w:lvlJc w:val="left"/>
      <w:pPr>
        <w:ind w:left="6989" w:hanging="360"/>
      </w:pPr>
      <w:rPr>
        <w:rFonts w:ascii="Wingdings" w:hAnsi="Wingdings" w:hint="default"/>
      </w:rPr>
    </w:lvl>
  </w:abstractNum>
  <w:abstractNum w:abstractNumId="9" w15:restartNumberingAfterBreak="0">
    <w:nsid w:val="39C736E3"/>
    <w:multiLevelType w:val="hybridMultilevel"/>
    <w:tmpl w:val="B1A0D38C"/>
    <w:lvl w:ilvl="0" w:tplc="0409000F">
      <w:start w:val="1"/>
      <w:numFmt w:val="decimal"/>
      <w:lvlText w:val="%1."/>
      <w:lvlJc w:val="left"/>
      <w:pPr>
        <w:ind w:left="869" w:hanging="360"/>
      </w:pPr>
    </w:lvl>
    <w:lvl w:ilvl="1" w:tplc="04090019" w:tentative="1">
      <w:start w:val="1"/>
      <w:numFmt w:val="lowerLetter"/>
      <w:lvlText w:val="%2."/>
      <w:lvlJc w:val="left"/>
      <w:pPr>
        <w:ind w:left="1589" w:hanging="360"/>
      </w:pPr>
    </w:lvl>
    <w:lvl w:ilvl="2" w:tplc="0409001B" w:tentative="1">
      <w:start w:val="1"/>
      <w:numFmt w:val="lowerRoman"/>
      <w:lvlText w:val="%3."/>
      <w:lvlJc w:val="right"/>
      <w:pPr>
        <w:ind w:left="2309" w:hanging="180"/>
      </w:pPr>
    </w:lvl>
    <w:lvl w:ilvl="3" w:tplc="0409000F" w:tentative="1">
      <w:start w:val="1"/>
      <w:numFmt w:val="decimal"/>
      <w:lvlText w:val="%4."/>
      <w:lvlJc w:val="left"/>
      <w:pPr>
        <w:ind w:left="3029" w:hanging="360"/>
      </w:pPr>
    </w:lvl>
    <w:lvl w:ilvl="4" w:tplc="04090019" w:tentative="1">
      <w:start w:val="1"/>
      <w:numFmt w:val="lowerLetter"/>
      <w:lvlText w:val="%5."/>
      <w:lvlJc w:val="left"/>
      <w:pPr>
        <w:ind w:left="3749" w:hanging="360"/>
      </w:pPr>
    </w:lvl>
    <w:lvl w:ilvl="5" w:tplc="0409001B" w:tentative="1">
      <w:start w:val="1"/>
      <w:numFmt w:val="lowerRoman"/>
      <w:lvlText w:val="%6."/>
      <w:lvlJc w:val="right"/>
      <w:pPr>
        <w:ind w:left="4469" w:hanging="180"/>
      </w:pPr>
    </w:lvl>
    <w:lvl w:ilvl="6" w:tplc="0409000F" w:tentative="1">
      <w:start w:val="1"/>
      <w:numFmt w:val="decimal"/>
      <w:lvlText w:val="%7."/>
      <w:lvlJc w:val="left"/>
      <w:pPr>
        <w:ind w:left="5189" w:hanging="360"/>
      </w:pPr>
    </w:lvl>
    <w:lvl w:ilvl="7" w:tplc="04090019" w:tentative="1">
      <w:start w:val="1"/>
      <w:numFmt w:val="lowerLetter"/>
      <w:lvlText w:val="%8."/>
      <w:lvlJc w:val="left"/>
      <w:pPr>
        <w:ind w:left="5909" w:hanging="360"/>
      </w:pPr>
    </w:lvl>
    <w:lvl w:ilvl="8" w:tplc="0409001B" w:tentative="1">
      <w:start w:val="1"/>
      <w:numFmt w:val="lowerRoman"/>
      <w:lvlText w:val="%9."/>
      <w:lvlJc w:val="right"/>
      <w:pPr>
        <w:ind w:left="6629" w:hanging="180"/>
      </w:pPr>
    </w:lvl>
  </w:abstractNum>
  <w:abstractNum w:abstractNumId="10" w15:restartNumberingAfterBreak="0">
    <w:nsid w:val="3B9D3876"/>
    <w:multiLevelType w:val="hybridMultilevel"/>
    <w:tmpl w:val="69ECE6BA"/>
    <w:lvl w:ilvl="0" w:tplc="6C58C9C6">
      <w:start w:val="1"/>
      <w:numFmt w:val="decimal"/>
      <w:lvlText w:val="[%1]"/>
      <w:lvlJc w:val="left"/>
      <w:pPr>
        <w:ind w:left="869" w:hanging="360"/>
      </w:pPr>
      <w:rPr>
        <w:rFonts w:hint="default"/>
      </w:rPr>
    </w:lvl>
    <w:lvl w:ilvl="1" w:tplc="04090019" w:tentative="1">
      <w:start w:val="1"/>
      <w:numFmt w:val="lowerLetter"/>
      <w:lvlText w:val="%2."/>
      <w:lvlJc w:val="left"/>
      <w:pPr>
        <w:ind w:left="1589" w:hanging="360"/>
      </w:pPr>
    </w:lvl>
    <w:lvl w:ilvl="2" w:tplc="0409001B" w:tentative="1">
      <w:start w:val="1"/>
      <w:numFmt w:val="lowerRoman"/>
      <w:lvlText w:val="%3."/>
      <w:lvlJc w:val="right"/>
      <w:pPr>
        <w:ind w:left="2309" w:hanging="180"/>
      </w:pPr>
    </w:lvl>
    <w:lvl w:ilvl="3" w:tplc="0409000F" w:tentative="1">
      <w:start w:val="1"/>
      <w:numFmt w:val="decimal"/>
      <w:lvlText w:val="%4."/>
      <w:lvlJc w:val="left"/>
      <w:pPr>
        <w:ind w:left="3029" w:hanging="360"/>
      </w:pPr>
    </w:lvl>
    <w:lvl w:ilvl="4" w:tplc="04090019" w:tentative="1">
      <w:start w:val="1"/>
      <w:numFmt w:val="lowerLetter"/>
      <w:lvlText w:val="%5."/>
      <w:lvlJc w:val="left"/>
      <w:pPr>
        <w:ind w:left="3749" w:hanging="360"/>
      </w:pPr>
    </w:lvl>
    <w:lvl w:ilvl="5" w:tplc="0409001B" w:tentative="1">
      <w:start w:val="1"/>
      <w:numFmt w:val="lowerRoman"/>
      <w:lvlText w:val="%6."/>
      <w:lvlJc w:val="right"/>
      <w:pPr>
        <w:ind w:left="4469" w:hanging="180"/>
      </w:pPr>
    </w:lvl>
    <w:lvl w:ilvl="6" w:tplc="0409000F" w:tentative="1">
      <w:start w:val="1"/>
      <w:numFmt w:val="decimal"/>
      <w:lvlText w:val="%7."/>
      <w:lvlJc w:val="left"/>
      <w:pPr>
        <w:ind w:left="5189" w:hanging="360"/>
      </w:pPr>
    </w:lvl>
    <w:lvl w:ilvl="7" w:tplc="04090019" w:tentative="1">
      <w:start w:val="1"/>
      <w:numFmt w:val="lowerLetter"/>
      <w:lvlText w:val="%8."/>
      <w:lvlJc w:val="left"/>
      <w:pPr>
        <w:ind w:left="5909" w:hanging="360"/>
      </w:pPr>
    </w:lvl>
    <w:lvl w:ilvl="8" w:tplc="0409001B" w:tentative="1">
      <w:start w:val="1"/>
      <w:numFmt w:val="lowerRoman"/>
      <w:lvlText w:val="%9."/>
      <w:lvlJc w:val="right"/>
      <w:pPr>
        <w:ind w:left="6629" w:hanging="180"/>
      </w:pPr>
    </w:lvl>
  </w:abstractNum>
  <w:abstractNum w:abstractNumId="11" w15:restartNumberingAfterBreak="0">
    <w:nsid w:val="3C861518"/>
    <w:multiLevelType w:val="hybridMultilevel"/>
    <w:tmpl w:val="FE4C31B0"/>
    <w:lvl w:ilvl="0" w:tplc="04090001">
      <w:start w:val="1"/>
      <w:numFmt w:val="bullet"/>
      <w:lvlText w:val=""/>
      <w:lvlJc w:val="left"/>
      <w:pPr>
        <w:ind w:left="1229" w:hanging="360"/>
      </w:pPr>
      <w:rPr>
        <w:rFonts w:ascii="Symbol" w:hAnsi="Symbol" w:hint="default"/>
      </w:rPr>
    </w:lvl>
    <w:lvl w:ilvl="1" w:tplc="04090003" w:tentative="1">
      <w:start w:val="1"/>
      <w:numFmt w:val="bullet"/>
      <w:lvlText w:val="o"/>
      <w:lvlJc w:val="left"/>
      <w:pPr>
        <w:ind w:left="1949" w:hanging="360"/>
      </w:pPr>
      <w:rPr>
        <w:rFonts w:ascii="Courier New" w:hAnsi="Courier New" w:cs="Courier New" w:hint="default"/>
      </w:rPr>
    </w:lvl>
    <w:lvl w:ilvl="2" w:tplc="04090005" w:tentative="1">
      <w:start w:val="1"/>
      <w:numFmt w:val="bullet"/>
      <w:lvlText w:val=""/>
      <w:lvlJc w:val="left"/>
      <w:pPr>
        <w:ind w:left="2669" w:hanging="360"/>
      </w:pPr>
      <w:rPr>
        <w:rFonts w:ascii="Wingdings" w:hAnsi="Wingdings" w:hint="default"/>
      </w:rPr>
    </w:lvl>
    <w:lvl w:ilvl="3" w:tplc="04090001" w:tentative="1">
      <w:start w:val="1"/>
      <w:numFmt w:val="bullet"/>
      <w:lvlText w:val=""/>
      <w:lvlJc w:val="left"/>
      <w:pPr>
        <w:ind w:left="3389" w:hanging="360"/>
      </w:pPr>
      <w:rPr>
        <w:rFonts w:ascii="Symbol" w:hAnsi="Symbol" w:hint="default"/>
      </w:rPr>
    </w:lvl>
    <w:lvl w:ilvl="4" w:tplc="04090003" w:tentative="1">
      <w:start w:val="1"/>
      <w:numFmt w:val="bullet"/>
      <w:lvlText w:val="o"/>
      <w:lvlJc w:val="left"/>
      <w:pPr>
        <w:ind w:left="4109" w:hanging="360"/>
      </w:pPr>
      <w:rPr>
        <w:rFonts w:ascii="Courier New" w:hAnsi="Courier New" w:cs="Courier New" w:hint="default"/>
      </w:rPr>
    </w:lvl>
    <w:lvl w:ilvl="5" w:tplc="04090005" w:tentative="1">
      <w:start w:val="1"/>
      <w:numFmt w:val="bullet"/>
      <w:lvlText w:val=""/>
      <w:lvlJc w:val="left"/>
      <w:pPr>
        <w:ind w:left="4829" w:hanging="360"/>
      </w:pPr>
      <w:rPr>
        <w:rFonts w:ascii="Wingdings" w:hAnsi="Wingdings" w:hint="default"/>
      </w:rPr>
    </w:lvl>
    <w:lvl w:ilvl="6" w:tplc="04090001" w:tentative="1">
      <w:start w:val="1"/>
      <w:numFmt w:val="bullet"/>
      <w:lvlText w:val=""/>
      <w:lvlJc w:val="left"/>
      <w:pPr>
        <w:ind w:left="5549" w:hanging="360"/>
      </w:pPr>
      <w:rPr>
        <w:rFonts w:ascii="Symbol" w:hAnsi="Symbol" w:hint="default"/>
      </w:rPr>
    </w:lvl>
    <w:lvl w:ilvl="7" w:tplc="04090003" w:tentative="1">
      <w:start w:val="1"/>
      <w:numFmt w:val="bullet"/>
      <w:lvlText w:val="o"/>
      <w:lvlJc w:val="left"/>
      <w:pPr>
        <w:ind w:left="6269" w:hanging="360"/>
      </w:pPr>
      <w:rPr>
        <w:rFonts w:ascii="Courier New" w:hAnsi="Courier New" w:cs="Courier New" w:hint="default"/>
      </w:rPr>
    </w:lvl>
    <w:lvl w:ilvl="8" w:tplc="04090005" w:tentative="1">
      <w:start w:val="1"/>
      <w:numFmt w:val="bullet"/>
      <w:lvlText w:val=""/>
      <w:lvlJc w:val="left"/>
      <w:pPr>
        <w:ind w:left="6989" w:hanging="360"/>
      </w:pPr>
      <w:rPr>
        <w:rFonts w:ascii="Wingdings" w:hAnsi="Wingdings" w:hint="default"/>
      </w:rPr>
    </w:lvl>
  </w:abstractNum>
  <w:abstractNum w:abstractNumId="12" w15:restartNumberingAfterBreak="0">
    <w:nsid w:val="48581A2D"/>
    <w:multiLevelType w:val="hybridMultilevel"/>
    <w:tmpl w:val="D8CA73D2"/>
    <w:lvl w:ilvl="0" w:tplc="04090001">
      <w:start w:val="1"/>
      <w:numFmt w:val="bullet"/>
      <w:lvlText w:val=""/>
      <w:lvlJc w:val="left"/>
      <w:pPr>
        <w:ind w:left="1229" w:hanging="360"/>
      </w:pPr>
      <w:rPr>
        <w:rFonts w:ascii="Symbol" w:hAnsi="Symbol" w:hint="default"/>
      </w:rPr>
    </w:lvl>
    <w:lvl w:ilvl="1" w:tplc="04090003">
      <w:start w:val="1"/>
      <w:numFmt w:val="bullet"/>
      <w:lvlText w:val="o"/>
      <w:lvlJc w:val="left"/>
      <w:pPr>
        <w:ind w:left="1949" w:hanging="360"/>
      </w:pPr>
      <w:rPr>
        <w:rFonts w:ascii="Courier New" w:hAnsi="Courier New" w:cs="Courier New" w:hint="default"/>
      </w:rPr>
    </w:lvl>
    <w:lvl w:ilvl="2" w:tplc="04090005" w:tentative="1">
      <w:start w:val="1"/>
      <w:numFmt w:val="bullet"/>
      <w:lvlText w:val=""/>
      <w:lvlJc w:val="left"/>
      <w:pPr>
        <w:ind w:left="2669" w:hanging="360"/>
      </w:pPr>
      <w:rPr>
        <w:rFonts w:ascii="Wingdings" w:hAnsi="Wingdings" w:hint="default"/>
      </w:rPr>
    </w:lvl>
    <w:lvl w:ilvl="3" w:tplc="04090001" w:tentative="1">
      <w:start w:val="1"/>
      <w:numFmt w:val="bullet"/>
      <w:lvlText w:val=""/>
      <w:lvlJc w:val="left"/>
      <w:pPr>
        <w:ind w:left="3389" w:hanging="360"/>
      </w:pPr>
      <w:rPr>
        <w:rFonts w:ascii="Symbol" w:hAnsi="Symbol" w:hint="default"/>
      </w:rPr>
    </w:lvl>
    <w:lvl w:ilvl="4" w:tplc="04090003" w:tentative="1">
      <w:start w:val="1"/>
      <w:numFmt w:val="bullet"/>
      <w:lvlText w:val="o"/>
      <w:lvlJc w:val="left"/>
      <w:pPr>
        <w:ind w:left="4109" w:hanging="360"/>
      </w:pPr>
      <w:rPr>
        <w:rFonts w:ascii="Courier New" w:hAnsi="Courier New" w:cs="Courier New" w:hint="default"/>
      </w:rPr>
    </w:lvl>
    <w:lvl w:ilvl="5" w:tplc="04090005" w:tentative="1">
      <w:start w:val="1"/>
      <w:numFmt w:val="bullet"/>
      <w:lvlText w:val=""/>
      <w:lvlJc w:val="left"/>
      <w:pPr>
        <w:ind w:left="4829" w:hanging="360"/>
      </w:pPr>
      <w:rPr>
        <w:rFonts w:ascii="Wingdings" w:hAnsi="Wingdings" w:hint="default"/>
      </w:rPr>
    </w:lvl>
    <w:lvl w:ilvl="6" w:tplc="04090001" w:tentative="1">
      <w:start w:val="1"/>
      <w:numFmt w:val="bullet"/>
      <w:lvlText w:val=""/>
      <w:lvlJc w:val="left"/>
      <w:pPr>
        <w:ind w:left="5549" w:hanging="360"/>
      </w:pPr>
      <w:rPr>
        <w:rFonts w:ascii="Symbol" w:hAnsi="Symbol" w:hint="default"/>
      </w:rPr>
    </w:lvl>
    <w:lvl w:ilvl="7" w:tplc="04090003" w:tentative="1">
      <w:start w:val="1"/>
      <w:numFmt w:val="bullet"/>
      <w:lvlText w:val="o"/>
      <w:lvlJc w:val="left"/>
      <w:pPr>
        <w:ind w:left="6269" w:hanging="360"/>
      </w:pPr>
      <w:rPr>
        <w:rFonts w:ascii="Courier New" w:hAnsi="Courier New" w:cs="Courier New" w:hint="default"/>
      </w:rPr>
    </w:lvl>
    <w:lvl w:ilvl="8" w:tplc="04090005" w:tentative="1">
      <w:start w:val="1"/>
      <w:numFmt w:val="bullet"/>
      <w:lvlText w:val=""/>
      <w:lvlJc w:val="left"/>
      <w:pPr>
        <w:ind w:left="6989" w:hanging="360"/>
      </w:pPr>
      <w:rPr>
        <w:rFonts w:ascii="Wingdings" w:hAnsi="Wingdings" w:hint="default"/>
      </w:rPr>
    </w:lvl>
  </w:abstractNum>
  <w:abstractNum w:abstractNumId="13" w15:restartNumberingAfterBreak="0">
    <w:nsid w:val="4E5D0FA7"/>
    <w:multiLevelType w:val="hybridMultilevel"/>
    <w:tmpl w:val="076882EE"/>
    <w:lvl w:ilvl="0" w:tplc="DFE27CE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0867B53"/>
    <w:multiLevelType w:val="hybridMultilevel"/>
    <w:tmpl w:val="F060357E"/>
    <w:lvl w:ilvl="0" w:tplc="0409000F">
      <w:start w:val="1"/>
      <w:numFmt w:val="decimal"/>
      <w:lvlText w:val="%1."/>
      <w:lvlJc w:val="left"/>
      <w:pPr>
        <w:ind w:left="386" w:hanging="360"/>
      </w:pPr>
    </w:lvl>
    <w:lvl w:ilvl="1" w:tplc="04090019" w:tentative="1">
      <w:start w:val="1"/>
      <w:numFmt w:val="lowerLetter"/>
      <w:lvlText w:val="%2."/>
      <w:lvlJc w:val="left"/>
      <w:pPr>
        <w:ind w:left="1106" w:hanging="360"/>
      </w:pPr>
    </w:lvl>
    <w:lvl w:ilvl="2" w:tplc="0409001B" w:tentative="1">
      <w:start w:val="1"/>
      <w:numFmt w:val="lowerRoman"/>
      <w:lvlText w:val="%3."/>
      <w:lvlJc w:val="right"/>
      <w:pPr>
        <w:ind w:left="1826" w:hanging="180"/>
      </w:pPr>
    </w:lvl>
    <w:lvl w:ilvl="3" w:tplc="0409000F" w:tentative="1">
      <w:start w:val="1"/>
      <w:numFmt w:val="decimal"/>
      <w:lvlText w:val="%4."/>
      <w:lvlJc w:val="left"/>
      <w:pPr>
        <w:ind w:left="2546" w:hanging="360"/>
      </w:pPr>
    </w:lvl>
    <w:lvl w:ilvl="4" w:tplc="04090019" w:tentative="1">
      <w:start w:val="1"/>
      <w:numFmt w:val="lowerLetter"/>
      <w:lvlText w:val="%5."/>
      <w:lvlJc w:val="left"/>
      <w:pPr>
        <w:ind w:left="3266" w:hanging="360"/>
      </w:pPr>
    </w:lvl>
    <w:lvl w:ilvl="5" w:tplc="0409001B" w:tentative="1">
      <w:start w:val="1"/>
      <w:numFmt w:val="lowerRoman"/>
      <w:lvlText w:val="%6."/>
      <w:lvlJc w:val="right"/>
      <w:pPr>
        <w:ind w:left="3986" w:hanging="180"/>
      </w:pPr>
    </w:lvl>
    <w:lvl w:ilvl="6" w:tplc="0409000F" w:tentative="1">
      <w:start w:val="1"/>
      <w:numFmt w:val="decimal"/>
      <w:lvlText w:val="%7."/>
      <w:lvlJc w:val="left"/>
      <w:pPr>
        <w:ind w:left="4706" w:hanging="360"/>
      </w:pPr>
    </w:lvl>
    <w:lvl w:ilvl="7" w:tplc="04090019" w:tentative="1">
      <w:start w:val="1"/>
      <w:numFmt w:val="lowerLetter"/>
      <w:lvlText w:val="%8."/>
      <w:lvlJc w:val="left"/>
      <w:pPr>
        <w:ind w:left="5426" w:hanging="360"/>
      </w:pPr>
    </w:lvl>
    <w:lvl w:ilvl="8" w:tplc="0409001B" w:tentative="1">
      <w:start w:val="1"/>
      <w:numFmt w:val="lowerRoman"/>
      <w:lvlText w:val="%9."/>
      <w:lvlJc w:val="right"/>
      <w:pPr>
        <w:ind w:left="6146" w:hanging="180"/>
      </w:pPr>
    </w:lvl>
  </w:abstractNum>
  <w:abstractNum w:abstractNumId="15" w15:restartNumberingAfterBreak="0">
    <w:nsid w:val="51CA7452"/>
    <w:multiLevelType w:val="hybridMultilevel"/>
    <w:tmpl w:val="7AD24A5C"/>
    <w:lvl w:ilvl="0" w:tplc="04090001">
      <w:start w:val="1"/>
      <w:numFmt w:val="bullet"/>
      <w:lvlText w:val=""/>
      <w:lvlJc w:val="left"/>
      <w:pPr>
        <w:ind w:left="1376" w:hanging="360"/>
      </w:pPr>
      <w:rPr>
        <w:rFonts w:ascii="Symbol" w:hAnsi="Symbol" w:hint="default"/>
      </w:rPr>
    </w:lvl>
    <w:lvl w:ilvl="1" w:tplc="04090003" w:tentative="1">
      <w:start w:val="1"/>
      <w:numFmt w:val="bullet"/>
      <w:lvlText w:val="o"/>
      <w:lvlJc w:val="left"/>
      <w:pPr>
        <w:ind w:left="2096" w:hanging="360"/>
      </w:pPr>
      <w:rPr>
        <w:rFonts w:ascii="Courier New" w:hAnsi="Courier New" w:cs="Courier New" w:hint="default"/>
      </w:rPr>
    </w:lvl>
    <w:lvl w:ilvl="2" w:tplc="04090005" w:tentative="1">
      <w:start w:val="1"/>
      <w:numFmt w:val="bullet"/>
      <w:lvlText w:val=""/>
      <w:lvlJc w:val="left"/>
      <w:pPr>
        <w:ind w:left="2816" w:hanging="360"/>
      </w:pPr>
      <w:rPr>
        <w:rFonts w:ascii="Wingdings" w:hAnsi="Wingdings" w:hint="default"/>
      </w:rPr>
    </w:lvl>
    <w:lvl w:ilvl="3" w:tplc="04090001" w:tentative="1">
      <w:start w:val="1"/>
      <w:numFmt w:val="bullet"/>
      <w:lvlText w:val=""/>
      <w:lvlJc w:val="left"/>
      <w:pPr>
        <w:ind w:left="3536" w:hanging="360"/>
      </w:pPr>
      <w:rPr>
        <w:rFonts w:ascii="Symbol" w:hAnsi="Symbol" w:hint="default"/>
      </w:rPr>
    </w:lvl>
    <w:lvl w:ilvl="4" w:tplc="04090003" w:tentative="1">
      <w:start w:val="1"/>
      <w:numFmt w:val="bullet"/>
      <w:lvlText w:val="o"/>
      <w:lvlJc w:val="left"/>
      <w:pPr>
        <w:ind w:left="4256" w:hanging="360"/>
      </w:pPr>
      <w:rPr>
        <w:rFonts w:ascii="Courier New" w:hAnsi="Courier New" w:cs="Courier New" w:hint="default"/>
      </w:rPr>
    </w:lvl>
    <w:lvl w:ilvl="5" w:tplc="04090005" w:tentative="1">
      <w:start w:val="1"/>
      <w:numFmt w:val="bullet"/>
      <w:lvlText w:val=""/>
      <w:lvlJc w:val="left"/>
      <w:pPr>
        <w:ind w:left="4976" w:hanging="360"/>
      </w:pPr>
      <w:rPr>
        <w:rFonts w:ascii="Wingdings" w:hAnsi="Wingdings" w:hint="default"/>
      </w:rPr>
    </w:lvl>
    <w:lvl w:ilvl="6" w:tplc="04090001" w:tentative="1">
      <w:start w:val="1"/>
      <w:numFmt w:val="bullet"/>
      <w:lvlText w:val=""/>
      <w:lvlJc w:val="left"/>
      <w:pPr>
        <w:ind w:left="5696" w:hanging="360"/>
      </w:pPr>
      <w:rPr>
        <w:rFonts w:ascii="Symbol" w:hAnsi="Symbol" w:hint="default"/>
      </w:rPr>
    </w:lvl>
    <w:lvl w:ilvl="7" w:tplc="04090003" w:tentative="1">
      <w:start w:val="1"/>
      <w:numFmt w:val="bullet"/>
      <w:lvlText w:val="o"/>
      <w:lvlJc w:val="left"/>
      <w:pPr>
        <w:ind w:left="6416" w:hanging="360"/>
      </w:pPr>
      <w:rPr>
        <w:rFonts w:ascii="Courier New" w:hAnsi="Courier New" w:cs="Courier New" w:hint="default"/>
      </w:rPr>
    </w:lvl>
    <w:lvl w:ilvl="8" w:tplc="04090005" w:tentative="1">
      <w:start w:val="1"/>
      <w:numFmt w:val="bullet"/>
      <w:lvlText w:val=""/>
      <w:lvlJc w:val="left"/>
      <w:pPr>
        <w:ind w:left="7136" w:hanging="360"/>
      </w:pPr>
      <w:rPr>
        <w:rFonts w:ascii="Wingdings" w:hAnsi="Wingdings" w:hint="default"/>
      </w:rPr>
    </w:lvl>
  </w:abstractNum>
  <w:abstractNum w:abstractNumId="16" w15:restartNumberingAfterBreak="0">
    <w:nsid w:val="5BC97115"/>
    <w:multiLevelType w:val="hybridMultilevel"/>
    <w:tmpl w:val="FA70423E"/>
    <w:lvl w:ilvl="0" w:tplc="0409000F">
      <w:start w:val="1"/>
      <w:numFmt w:val="decimal"/>
      <w:lvlText w:val="%1."/>
      <w:lvlJc w:val="left"/>
      <w:pPr>
        <w:ind w:left="1229" w:hanging="360"/>
      </w:pPr>
    </w:lvl>
    <w:lvl w:ilvl="1" w:tplc="04090019" w:tentative="1">
      <w:start w:val="1"/>
      <w:numFmt w:val="lowerLetter"/>
      <w:lvlText w:val="%2."/>
      <w:lvlJc w:val="left"/>
      <w:pPr>
        <w:ind w:left="1949" w:hanging="360"/>
      </w:pPr>
    </w:lvl>
    <w:lvl w:ilvl="2" w:tplc="0409001B" w:tentative="1">
      <w:start w:val="1"/>
      <w:numFmt w:val="lowerRoman"/>
      <w:lvlText w:val="%3."/>
      <w:lvlJc w:val="right"/>
      <w:pPr>
        <w:ind w:left="2669" w:hanging="180"/>
      </w:pPr>
    </w:lvl>
    <w:lvl w:ilvl="3" w:tplc="0409000F" w:tentative="1">
      <w:start w:val="1"/>
      <w:numFmt w:val="decimal"/>
      <w:lvlText w:val="%4."/>
      <w:lvlJc w:val="left"/>
      <w:pPr>
        <w:ind w:left="3389" w:hanging="360"/>
      </w:pPr>
    </w:lvl>
    <w:lvl w:ilvl="4" w:tplc="04090019" w:tentative="1">
      <w:start w:val="1"/>
      <w:numFmt w:val="lowerLetter"/>
      <w:lvlText w:val="%5."/>
      <w:lvlJc w:val="left"/>
      <w:pPr>
        <w:ind w:left="4109" w:hanging="360"/>
      </w:pPr>
    </w:lvl>
    <w:lvl w:ilvl="5" w:tplc="0409001B" w:tentative="1">
      <w:start w:val="1"/>
      <w:numFmt w:val="lowerRoman"/>
      <w:lvlText w:val="%6."/>
      <w:lvlJc w:val="right"/>
      <w:pPr>
        <w:ind w:left="4829" w:hanging="180"/>
      </w:pPr>
    </w:lvl>
    <w:lvl w:ilvl="6" w:tplc="0409000F" w:tentative="1">
      <w:start w:val="1"/>
      <w:numFmt w:val="decimal"/>
      <w:lvlText w:val="%7."/>
      <w:lvlJc w:val="left"/>
      <w:pPr>
        <w:ind w:left="5549" w:hanging="360"/>
      </w:pPr>
    </w:lvl>
    <w:lvl w:ilvl="7" w:tplc="04090019" w:tentative="1">
      <w:start w:val="1"/>
      <w:numFmt w:val="lowerLetter"/>
      <w:lvlText w:val="%8."/>
      <w:lvlJc w:val="left"/>
      <w:pPr>
        <w:ind w:left="6269" w:hanging="360"/>
      </w:pPr>
    </w:lvl>
    <w:lvl w:ilvl="8" w:tplc="0409001B" w:tentative="1">
      <w:start w:val="1"/>
      <w:numFmt w:val="lowerRoman"/>
      <w:lvlText w:val="%9."/>
      <w:lvlJc w:val="right"/>
      <w:pPr>
        <w:ind w:left="6989" w:hanging="180"/>
      </w:pPr>
    </w:lvl>
  </w:abstractNum>
  <w:abstractNum w:abstractNumId="17" w15:restartNumberingAfterBreak="0">
    <w:nsid w:val="5C2A0896"/>
    <w:multiLevelType w:val="hybridMultilevel"/>
    <w:tmpl w:val="C72C601E"/>
    <w:lvl w:ilvl="0" w:tplc="530C79F2">
      <w:start w:val="1"/>
      <w:numFmt w:val="decimal"/>
      <w:lvlText w:val="%1."/>
      <w:lvlJc w:val="left"/>
      <w:pPr>
        <w:ind w:left="869" w:hanging="360"/>
      </w:pPr>
      <w:rPr>
        <w:rFonts w:hint="default"/>
      </w:rPr>
    </w:lvl>
    <w:lvl w:ilvl="1" w:tplc="04090019" w:tentative="1">
      <w:start w:val="1"/>
      <w:numFmt w:val="lowerLetter"/>
      <w:lvlText w:val="%2."/>
      <w:lvlJc w:val="left"/>
      <w:pPr>
        <w:ind w:left="1589" w:hanging="360"/>
      </w:pPr>
    </w:lvl>
    <w:lvl w:ilvl="2" w:tplc="0409001B" w:tentative="1">
      <w:start w:val="1"/>
      <w:numFmt w:val="lowerRoman"/>
      <w:lvlText w:val="%3."/>
      <w:lvlJc w:val="right"/>
      <w:pPr>
        <w:ind w:left="2309" w:hanging="180"/>
      </w:pPr>
    </w:lvl>
    <w:lvl w:ilvl="3" w:tplc="0409000F" w:tentative="1">
      <w:start w:val="1"/>
      <w:numFmt w:val="decimal"/>
      <w:lvlText w:val="%4."/>
      <w:lvlJc w:val="left"/>
      <w:pPr>
        <w:ind w:left="3029" w:hanging="360"/>
      </w:pPr>
    </w:lvl>
    <w:lvl w:ilvl="4" w:tplc="04090019" w:tentative="1">
      <w:start w:val="1"/>
      <w:numFmt w:val="lowerLetter"/>
      <w:lvlText w:val="%5."/>
      <w:lvlJc w:val="left"/>
      <w:pPr>
        <w:ind w:left="3749" w:hanging="360"/>
      </w:pPr>
    </w:lvl>
    <w:lvl w:ilvl="5" w:tplc="0409001B" w:tentative="1">
      <w:start w:val="1"/>
      <w:numFmt w:val="lowerRoman"/>
      <w:lvlText w:val="%6."/>
      <w:lvlJc w:val="right"/>
      <w:pPr>
        <w:ind w:left="4469" w:hanging="180"/>
      </w:pPr>
    </w:lvl>
    <w:lvl w:ilvl="6" w:tplc="0409000F" w:tentative="1">
      <w:start w:val="1"/>
      <w:numFmt w:val="decimal"/>
      <w:lvlText w:val="%7."/>
      <w:lvlJc w:val="left"/>
      <w:pPr>
        <w:ind w:left="5189" w:hanging="360"/>
      </w:pPr>
    </w:lvl>
    <w:lvl w:ilvl="7" w:tplc="04090019" w:tentative="1">
      <w:start w:val="1"/>
      <w:numFmt w:val="lowerLetter"/>
      <w:lvlText w:val="%8."/>
      <w:lvlJc w:val="left"/>
      <w:pPr>
        <w:ind w:left="5909" w:hanging="360"/>
      </w:pPr>
    </w:lvl>
    <w:lvl w:ilvl="8" w:tplc="0409001B" w:tentative="1">
      <w:start w:val="1"/>
      <w:numFmt w:val="lowerRoman"/>
      <w:lvlText w:val="%9."/>
      <w:lvlJc w:val="right"/>
      <w:pPr>
        <w:ind w:left="6629" w:hanging="180"/>
      </w:pPr>
    </w:lvl>
  </w:abstractNum>
  <w:abstractNum w:abstractNumId="18" w15:restartNumberingAfterBreak="0">
    <w:nsid w:val="5E412248"/>
    <w:multiLevelType w:val="hybridMultilevel"/>
    <w:tmpl w:val="F2F2F5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3B2262"/>
    <w:multiLevelType w:val="hybridMultilevel"/>
    <w:tmpl w:val="828EF19A"/>
    <w:lvl w:ilvl="0" w:tplc="04090001">
      <w:start w:val="1"/>
      <w:numFmt w:val="bullet"/>
      <w:lvlText w:val=""/>
      <w:lvlJc w:val="left"/>
      <w:pPr>
        <w:ind w:left="1229" w:hanging="360"/>
      </w:pPr>
      <w:rPr>
        <w:rFonts w:ascii="Symbol" w:hAnsi="Symbol" w:hint="default"/>
      </w:rPr>
    </w:lvl>
    <w:lvl w:ilvl="1" w:tplc="04090003" w:tentative="1">
      <w:start w:val="1"/>
      <w:numFmt w:val="bullet"/>
      <w:lvlText w:val="o"/>
      <w:lvlJc w:val="left"/>
      <w:pPr>
        <w:ind w:left="1949" w:hanging="360"/>
      </w:pPr>
      <w:rPr>
        <w:rFonts w:ascii="Courier New" w:hAnsi="Courier New" w:cs="Courier New" w:hint="default"/>
      </w:rPr>
    </w:lvl>
    <w:lvl w:ilvl="2" w:tplc="04090005" w:tentative="1">
      <w:start w:val="1"/>
      <w:numFmt w:val="bullet"/>
      <w:lvlText w:val=""/>
      <w:lvlJc w:val="left"/>
      <w:pPr>
        <w:ind w:left="2669" w:hanging="360"/>
      </w:pPr>
      <w:rPr>
        <w:rFonts w:ascii="Wingdings" w:hAnsi="Wingdings" w:hint="default"/>
      </w:rPr>
    </w:lvl>
    <w:lvl w:ilvl="3" w:tplc="04090001" w:tentative="1">
      <w:start w:val="1"/>
      <w:numFmt w:val="bullet"/>
      <w:lvlText w:val=""/>
      <w:lvlJc w:val="left"/>
      <w:pPr>
        <w:ind w:left="3389" w:hanging="360"/>
      </w:pPr>
      <w:rPr>
        <w:rFonts w:ascii="Symbol" w:hAnsi="Symbol" w:hint="default"/>
      </w:rPr>
    </w:lvl>
    <w:lvl w:ilvl="4" w:tplc="04090003" w:tentative="1">
      <w:start w:val="1"/>
      <w:numFmt w:val="bullet"/>
      <w:lvlText w:val="o"/>
      <w:lvlJc w:val="left"/>
      <w:pPr>
        <w:ind w:left="4109" w:hanging="360"/>
      </w:pPr>
      <w:rPr>
        <w:rFonts w:ascii="Courier New" w:hAnsi="Courier New" w:cs="Courier New" w:hint="default"/>
      </w:rPr>
    </w:lvl>
    <w:lvl w:ilvl="5" w:tplc="04090005" w:tentative="1">
      <w:start w:val="1"/>
      <w:numFmt w:val="bullet"/>
      <w:lvlText w:val=""/>
      <w:lvlJc w:val="left"/>
      <w:pPr>
        <w:ind w:left="4829" w:hanging="360"/>
      </w:pPr>
      <w:rPr>
        <w:rFonts w:ascii="Wingdings" w:hAnsi="Wingdings" w:hint="default"/>
      </w:rPr>
    </w:lvl>
    <w:lvl w:ilvl="6" w:tplc="04090001" w:tentative="1">
      <w:start w:val="1"/>
      <w:numFmt w:val="bullet"/>
      <w:lvlText w:val=""/>
      <w:lvlJc w:val="left"/>
      <w:pPr>
        <w:ind w:left="5549" w:hanging="360"/>
      </w:pPr>
      <w:rPr>
        <w:rFonts w:ascii="Symbol" w:hAnsi="Symbol" w:hint="default"/>
      </w:rPr>
    </w:lvl>
    <w:lvl w:ilvl="7" w:tplc="04090003" w:tentative="1">
      <w:start w:val="1"/>
      <w:numFmt w:val="bullet"/>
      <w:lvlText w:val="o"/>
      <w:lvlJc w:val="left"/>
      <w:pPr>
        <w:ind w:left="6269" w:hanging="360"/>
      </w:pPr>
      <w:rPr>
        <w:rFonts w:ascii="Courier New" w:hAnsi="Courier New" w:cs="Courier New" w:hint="default"/>
      </w:rPr>
    </w:lvl>
    <w:lvl w:ilvl="8" w:tplc="04090005" w:tentative="1">
      <w:start w:val="1"/>
      <w:numFmt w:val="bullet"/>
      <w:lvlText w:val=""/>
      <w:lvlJc w:val="left"/>
      <w:pPr>
        <w:ind w:left="6989" w:hanging="360"/>
      </w:pPr>
      <w:rPr>
        <w:rFonts w:ascii="Wingdings" w:hAnsi="Wingdings" w:hint="default"/>
      </w:rPr>
    </w:lvl>
  </w:abstractNum>
  <w:abstractNum w:abstractNumId="20" w15:restartNumberingAfterBreak="0">
    <w:nsid w:val="71866AE0"/>
    <w:multiLevelType w:val="hybridMultilevel"/>
    <w:tmpl w:val="C72C601E"/>
    <w:lvl w:ilvl="0" w:tplc="530C79F2">
      <w:start w:val="1"/>
      <w:numFmt w:val="decimal"/>
      <w:lvlText w:val="%1."/>
      <w:lvlJc w:val="left"/>
      <w:pPr>
        <w:ind w:left="869" w:hanging="360"/>
      </w:pPr>
      <w:rPr>
        <w:rFonts w:hint="default"/>
      </w:rPr>
    </w:lvl>
    <w:lvl w:ilvl="1" w:tplc="04090019" w:tentative="1">
      <w:start w:val="1"/>
      <w:numFmt w:val="lowerLetter"/>
      <w:lvlText w:val="%2."/>
      <w:lvlJc w:val="left"/>
      <w:pPr>
        <w:ind w:left="1589" w:hanging="360"/>
      </w:pPr>
    </w:lvl>
    <w:lvl w:ilvl="2" w:tplc="0409001B" w:tentative="1">
      <w:start w:val="1"/>
      <w:numFmt w:val="lowerRoman"/>
      <w:lvlText w:val="%3."/>
      <w:lvlJc w:val="right"/>
      <w:pPr>
        <w:ind w:left="2309" w:hanging="180"/>
      </w:pPr>
    </w:lvl>
    <w:lvl w:ilvl="3" w:tplc="0409000F" w:tentative="1">
      <w:start w:val="1"/>
      <w:numFmt w:val="decimal"/>
      <w:lvlText w:val="%4."/>
      <w:lvlJc w:val="left"/>
      <w:pPr>
        <w:ind w:left="3029" w:hanging="360"/>
      </w:pPr>
    </w:lvl>
    <w:lvl w:ilvl="4" w:tplc="04090019" w:tentative="1">
      <w:start w:val="1"/>
      <w:numFmt w:val="lowerLetter"/>
      <w:lvlText w:val="%5."/>
      <w:lvlJc w:val="left"/>
      <w:pPr>
        <w:ind w:left="3749" w:hanging="360"/>
      </w:pPr>
    </w:lvl>
    <w:lvl w:ilvl="5" w:tplc="0409001B" w:tentative="1">
      <w:start w:val="1"/>
      <w:numFmt w:val="lowerRoman"/>
      <w:lvlText w:val="%6."/>
      <w:lvlJc w:val="right"/>
      <w:pPr>
        <w:ind w:left="4469" w:hanging="180"/>
      </w:pPr>
    </w:lvl>
    <w:lvl w:ilvl="6" w:tplc="0409000F" w:tentative="1">
      <w:start w:val="1"/>
      <w:numFmt w:val="decimal"/>
      <w:lvlText w:val="%7."/>
      <w:lvlJc w:val="left"/>
      <w:pPr>
        <w:ind w:left="5189" w:hanging="360"/>
      </w:pPr>
    </w:lvl>
    <w:lvl w:ilvl="7" w:tplc="04090019" w:tentative="1">
      <w:start w:val="1"/>
      <w:numFmt w:val="lowerLetter"/>
      <w:lvlText w:val="%8."/>
      <w:lvlJc w:val="left"/>
      <w:pPr>
        <w:ind w:left="5909" w:hanging="360"/>
      </w:pPr>
    </w:lvl>
    <w:lvl w:ilvl="8" w:tplc="0409001B" w:tentative="1">
      <w:start w:val="1"/>
      <w:numFmt w:val="lowerRoman"/>
      <w:lvlText w:val="%9."/>
      <w:lvlJc w:val="right"/>
      <w:pPr>
        <w:ind w:left="6629" w:hanging="180"/>
      </w:pPr>
    </w:lvl>
  </w:abstractNum>
  <w:abstractNum w:abstractNumId="21" w15:restartNumberingAfterBreak="0">
    <w:nsid w:val="75B45E43"/>
    <w:multiLevelType w:val="hybridMultilevel"/>
    <w:tmpl w:val="DB54E6F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15:restartNumberingAfterBreak="0">
    <w:nsid w:val="7CD961E2"/>
    <w:multiLevelType w:val="hybridMultilevel"/>
    <w:tmpl w:val="AE045A04"/>
    <w:lvl w:ilvl="0" w:tplc="04090001">
      <w:start w:val="1"/>
      <w:numFmt w:val="bullet"/>
      <w:lvlText w:val=""/>
      <w:lvlJc w:val="left"/>
      <w:pPr>
        <w:ind w:left="1229" w:hanging="360"/>
      </w:pPr>
      <w:rPr>
        <w:rFonts w:ascii="Symbol" w:hAnsi="Symbol" w:hint="default"/>
      </w:rPr>
    </w:lvl>
    <w:lvl w:ilvl="1" w:tplc="04090003" w:tentative="1">
      <w:start w:val="1"/>
      <w:numFmt w:val="bullet"/>
      <w:lvlText w:val="o"/>
      <w:lvlJc w:val="left"/>
      <w:pPr>
        <w:ind w:left="1949" w:hanging="360"/>
      </w:pPr>
      <w:rPr>
        <w:rFonts w:ascii="Courier New" w:hAnsi="Courier New" w:cs="Courier New" w:hint="default"/>
      </w:rPr>
    </w:lvl>
    <w:lvl w:ilvl="2" w:tplc="04090005" w:tentative="1">
      <w:start w:val="1"/>
      <w:numFmt w:val="bullet"/>
      <w:lvlText w:val=""/>
      <w:lvlJc w:val="left"/>
      <w:pPr>
        <w:ind w:left="2669" w:hanging="360"/>
      </w:pPr>
      <w:rPr>
        <w:rFonts w:ascii="Wingdings" w:hAnsi="Wingdings" w:hint="default"/>
      </w:rPr>
    </w:lvl>
    <w:lvl w:ilvl="3" w:tplc="04090001" w:tentative="1">
      <w:start w:val="1"/>
      <w:numFmt w:val="bullet"/>
      <w:lvlText w:val=""/>
      <w:lvlJc w:val="left"/>
      <w:pPr>
        <w:ind w:left="3389" w:hanging="360"/>
      </w:pPr>
      <w:rPr>
        <w:rFonts w:ascii="Symbol" w:hAnsi="Symbol" w:hint="default"/>
      </w:rPr>
    </w:lvl>
    <w:lvl w:ilvl="4" w:tplc="04090003" w:tentative="1">
      <w:start w:val="1"/>
      <w:numFmt w:val="bullet"/>
      <w:lvlText w:val="o"/>
      <w:lvlJc w:val="left"/>
      <w:pPr>
        <w:ind w:left="4109" w:hanging="360"/>
      </w:pPr>
      <w:rPr>
        <w:rFonts w:ascii="Courier New" w:hAnsi="Courier New" w:cs="Courier New" w:hint="default"/>
      </w:rPr>
    </w:lvl>
    <w:lvl w:ilvl="5" w:tplc="04090005" w:tentative="1">
      <w:start w:val="1"/>
      <w:numFmt w:val="bullet"/>
      <w:lvlText w:val=""/>
      <w:lvlJc w:val="left"/>
      <w:pPr>
        <w:ind w:left="4829" w:hanging="360"/>
      </w:pPr>
      <w:rPr>
        <w:rFonts w:ascii="Wingdings" w:hAnsi="Wingdings" w:hint="default"/>
      </w:rPr>
    </w:lvl>
    <w:lvl w:ilvl="6" w:tplc="04090001" w:tentative="1">
      <w:start w:val="1"/>
      <w:numFmt w:val="bullet"/>
      <w:lvlText w:val=""/>
      <w:lvlJc w:val="left"/>
      <w:pPr>
        <w:ind w:left="5549" w:hanging="360"/>
      </w:pPr>
      <w:rPr>
        <w:rFonts w:ascii="Symbol" w:hAnsi="Symbol" w:hint="default"/>
      </w:rPr>
    </w:lvl>
    <w:lvl w:ilvl="7" w:tplc="04090003" w:tentative="1">
      <w:start w:val="1"/>
      <w:numFmt w:val="bullet"/>
      <w:lvlText w:val="o"/>
      <w:lvlJc w:val="left"/>
      <w:pPr>
        <w:ind w:left="6269" w:hanging="360"/>
      </w:pPr>
      <w:rPr>
        <w:rFonts w:ascii="Courier New" w:hAnsi="Courier New" w:cs="Courier New" w:hint="default"/>
      </w:rPr>
    </w:lvl>
    <w:lvl w:ilvl="8" w:tplc="04090005" w:tentative="1">
      <w:start w:val="1"/>
      <w:numFmt w:val="bullet"/>
      <w:lvlText w:val=""/>
      <w:lvlJc w:val="left"/>
      <w:pPr>
        <w:ind w:left="6989" w:hanging="360"/>
      </w:pPr>
      <w:rPr>
        <w:rFonts w:ascii="Wingdings" w:hAnsi="Wingdings" w:hint="default"/>
      </w:rPr>
    </w:lvl>
  </w:abstractNum>
  <w:num w:numId="1">
    <w:abstractNumId w:val="7"/>
  </w:num>
  <w:num w:numId="2">
    <w:abstractNumId w:val="4"/>
  </w:num>
  <w:num w:numId="3">
    <w:abstractNumId w:val="3"/>
  </w:num>
  <w:num w:numId="4">
    <w:abstractNumId w:val="6"/>
  </w:num>
  <w:num w:numId="5">
    <w:abstractNumId w:val="6"/>
  </w:num>
  <w:num w:numId="6">
    <w:abstractNumId w:val="2"/>
  </w:num>
  <w:num w:numId="7">
    <w:abstractNumId w:val="15"/>
  </w:num>
  <w:num w:numId="8">
    <w:abstractNumId w:val="1"/>
  </w:num>
  <w:num w:numId="9">
    <w:abstractNumId w:val="14"/>
  </w:num>
  <w:num w:numId="10">
    <w:abstractNumId w:val="8"/>
  </w:num>
  <w:num w:numId="11">
    <w:abstractNumId w:val="2"/>
  </w:num>
  <w:num w:numId="12">
    <w:abstractNumId w:val="5"/>
  </w:num>
  <w:num w:numId="13">
    <w:abstractNumId w:val="11"/>
  </w:num>
  <w:num w:numId="14">
    <w:abstractNumId w:val="22"/>
  </w:num>
  <w:num w:numId="15">
    <w:abstractNumId w:val="21"/>
  </w:num>
  <w:num w:numId="16">
    <w:abstractNumId w:val="9"/>
  </w:num>
  <w:num w:numId="17">
    <w:abstractNumId w:val="10"/>
  </w:num>
  <w:num w:numId="18">
    <w:abstractNumId w:val="19"/>
  </w:num>
  <w:num w:numId="19">
    <w:abstractNumId w:val="16"/>
  </w:num>
  <w:num w:numId="20">
    <w:abstractNumId w:val="17"/>
  </w:num>
  <w:num w:numId="21">
    <w:abstractNumId w:val="12"/>
  </w:num>
  <w:num w:numId="22">
    <w:abstractNumId w:val="20"/>
  </w:num>
  <w:num w:numId="23">
    <w:abstractNumId w:val="0"/>
  </w:num>
  <w:num w:numId="24">
    <w:abstractNumId w:val="18"/>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EF1"/>
    <w:rsid w:val="00000A70"/>
    <w:rsid w:val="000029FF"/>
    <w:rsid w:val="00002A01"/>
    <w:rsid w:val="00002E6B"/>
    <w:rsid w:val="00003FD0"/>
    <w:rsid w:val="00004488"/>
    <w:rsid w:val="000048A2"/>
    <w:rsid w:val="0000520B"/>
    <w:rsid w:val="00005B88"/>
    <w:rsid w:val="000068A2"/>
    <w:rsid w:val="00007ADA"/>
    <w:rsid w:val="0001079A"/>
    <w:rsid w:val="00010B9C"/>
    <w:rsid w:val="000115DA"/>
    <w:rsid w:val="0001190E"/>
    <w:rsid w:val="000120FD"/>
    <w:rsid w:val="0001227F"/>
    <w:rsid w:val="00012509"/>
    <w:rsid w:val="0001440C"/>
    <w:rsid w:val="00014492"/>
    <w:rsid w:val="000155C5"/>
    <w:rsid w:val="0001575C"/>
    <w:rsid w:val="000157A1"/>
    <w:rsid w:val="00015E0E"/>
    <w:rsid w:val="000167F8"/>
    <w:rsid w:val="00016965"/>
    <w:rsid w:val="0001756B"/>
    <w:rsid w:val="0001790D"/>
    <w:rsid w:val="000179F3"/>
    <w:rsid w:val="00020734"/>
    <w:rsid w:val="00020EA8"/>
    <w:rsid w:val="00020FE1"/>
    <w:rsid w:val="0002128A"/>
    <w:rsid w:val="0002128B"/>
    <w:rsid w:val="00021C54"/>
    <w:rsid w:val="00021E6E"/>
    <w:rsid w:val="000223E4"/>
    <w:rsid w:val="00023554"/>
    <w:rsid w:val="00025709"/>
    <w:rsid w:val="0002658C"/>
    <w:rsid w:val="00027882"/>
    <w:rsid w:val="00027B54"/>
    <w:rsid w:val="00027EF3"/>
    <w:rsid w:val="000300C4"/>
    <w:rsid w:val="0003044D"/>
    <w:rsid w:val="000304D6"/>
    <w:rsid w:val="0003129D"/>
    <w:rsid w:val="00031A47"/>
    <w:rsid w:val="0003274B"/>
    <w:rsid w:val="00033F42"/>
    <w:rsid w:val="00034AC7"/>
    <w:rsid w:val="000357CD"/>
    <w:rsid w:val="00036131"/>
    <w:rsid w:val="00036EDC"/>
    <w:rsid w:val="00037710"/>
    <w:rsid w:val="00041283"/>
    <w:rsid w:val="000430AF"/>
    <w:rsid w:val="00043504"/>
    <w:rsid w:val="00043A92"/>
    <w:rsid w:val="00044079"/>
    <w:rsid w:val="000452D0"/>
    <w:rsid w:val="0004556F"/>
    <w:rsid w:val="00045BDF"/>
    <w:rsid w:val="00046829"/>
    <w:rsid w:val="0004688D"/>
    <w:rsid w:val="00046E33"/>
    <w:rsid w:val="0005052B"/>
    <w:rsid w:val="000516D3"/>
    <w:rsid w:val="00051E54"/>
    <w:rsid w:val="000525FA"/>
    <w:rsid w:val="000539A0"/>
    <w:rsid w:val="00053C04"/>
    <w:rsid w:val="00053D34"/>
    <w:rsid w:val="00053DD8"/>
    <w:rsid w:val="0005462F"/>
    <w:rsid w:val="000553E6"/>
    <w:rsid w:val="00055789"/>
    <w:rsid w:val="00055C83"/>
    <w:rsid w:val="00055F3C"/>
    <w:rsid w:val="00056B3C"/>
    <w:rsid w:val="00056CC4"/>
    <w:rsid w:val="00060FB3"/>
    <w:rsid w:val="000612E9"/>
    <w:rsid w:val="00061AC7"/>
    <w:rsid w:val="00061B54"/>
    <w:rsid w:val="000620DE"/>
    <w:rsid w:val="000620F6"/>
    <w:rsid w:val="0006362A"/>
    <w:rsid w:val="0006486B"/>
    <w:rsid w:val="00065285"/>
    <w:rsid w:val="000669F3"/>
    <w:rsid w:val="00067562"/>
    <w:rsid w:val="00067C8F"/>
    <w:rsid w:val="00067F1F"/>
    <w:rsid w:val="000707AA"/>
    <w:rsid w:val="000708B3"/>
    <w:rsid w:val="00072843"/>
    <w:rsid w:val="000739F7"/>
    <w:rsid w:val="00073E06"/>
    <w:rsid w:val="00074481"/>
    <w:rsid w:val="000747FB"/>
    <w:rsid w:val="00074DB1"/>
    <w:rsid w:val="00074E42"/>
    <w:rsid w:val="000751DB"/>
    <w:rsid w:val="00075DED"/>
    <w:rsid w:val="000767F7"/>
    <w:rsid w:val="00076BFB"/>
    <w:rsid w:val="00080152"/>
    <w:rsid w:val="00082332"/>
    <w:rsid w:val="0008274C"/>
    <w:rsid w:val="0008307B"/>
    <w:rsid w:val="000842AA"/>
    <w:rsid w:val="00084A97"/>
    <w:rsid w:val="0008549B"/>
    <w:rsid w:val="000900DB"/>
    <w:rsid w:val="00090D58"/>
    <w:rsid w:val="00091A5C"/>
    <w:rsid w:val="00092498"/>
    <w:rsid w:val="00092567"/>
    <w:rsid w:val="000927FA"/>
    <w:rsid w:val="00092BF6"/>
    <w:rsid w:val="000932B5"/>
    <w:rsid w:val="00093CF4"/>
    <w:rsid w:val="00094BA9"/>
    <w:rsid w:val="00094C1B"/>
    <w:rsid w:val="00095852"/>
    <w:rsid w:val="00097DB9"/>
    <w:rsid w:val="000A04B3"/>
    <w:rsid w:val="000A1175"/>
    <w:rsid w:val="000A218E"/>
    <w:rsid w:val="000A2DE5"/>
    <w:rsid w:val="000A2FAB"/>
    <w:rsid w:val="000A3061"/>
    <w:rsid w:val="000A3F16"/>
    <w:rsid w:val="000A5DEF"/>
    <w:rsid w:val="000A66C6"/>
    <w:rsid w:val="000A68BE"/>
    <w:rsid w:val="000A7189"/>
    <w:rsid w:val="000B0F69"/>
    <w:rsid w:val="000B12B9"/>
    <w:rsid w:val="000B1383"/>
    <w:rsid w:val="000B140D"/>
    <w:rsid w:val="000B1544"/>
    <w:rsid w:val="000B1961"/>
    <w:rsid w:val="000B1C2B"/>
    <w:rsid w:val="000B1FC1"/>
    <w:rsid w:val="000B2162"/>
    <w:rsid w:val="000B3287"/>
    <w:rsid w:val="000B3688"/>
    <w:rsid w:val="000B444B"/>
    <w:rsid w:val="000B64E6"/>
    <w:rsid w:val="000B6A05"/>
    <w:rsid w:val="000B6A26"/>
    <w:rsid w:val="000B6CBA"/>
    <w:rsid w:val="000B6D25"/>
    <w:rsid w:val="000C04FE"/>
    <w:rsid w:val="000C05EB"/>
    <w:rsid w:val="000C24F9"/>
    <w:rsid w:val="000C39A5"/>
    <w:rsid w:val="000C474B"/>
    <w:rsid w:val="000C6505"/>
    <w:rsid w:val="000C7D1D"/>
    <w:rsid w:val="000D0913"/>
    <w:rsid w:val="000D2009"/>
    <w:rsid w:val="000D244C"/>
    <w:rsid w:val="000D2497"/>
    <w:rsid w:val="000D24E7"/>
    <w:rsid w:val="000D2AB7"/>
    <w:rsid w:val="000D4992"/>
    <w:rsid w:val="000D4B97"/>
    <w:rsid w:val="000D4E7F"/>
    <w:rsid w:val="000D50E3"/>
    <w:rsid w:val="000D5B11"/>
    <w:rsid w:val="000D6148"/>
    <w:rsid w:val="000D6B21"/>
    <w:rsid w:val="000D6D1D"/>
    <w:rsid w:val="000E05CF"/>
    <w:rsid w:val="000E07A5"/>
    <w:rsid w:val="000E210F"/>
    <w:rsid w:val="000E2BB9"/>
    <w:rsid w:val="000E3367"/>
    <w:rsid w:val="000E355C"/>
    <w:rsid w:val="000E3BED"/>
    <w:rsid w:val="000E3E66"/>
    <w:rsid w:val="000E3F64"/>
    <w:rsid w:val="000E4B0A"/>
    <w:rsid w:val="000E59EF"/>
    <w:rsid w:val="000E6C12"/>
    <w:rsid w:val="000F0F0C"/>
    <w:rsid w:val="000F148D"/>
    <w:rsid w:val="000F26AE"/>
    <w:rsid w:val="000F2D97"/>
    <w:rsid w:val="000F56D3"/>
    <w:rsid w:val="000F634E"/>
    <w:rsid w:val="000F689F"/>
    <w:rsid w:val="000F7978"/>
    <w:rsid w:val="000F7DEB"/>
    <w:rsid w:val="001015E1"/>
    <w:rsid w:val="00101A10"/>
    <w:rsid w:val="00101A5D"/>
    <w:rsid w:val="00102531"/>
    <w:rsid w:val="00102561"/>
    <w:rsid w:val="001035C6"/>
    <w:rsid w:val="001038C2"/>
    <w:rsid w:val="0010490B"/>
    <w:rsid w:val="0010585C"/>
    <w:rsid w:val="001064C1"/>
    <w:rsid w:val="00106763"/>
    <w:rsid w:val="001074A3"/>
    <w:rsid w:val="00107CB1"/>
    <w:rsid w:val="00110E44"/>
    <w:rsid w:val="001120BA"/>
    <w:rsid w:val="001124B7"/>
    <w:rsid w:val="00112E6C"/>
    <w:rsid w:val="0011337D"/>
    <w:rsid w:val="00114DA5"/>
    <w:rsid w:val="00115D58"/>
    <w:rsid w:val="00116126"/>
    <w:rsid w:val="00116B1E"/>
    <w:rsid w:val="00116D7B"/>
    <w:rsid w:val="00117D2A"/>
    <w:rsid w:val="001203B8"/>
    <w:rsid w:val="0012188F"/>
    <w:rsid w:val="00121D84"/>
    <w:rsid w:val="00122234"/>
    <w:rsid w:val="00122FC5"/>
    <w:rsid w:val="00123174"/>
    <w:rsid w:val="00123401"/>
    <w:rsid w:val="00123B57"/>
    <w:rsid w:val="00124418"/>
    <w:rsid w:val="00124954"/>
    <w:rsid w:val="0012535A"/>
    <w:rsid w:val="00125526"/>
    <w:rsid w:val="00126A99"/>
    <w:rsid w:val="00126C3A"/>
    <w:rsid w:val="00130570"/>
    <w:rsid w:val="00130C73"/>
    <w:rsid w:val="00131C4E"/>
    <w:rsid w:val="00131EBA"/>
    <w:rsid w:val="00132E73"/>
    <w:rsid w:val="001354A7"/>
    <w:rsid w:val="00135633"/>
    <w:rsid w:val="0013650E"/>
    <w:rsid w:val="001368AA"/>
    <w:rsid w:val="001371BD"/>
    <w:rsid w:val="001375AD"/>
    <w:rsid w:val="001375B7"/>
    <w:rsid w:val="00137A2C"/>
    <w:rsid w:val="00137F01"/>
    <w:rsid w:val="00140659"/>
    <w:rsid w:val="00140883"/>
    <w:rsid w:val="001419B6"/>
    <w:rsid w:val="00143F85"/>
    <w:rsid w:val="00144376"/>
    <w:rsid w:val="00145363"/>
    <w:rsid w:val="00146E93"/>
    <w:rsid w:val="001475D9"/>
    <w:rsid w:val="00147ED9"/>
    <w:rsid w:val="001507CA"/>
    <w:rsid w:val="00150AFB"/>
    <w:rsid w:val="00150BC4"/>
    <w:rsid w:val="001516DB"/>
    <w:rsid w:val="00151787"/>
    <w:rsid w:val="00151824"/>
    <w:rsid w:val="0015199F"/>
    <w:rsid w:val="00151D58"/>
    <w:rsid w:val="001523B3"/>
    <w:rsid w:val="00152806"/>
    <w:rsid w:val="001532C7"/>
    <w:rsid w:val="00153520"/>
    <w:rsid w:val="00154082"/>
    <w:rsid w:val="00154170"/>
    <w:rsid w:val="00154EA2"/>
    <w:rsid w:val="0015509A"/>
    <w:rsid w:val="00155122"/>
    <w:rsid w:val="001567D1"/>
    <w:rsid w:val="00160C2F"/>
    <w:rsid w:val="00160F4C"/>
    <w:rsid w:val="0016233A"/>
    <w:rsid w:val="001627F6"/>
    <w:rsid w:val="00162B06"/>
    <w:rsid w:val="0016341E"/>
    <w:rsid w:val="00163558"/>
    <w:rsid w:val="00163EF0"/>
    <w:rsid w:val="00164039"/>
    <w:rsid w:val="00164724"/>
    <w:rsid w:val="001653E7"/>
    <w:rsid w:val="00165C7F"/>
    <w:rsid w:val="00166019"/>
    <w:rsid w:val="00166178"/>
    <w:rsid w:val="00166305"/>
    <w:rsid w:val="00166CB6"/>
    <w:rsid w:val="00167B7E"/>
    <w:rsid w:val="00170F66"/>
    <w:rsid w:val="00171844"/>
    <w:rsid w:val="0017226F"/>
    <w:rsid w:val="00173F58"/>
    <w:rsid w:val="00174168"/>
    <w:rsid w:val="001748E3"/>
    <w:rsid w:val="00174EAD"/>
    <w:rsid w:val="001754D6"/>
    <w:rsid w:val="00176028"/>
    <w:rsid w:val="001760D7"/>
    <w:rsid w:val="00177779"/>
    <w:rsid w:val="001800B1"/>
    <w:rsid w:val="00180A68"/>
    <w:rsid w:val="00180D54"/>
    <w:rsid w:val="00180E4D"/>
    <w:rsid w:val="0018111D"/>
    <w:rsid w:val="0018168B"/>
    <w:rsid w:val="00181B5F"/>
    <w:rsid w:val="00181E7E"/>
    <w:rsid w:val="00181ECD"/>
    <w:rsid w:val="00182691"/>
    <w:rsid w:val="0018270C"/>
    <w:rsid w:val="0018377A"/>
    <w:rsid w:val="00183865"/>
    <w:rsid w:val="001841B4"/>
    <w:rsid w:val="00184955"/>
    <w:rsid w:val="001859AE"/>
    <w:rsid w:val="0018720B"/>
    <w:rsid w:val="00187327"/>
    <w:rsid w:val="00187426"/>
    <w:rsid w:val="0019005F"/>
    <w:rsid w:val="0019134A"/>
    <w:rsid w:val="001915B7"/>
    <w:rsid w:val="001924FE"/>
    <w:rsid w:val="0019363E"/>
    <w:rsid w:val="00194A51"/>
    <w:rsid w:val="00194C84"/>
    <w:rsid w:val="001951E0"/>
    <w:rsid w:val="001954BC"/>
    <w:rsid w:val="0019605D"/>
    <w:rsid w:val="00196D2B"/>
    <w:rsid w:val="00197085"/>
    <w:rsid w:val="001971E9"/>
    <w:rsid w:val="00197ACC"/>
    <w:rsid w:val="00197B34"/>
    <w:rsid w:val="00197C0E"/>
    <w:rsid w:val="001A09A5"/>
    <w:rsid w:val="001A0A5A"/>
    <w:rsid w:val="001A0C29"/>
    <w:rsid w:val="001A19BA"/>
    <w:rsid w:val="001A1B21"/>
    <w:rsid w:val="001A24BD"/>
    <w:rsid w:val="001A2B69"/>
    <w:rsid w:val="001A4C59"/>
    <w:rsid w:val="001A63BC"/>
    <w:rsid w:val="001A6A9D"/>
    <w:rsid w:val="001A78B7"/>
    <w:rsid w:val="001A7CC2"/>
    <w:rsid w:val="001B123B"/>
    <w:rsid w:val="001B13A5"/>
    <w:rsid w:val="001B1EFA"/>
    <w:rsid w:val="001B1F8C"/>
    <w:rsid w:val="001B3FCB"/>
    <w:rsid w:val="001B428B"/>
    <w:rsid w:val="001B4B26"/>
    <w:rsid w:val="001B64CB"/>
    <w:rsid w:val="001B66A9"/>
    <w:rsid w:val="001B686C"/>
    <w:rsid w:val="001B79A1"/>
    <w:rsid w:val="001C0A94"/>
    <w:rsid w:val="001C0F74"/>
    <w:rsid w:val="001C10D0"/>
    <w:rsid w:val="001C1123"/>
    <w:rsid w:val="001C1B26"/>
    <w:rsid w:val="001C1EAF"/>
    <w:rsid w:val="001C2C21"/>
    <w:rsid w:val="001C37CB"/>
    <w:rsid w:val="001C3D49"/>
    <w:rsid w:val="001C46CF"/>
    <w:rsid w:val="001C570E"/>
    <w:rsid w:val="001C584D"/>
    <w:rsid w:val="001C5FCA"/>
    <w:rsid w:val="001C6578"/>
    <w:rsid w:val="001C7936"/>
    <w:rsid w:val="001C7942"/>
    <w:rsid w:val="001C7B60"/>
    <w:rsid w:val="001C7ECB"/>
    <w:rsid w:val="001D054C"/>
    <w:rsid w:val="001D2571"/>
    <w:rsid w:val="001D2CC9"/>
    <w:rsid w:val="001D529F"/>
    <w:rsid w:val="001D5912"/>
    <w:rsid w:val="001D61E5"/>
    <w:rsid w:val="001D7424"/>
    <w:rsid w:val="001E173E"/>
    <w:rsid w:val="001E1E09"/>
    <w:rsid w:val="001E4737"/>
    <w:rsid w:val="001E4D90"/>
    <w:rsid w:val="001E5187"/>
    <w:rsid w:val="001E5D07"/>
    <w:rsid w:val="001E6F18"/>
    <w:rsid w:val="001E73E9"/>
    <w:rsid w:val="001E7F56"/>
    <w:rsid w:val="001F011C"/>
    <w:rsid w:val="001F030A"/>
    <w:rsid w:val="001F0D0B"/>
    <w:rsid w:val="001F108E"/>
    <w:rsid w:val="001F208C"/>
    <w:rsid w:val="001F2192"/>
    <w:rsid w:val="001F328A"/>
    <w:rsid w:val="001F53FB"/>
    <w:rsid w:val="001F585B"/>
    <w:rsid w:val="001F5B8C"/>
    <w:rsid w:val="001F5D1A"/>
    <w:rsid w:val="001F67B6"/>
    <w:rsid w:val="00200129"/>
    <w:rsid w:val="00200C3C"/>
    <w:rsid w:val="00201C0B"/>
    <w:rsid w:val="00202C6C"/>
    <w:rsid w:val="002031C6"/>
    <w:rsid w:val="0020367B"/>
    <w:rsid w:val="0020409A"/>
    <w:rsid w:val="0020481C"/>
    <w:rsid w:val="00204862"/>
    <w:rsid w:val="002050B3"/>
    <w:rsid w:val="002061B2"/>
    <w:rsid w:val="002072F6"/>
    <w:rsid w:val="002075A0"/>
    <w:rsid w:val="00207F6B"/>
    <w:rsid w:val="0021029F"/>
    <w:rsid w:val="0021192A"/>
    <w:rsid w:val="0021290F"/>
    <w:rsid w:val="00213686"/>
    <w:rsid w:val="00213727"/>
    <w:rsid w:val="00213DB6"/>
    <w:rsid w:val="002154DB"/>
    <w:rsid w:val="00215A4B"/>
    <w:rsid w:val="00215B6F"/>
    <w:rsid w:val="00215D71"/>
    <w:rsid w:val="00216378"/>
    <w:rsid w:val="002165D6"/>
    <w:rsid w:val="002211F8"/>
    <w:rsid w:val="00221F35"/>
    <w:rsid w:val="00222EA7"/>
    <w:rsid w:val="002236FF"/>
    <w:rsid w:val="0022380A"/>
    <w:rsid w:val="00223931"/>
    <w:rsid w:val="00223F2F"/>
    <w:rsid w:val="00224490"/>
    <w:rsid w:val="00225ABF"/>
    <w:rsid w:val="00226901"/>
    <w:rsid w:val="00226F43"/>
    <w:rsid w:val="00227401"/>
    <w:rsid w:val="002279A8"/>
    <w:rsid w:val="0023054C"/>
    <w:rsid w:val="00230E88"/>
    <w:rsid w:val="00230F42"/>
    <w:rsid w:val="002312E6"/>
    <w:rsid w:val="002316BF"/>
    <w:rsid w:val="00231DA3"/>
    <w:rsid w:val="00234008"/>
    <w:rsid w:val="0023642B"/>
    <w:rsid w:val="002377D2"/>
    <w:rsid w:val="00240DFC"/>
    <w:rsid w:val="00241BD3"/>
    <w:rsid w:val="002436EC"/>
    <w:rsid w:val="00244F1A"/>
    <w:rsid w:val="00245BA7"/>
    <w:rsid w:val="00246A7E"/>
    <w:rsid w:val="00246E8C"/>
    <w:rsid w:val="00246F23"/>
    <w:rsid w:val="002475B5"/>
    <w:rsid w:val="00250138"/>
    <w:rsid w:val="00250AC2"/>
    <w:rsid w:val="00251394"/>
    <w:rsid w:val="002514EE"/>
    <w:rsid w:val="00251628"/>
    <w:rsid w:val="002517F7"/>
    <w:rsid w:val="00251A16"/>
    <w:rsid w:val="00252A97"/>
    <w:rsid w:val="00252DBA"/>
    <w:rsid w:val="002535A3"/>
    <w:rsid w:val="0025446D"/>
    <w:rsid w:val="00254642"/>
    <w:rsid w:val="00254A0D"/>
    <w:rsid w:val="00254AD7"/>
    <w:rsid w:val="002550AB"/>
    <w:rsid w:val="00257372"/>
    <w:rsid w:val="002574E2"/>
    <w:rsid w:val="00260073"/>
    <w:rsid w:val="0026079C"/>
    <w:rsid w:val="00260832"/>
    <w:rsid w:val="00261166"/>
    <w:rsid w:val="002612F6"/>
    <w:rsid w:val="00261390"/>
    <w:rsid w:val="002613E5"/>
    <w:rsid w:val="002616EF"/>
    <w:rsid w:val="00261A0E"/>
    <w:rsid w:val="00261A23"/>
    <w:rsid w:val="00262B27"/>
    <w:rsid w:val="002630E4"/>
    <w:rsid w:val="002630ED"/>
    <w:rsid w:val="00265665"/>
    <w:rsid w:val="00265B3C"/>
    <w:rsid w:val="002664D7"/>
    <w:rsid w:val="0026652F"/>
    <w:rsid w:val="00266560"/>
    <w:rsid w:val="00266777"/>
    <w:rsid w:val="00266D54"/>
    <w:rsid w:val="00266E76"/>
    <w:rsid w:val="002674C9"/>
    <w:rsid w:val="0026756E"/>
    <w:rsid w:val="0026773A"/>
    <w:rsid w:val="0027025C"/>
    <w:rsid w:val="0027030B"/>
    <w:rsid w:val="002707FC"/>
    <w:rsid w:val="00271407"/>
    <w:rsid w:val="00272460"/>
    <w:rsid w:val="00272932"/>
    <w:rsid w:val="00272DD2"/>
    <w:rsid w:val="00272E49"/>
    <w:rsid w:val="00273815"/>
    <w:rsid w:val="002756E0"/>
    <w:rsid w:val="00275B8C"/>
    <w:rsid w:val="00275DD7"/>
    <w:rsid w:val="00276115"/>
    <w:rsid w:val="00276C4F"/>
    <w:rsid w:val="00276DC2"/>
    <w:rsid w:val="00277208"/>
    <w:rsid w:val="00277285"/>
    <w:rsid w:val="00277B91"/>
    <w:rsid w:val="00280F49"/>
    <w:rsid w:val="0028161B"/>
    <w:rsid w:val="002823F0"/>
    <w:rsid w:val="00282B02"/>
    <w:rsid w:val="00282CAD"/>
    <w:rsid w:val="00283D8D"/>
    <w:rsid w:val="002847A8"/>
    <w:rsid w:val="0028493B"/>
    <w:rsid w:val="00286528"/>
    <w:rsid w:val="00290259"/>
    <w:rsid w:val="002906F7"/>
    <w:rsid w:val="00290EC9"/>
    <w:rsid w:val="00290F30"/>
    <w:rsid w:val="002911B6"/>
    <w:rsid w:val="002922A5"/>
    <w:rsid w:val="00292B5C"/>
    <w:rsid w:val="00292FCB"/>
    <w:rsid w:val="00293E2C"/>
    <w:rsid w:val="00294A1D"/>
    <w:rsid w:val="00294E59"/>
    <w:rsid w:val="002959A4"/>
    <w:rsid w:val="00295A2E"/>
    <w:rsid w:val="00296DEC"/>
    <w:rsid w:val="00297106"/>
    <w:rsid w:val="002A07E8"/>
    <w:rsid w:val="002A2331"/>
    <w:rsid w:val="002A2762"/>
    <w:rsid w:val="002A2A87"/>
    <w:rsid w:val="002A3D01"/>
    <w:rsid w:val="002A3D24"/>
    <w:rsid w:val="002A47E3"/>
    <w:rsid w:val="002A6041"/>
    <w:rsid w:val="002A626A"/>
    <w:rsid w:val="002A65B1"/>
    <w:rsid w:val="002A65B5"/>
    <w:rsid w:val="002A701E"/>
    <w:rsid w:val="002B0F52"/>
    <w:rsid w:val="002B1220"/>
    <w:rsid w:val="002B1272"/>
    <w:rsid w:val="002B1B47"/>
    <w:rsid w:val="002B1DE1"/>
    <w:rsid w:val="002B2194"/>
    <w:rsid w:val="002B2845"/>
    <w:rsid w:val="002B2D28"/>
    <w:rsid w:val="002B310E"/>
    <w:rsid w:val="002B354A"/>
    <w:rsid w:val="002B394D"/>
    <w:rsid w:val="002B3C63"/>
    <w:rsid w:val="002B5AC1"/>
    <w:rsid w:val="002B633C"/>
    <w:rsid w:val="002B6689"/>
    <w:rsid w:val="002B72BA"/>
    <w:rsid w:val="002B7AAE"/>
    <w:rsid w:val="002C11F2"/>
    <w:rsid w:val="002C13FB"/>
    <w:rsid w:val="002C1EF8"/>
    <w:rsid w:val="002C20ED"/>
    <w:rsid w:val="002C24FC"/>
    <w:rsid w:val="002C281D"/>
    <w:rsid w:val="002C2DE0"/>
    <w:rsid w:val="002C2E1F"/>
    <w:rsid w:val="002C313B"/>
    <w:rsid w:val="002C3ABA"/>
    <w:rsid w:val="002C504C"/>
    <w:rsid w:val="002C52D1"/>
    <w:rsid w:val="002C541F"/>
    <w:rsid w:val="002C58A8"/>
    <w:rsid w:val="002D159B"/>
    <w:rsid w:val="002D2EF7"/>
    <w:rsid w:val="002D4D2D"/>
    <w:rsid w:val="002D53E8"/>
    <w:rsid w:val="002D563D"/>
    <w:rsid w:val="002D5EDE"/>
    <w:rsid w:val="002D6100"/>
    <w:rsid w:val="002D6893"/>
    <w:rsid w:val="002D711C"/>
    <w:rsid w:val="002D7A24"/>
    <w:rsid w:val="002E152E"/>
    <w:rsid w:val="002E1686"/>
    <w:rsid w:val="002E2FD4"/>
    <w:rsid w:val="002E4136"/>
    <w:rsid w:val="002E42CD"/>
    <w:rsid w:val="002E4614"/>
    <w:rsid w:val="002E4BF1"/>
    <w:rsid w:val="002E4CD1"/>
    <w:rsid w:val="002E4D14"/>
    <w:rsid w:val="002E5485"/>
    <w:rsid w:val="002E5E92"/>
    <w:rsid w:val="002E5EC0"/>
    <w:rsid w:val="002E61DA"/>
    <w:rsid w:val="002E6F6A"/>
    <w:rsid w:val="002F0065"/>
    <w:rsid w:val="002F0C9C"/>
    <w:rsid w:val="002F194F"/>
    <w:rsid w:val="002F1BD5"/>
    <w:rsid w:val="002F1C58"/>
    <w:rsid w:val="002F2A8E"/>
    <w:rsid w:val="002F3F14"/>
    <w:rsid w:val="002F4693"/>
    <w:rsid w:val="002F4875"/>
    <w:rsid w:val="002F5065"/>
    <w:rsid w:val="002F5DC7"/>
    <w:rsid w:val="002F5F69"/>
    <w:rsid w:val="002F61DC"/>
    <w:rsid w:val="002F6E06"/>
    <w:rsid w:val="002F774F"/>
    <w:rsid w:val="0030109F"/>
    <w:rsid w:val="00301856"/>
    <w:rsid w:val="003018E0"/>
    <w:rsid w:val="00301930"/>
    <w:rsid w:val="00302238"/>
    <w:rsid w:val="00302CBD"/>
    <w:rsid w:val="003031E5"/>
    <w:rsid w:val="003035F6"/>
    <w:rsid w:val="00303B27"/>
    <w:rsid w:val="00303DBC"/>
    <w:rsid w:val="00303F16"/>
    <w:rsid w:val="00303F68"/>
    <w:rsid w:val="003044A0"/>
    <w:rsid w:val="00304603"/>
    <w:rsid w:val="00304C6F"/>
    <w:rsid w:val="00304FD8"/>
    <w:rsid w:val="003062FC"/>
    <w:rsid w:val="00307085"/>
    <w:rsid w:val="00307360"/>
    <w:rsid w:val="00307E91"/>
    <w:rsid w:val="00310953"/>
    <w:rsid w:val="00313BC7"/>
    <w:rsid w:val="00316F9E"/>
    <w:rsid w:val="003170BC"/>
    <w:rsid w:val="0032111E"/>
    <w:rsid w:val="003218EF"/>
    <w:rsid w:val="00322999"/>
    <w:rsid w:val="00323197"/>
    <w:rsid w:val="0032358B"/>
    <w:rsid w:val="00324103"/>
    <w:rsid w:val="003248DA"/>
    <w:rsid w:val="00324C00"/>
    <w:rsid w:val="00325544"/>
    <w:rsid w:val="003256C1"/>
    <w:rsid w:val="00327D4E"/>
    <w:rsid w:val="00330B7C"/>
    <w:rsid w:val="00330B83"/>
    <w:rsid w:val="00330CA0"/>
    <w:rsid w:val="00330E82"/>
    <w:rsid w:val="00331128"/>
    <w:rsid w:val="0033113D"/>
    <w:rsid w:val="00331723"/>
    <w:rsid w:val="003319A0"/>
    <w:rsid w:val="00331A25"/>
    <w:rsid w:val="00331C5F"/>
    <w:rsid w:val="0033393C"/>
    <w:rsid w:val="00334036"/>
    <w:rsid w:val="00335347"/>
    <w:rsid w:val="0033587D"/>
    <w:rsid w:val="00337029"/>
    <w:rsid w:val="0034104F"/>
    <w:rsid w:val="003412D1"/>
    <w:rsid w:val="003418F3"/>
    <w:rsid w:val="00341B44"/>
    <w:rsid w:val="00341C71"/>
    <w:rsid w:val="00342146"/>
    <w:rsid w:val="0034379C"/>
    <w:rsid w:val="0034411E"/>
    <w:rsid w:val="00347ADE"/>
    <w:rsid w:val="00347D5A"/>
    <w:rsid w:val="003506DA"/>
    <w:rsid w:val="00350AF3"/>
    <w:rsid w:val="00350DEC"/>
    <w:rsid w:val="0035497B"/>
    <w:rsid w:val="00356866"/>
    <w:rsid w:val="00356D0F"/>
    <w:rsid w:val="003600D6"/>
    <w:rsid w:val="00361B05"/>
    <w:rsid w:val="0036223A"/>
    <w:rsid w:val="00362866"/>
    <w:rsid w:val="00362EB9"/>
    <w:rsid w:val="003635D4"/>
    <w:rsid w:val="003636FD"/>
    <w:rsid w:val="00363917"/>
    <w:rsid w:val="00364487"/>
    <w:rsid w:val="00365126"/>
    <w:rsid w:val="00365727"/>
    <w:rsid w:val="00366025"/>
    <w:rsid w:val="00366895"/>
    <w:rsid w:val="00366B80"/>
    <w:rsid w:val="0037004B"/>
    <w:rsid w:val="00373EAB"/>
    <w:rsid w:val="00374E16"/>
    <w:rsid w:val="00375948"/>
    <w:rsid w:val="00375A77"/>
    <w:rsid w:val="00380E7E"/>
    <w:rsid w:val="003813E9"/>
    <w:rsid w:val="00382AA0"/>
    <w:rsid w:val="00382D40"/>
    <w:rsid w:val="0038358A"/>
    <w:rsid w:val="003838D8"/>
    <w:rsid w:val="00383F67"/>
    <w:rsid w:val="0038423B"/>
    <w:rsid w:val="003850E3"/>
    <w:rsid w:val="003851CB"/>
    <w:rsid w:val="00385C19"/>
    <w:rsid w:val="00385EA6"/>
    <w:rsid w:val="0038766B"/>
    <w:rsid w:val="00387CFF"/>
    <w:rsid w:val="0039091D"/>
    <w:rsid w:val="00393F14"/>
    <w:rsid w:val="00395168"/>
    <w:rsid w:val="00395EE8"/>
    <w:rsid w:val="00395FA9"/>
    <w:rsid w:val="003963C7"/>
    <w:rsid w:val="00396A6A"/>
    <w:rsid w:val="00397D31"/>
    <w:rsid w:val="003A2DE0"/>
    <w:rsid w:val="003A4269"/>
    <w:rsid w:val="003A4857"/>
    <w:rsid w:val="003A4D4A"/>
    <w:rsid w:val="003A4E9D"/>
    <w:rsid w:val="003A5261"/>
    <w:rsid w:val="003A6980"/>
    <w:rsid w:val="003A6E80"/>
    <w:rsid w:val="003A790E"/>
    <w:rsid w:val="003B0360"/>
    <w:rsid w:val="003B03F2"/>
    <w:rsid w:val="003B1242"/>
    <w:rsid w:val="003B1520"/>
    <w:rsid w:val="003B17D9"/>
    <w:rsid w:val="003B1F8D"/>
    <w:rsid w:val="003B20F6"/>
    <w:rsid w:val="003B2530"/>
    <w:rsid w:val="003B3DFD"/>
    <w:rsid w:val="003B3E7E"/>
    <w:rsid w:val="003B40AB"/>
    <w:rsid w:val="003B6078"/>
    <w:rsid w:val="003B6366"/>
    <w:rsid w:val="003B6974"/>
    <w:rsid w:val="003B6B7E"/>
    <w:rsid w:val="003B7C9D"/>
    <w:rsid w:val="003C119D"/>
    <w:rsid w:val="003C1510"/>
    <w:rsid w:val="003C17D7"/>
    <w:rsid w:val="003C1E57"/>
    <w:rsid w:val="003C1F70"/>
    <w:rsid w:val="003C1FB2"/>
    <w:rsid w:val="003C2213"/>
    <w:rsid w:val="003C57F8"/>
    <w:rsid w:val="003D03EF"/>
    <w:rsid w:val="003D0A88"/>
    <w:rsid w:val="003D10DC"/>
    <w:rsid w:val="003D40C7"/>
    <w:rsid w:val="003D5B89"/>
    <w:rsid w:val="003D6C30"/>
    <w:rsid w:val="003D6EB7"/>
    <w:rsid w:val="003D730C"/>
    <w:rsid w:val="003D7DF4"/>
    <w:rsid w:val="003E0047"/>
    <w:rsid w:val="003E026A"/>
    <w:rsid w:val="003E0B88"/>
    <w:rsid w:val="003E15DE"/>
    <w:rsid w:val="003E1735"/>
    <w:rsid w:val="003E1EF7"/>
    <w:rsid w:val="003E25FD"/>
    <w:rsid w:val="003E3CA8"/>
    <w:rsid w:val="003E3DA6"/>
    <w:rsid w:val="003E41B2"/>
    <w:rsid w:val="003E5C53"/>
    <w:rsid w:val="003E690F"/>
    <w:rsid w:val="003E6A8E"/>
    <w:rsid w:val="003E6D98"/>
    <w:rsid w:val="003E7B84"/>
    <w:rsid w:val="003F0379"/>
    <w:rsid w:val="003F0AE5"/>
    <w:rsid w:val="003F28F5"/>
    <w:rsid w:val="003F331A"/>
    <w:rsid w:val="003F3352"/>
    <w:rsid w:val="003F36FC"/>
    <w:rsid w:val="003F3FDC"/>
    <w:rsid w:val="003F4379"/>
    <w:rsid w:val="003F484F"/>
    <w:rsid w:val="003F4BF3"/>
    <w:rsid w:val="003F55E7"/>
    <w:rsid w:val="003F5653"/>
    <w:rsid w:val="003F591E"/>
    <w:rsid w:val="003F5DE2"/>
    <w:rsid w:val="003F78C2"/>
    <w:rsid w:val="0040175E"/>
    <w:rsid w:val="004021CC"/>
    <w:rsid w:val="00402894"/>
    <w:rsid w:val="00403BA3"/>
    <w:rsid w:val="004057B0"/>
    <w:rsid w:val="004060DE"/>
    <w:rsid w:val="00406226"/>
    <w:rsid w:val="0040684B"/>
    <w:rsid w:val="00406985"/>
    <w:rsid w:val="00406F34"/>
    <w:rsid w:val="00411B28"/>
    <w:rsid w:val="004126A5"/>
    <w:rsid w:val="00412976"/>
    <w:rsid w:val="00413545"/>
    <w:rsid w:val="004135C7"/>
    <w:rsid w:val="0041372B"/>
    <w:rsid w:val="00415081"/>
    <w:rsid w:val="00415456"/>
    <w:rsid w:val="0042006D"/>
    <w:rsid w:val="0042032F"/>
    <w:rsid w:val="004211FA"/>
    <w:rsid w:val="00421467"/>
    <w:rsid w:val="004217F4"/>
    <w:rsid w:val="00422C0F"/>
    <w:rsid w:val="00423A4A"/>
    <w:rsid w:val="00424CFF"/>
    <w:rsid w:val="00425D36"/>
    <w:rsid w:val="00425EFB"/>
    <w:rsid w:val="00426930"/>
    <w:rsid w:val="00426BB9"/>
    <w:rsid w:val="004276CA"/>
    <w:rsid w:val="0043064F"/>
    <w:rsid w:val="00432F4A"/>
    <w:rsid w:val="0043341E"/>
    <w:rsid w:val="00434785"/>
    <w:rsid w:val="00435376"/>
    <w:rsid w:val="00435663"/>
    <w:rsid w:val="004356C3"/>
    <w:rsid w:val="00436702"/>
    <w:rsid w:val="004367AC"/>
    <w:rsid w:val="004370C1"/>
    <w:rsid w:val="00437960"/>
    <w:rsid w:val="00437F0E"/>
    <w:rsid w:val="004408A9"/>
    <w:rsid w:val="00440BC1"/>
    <w:rsid w:val="0044182A"/>
    <w:rsid w:val="0044211F"/>
    <w:rsid w:val="00443425"/>
    <w:rsid w:val="00443F3C"/>
    <w:rsid w:val="00444220"/>
    <w:rsid w:val="00444600"/>
    <w:rsid w:val="00445017"/>
    <w:rsid w:val="0044568C"/>
    <w:rsid w:val="00445733"/>
    <w:rsid w:val="00446A3A"/>
    <w:rsid w:val="004473E3"/>
    <w:rsid w:val="00447436"/>
    <w:rsid w:val="00450068"/>
    <w:rsid w:val="00450166"/>
    <w:rsid w:val="004511E2"/>
    <w:rsid w:val="00451742"/>
    <w:rsid w:val="00452EDC"/>
    <w:rsid w:val="00454D37"/>
    <w:rsid w:val="004564B9"/>
    <w:rsid w:val="0045650D"/>
    <w:rsid w:val="0045751D"/>
    <w:rsid w:val="00457E08"/>
    <w:rsid w:val="004615C9"/>
    <w:rsid w:val="00461A6A"/>
    <w:rsid w:val="00461FBF"/>
    <w:rsid w:val="0046214D"/>
    <w:rsid w:val="0046243A"/>
    <w:rsid w:val="004644BD"/>
    <w:rsid w:val="00466295"/>
    <w:rsid w:val="00466CC3"/>
    <w:rsid w:val="00467236"/>
    <w:rsid w:val="004676B3"/>
    <w:rsid w:val="004700ED"/>
    <w:rsid w:val="00470912"/>
    <w:rsid w:val="00470D5F"/>
    <w:rsid w:val="0047272F"/>
    <w:rsid w:val="00472BFE"/>
    <w:rsid w:val="004738EB"/>
    <w:rsid w:val="00473BC4"/>
    <w:rsid w:val="0047560C"/>
    <w:rsid w:val="00475F7B"/>
    <w:rsid w:val="00476298"/>
    <w:rsid w:val="00476AED"/>
    <w:rsid w:val="00477392"/>
    <w:rsid w:val="004773AD"/>
    <w:rsid w:val="00477BD2"/>
    <w:rsid w:val="00477E4F"/>
    <w:rsid w:val="00477EF7"/>
    <w:rsid w:val="00483438"/>
    <w:rsid w:val="004835D9"/>
    <w:rsid w:val="00483804"/>
    <w:rsid w:val="00483845"/>
    <w:rsid w:val="00483B30"/>
    <w:rsid w:val="00483C35"/>
    <w:rsid w:val="004840FF"/>
    <w:rsid w:val="0048670E"/>
    <w:rsid w:val="00486A43"/>
    <w:rsid w:val="00487544"/>
    <w:rsid w:val="00487BB4"/>
    <w:rsid w:val="004900B5"/>
    <w:rsid w:val="00490B9F"/>
    <w:rsid w:val="004917D1"/>
    <w:rsid w:val="00492CE6"/>
    <w:rsid w:val="004930AC"/>
    <w:rsid w:val="00493B7E"/>
    <w:rsid w:val="00493CFF"/>
    <w:rsid w:val="00494061"/>
    <w:rsid w:val="004950B5"/>
    <w:rsid w:val="00495880"/>
    <w:rsid w:val="00495C34"/>
    <w:rsid w:val="00496597"/>
    <w:rsid w:val="004975E8"/>
    <w:rsid w:val="004A0D89"/>
    <w:rsid w:val="004A1636"/>
    <w:rsid w:val="004A2F82"/>
    <w:rsid w:val="004A3A0E"/>
    <w:rsid w:val="004A46D2"/>
    <w:rsid w:val="004A48E4"/>
    <w:rsid w:val="004A5BBB"/>
    <w:rsid w:val="004A6853"/>
    <w:rsid w:val="004A6926"/>
    <w:rsid w:val="004B0652"/>
    <w:rsid w:val="004B098F"/>
    <w:rsid w:val="004B18D3"/>
    <w:rsid w:val="004B1BF6"/>
    <w:rsid w:val="004B2357"/>
    <w:rsid w:val="004B31F5"/>
    <w:rsid w:val="004B36B5"/>
    <w:rsid w:val="004B3806"/>
    <w:rsid w:val="004B3BB7"/>
    <w:rsid w:val="004B41A2"/>
    <w:rsid w:val="004B4ADA"/>
    <w:rsid w:val="004B5BD9"/>
    <w:rsid w:val="004C4480"/>
    <w:rsid w:val="004C4CC6"/>
    <w:rsid w:val="004C4DD0"/>
    <w:rsid w:val="004C508D"/>
    <w:rsid w:val="004C55AB"/>
    <w:rsid w:val="004C6264"/>
    <w:rsid w:val="004C6E6A"/>
    <w:rsid w:val="004C7365"/>
    <w:rsid w:val="004D1C30"/>
    <w:rsid w:val="004D1C37"/>
    <w:rsid w:val="004D37A4"/>
    <w:rsid w:val="004D495E"/>
    <w:rsid w:val="004D49D3"/>
    <w:rsid w:val="004D4E4F"/>
    <w:rsid w:val="004D5915"/>
    <w:rsid w:val="004D5FEB"/>
    <w:rsid w:val="004D75CD"/>
    <w:rsid w:val="004D7BC1"/>
    <w:rsid w:val="004E07D2"/>
    <w:rsid w:val="004E099D"/>
    <w:rsid w:val="004E0E0F"/>
    <w:rsid w:val="004E0F15"/>
    <w:rsid w:val="004E2A90"/>
    <w:rsid w:val="004E385F"/>
    <w:rsid w:val="004E38E0"/>
    <w:rsid w:val="004E390B"/>
    <w:rsid w:val="004E3B24"/>
    <w:rsid w:val="004E449D"/>
    <w:rsid w:val="004E58A3"/>
    <w:rsid w:val="004E58C4"/>
    <w:rsid w:val="004E5C58"/>
    <w:rsid w:val="004E76DF"/>
    <w:rsid w:val="004F24D3"/>
    <w:rsid w:val="004F2847"/>
    <w:rsid w:val="004F336E"/>
    <w:rsid w:val="004F349D"/>
    <w:rsid w:val="004F359D"/>
    <w:rsid w:val="004F45C8"/>
    <w:rsid w:val="004F47A1"/>
    <w:rsid w:val="004F53A3"/>
    <w:rsid w:val="004F5B04"/>
    <w:rsid w:val="004F67D2"/>
    <w:rsid w:val="004F6B78"/>
    <w:rsid w:val="004F6CB5"/>
    <w:rsid w:val="004F6FAB"/>
    <w:rsid w:val="004F7B42"/>
    <w:rsid w:val="00500486"/>
    <w:rsid w:val="00500ECD"/>
    <w:rsid w:val="00501C47"/>
    <w:rsid w:val="00502006"/>
    <w:rsid w:val="005026E2"/>
    <w:rsid w:val="00502749"/>
    <w:rsid w:val="00502EF6"/>
    <w:rsid w:val="0050330A"/>
    <w:rsid w:val="0050376E"/>
    <w:rsid w:val="005038B9"/>
    <w:rsid w:val="00504297"/>
    <w:rsid w:val="0050472F"/>
    <w:rsid w:val="00504CEA"/>
    <w:rsid w:val="00504E1C"/>
    <w:rsid w:val="0050527A"/>
    <w:rsid w:val="00505CB4"/>
    <w:rsid w:val="005060DD"/>
    <w:rsid w:val="00506257"/>
    <w:rsid w:val="00506B3C"/>
    <w:rsid w:val="00506BFF"/>
    <w:rsid w:val="00506D98"/>
    <w:rsid w:val="00507AE5"/>
    <w:rsid w:val="005120CE"/>
    <w:rsid w:val="00514465"/>
    <w:rsid w:val="005144F5"/>
    <w:rsid w:val="00516540"/>
    <w:rsid w:val="0051655C"/>
    <w:rsid w:val="0052058C"/>
    <w:rsid w:val="00521614"/>
    <w:rsid w:val="005218F7"/>
    <w:rsid w:val="00523151"/>
    <w:rsid w:val="00525BDA"/>
    <w:rsid w:val="00526334"/>
    <w:rsid w:val="00526EF3"/>
    <w:rsid w:val="00527228"/>
    <w:rsid w:val="005306E4"/>
    <w:rsid w:val="00530C14"/>
    <w:rsid w:val="00531092"/>
    <w:rsid w:val="0053109E"/>
    <w:rsid w:val="00531D30"/>
    <w:rsid w:val="00534212"/>
    <w:rsid w:val="00534E4D"/>
    <w:rsid w:val="00535D8B"/>
    <w:rsid w:val="005369F1"/>
    <w:rsid w:val="00536AC4"/>
    <w:rsid w:val="00537C30"/>
    <w:rsid w:val="005409EE"/>
    <w:rsid w:val="00540A6C"/>
    <w:rsid w:val="00540CA9"/>
    <w:rsid w:val="00541F20"/>
    <w:rsid w:val="005439D3"/>
    <w:rsid w:val="00544A22"/>
    <w:rsid w:val="00544B2B"/>
    <w:rsid w:val="0054527C"/>
    <w:rsid w:val="00545A0B"/>
    <w:rsid w:val="0054608D"/>
    <w:rsid w:val="005477CE"/>
    <w:rsid w:val="00547E39"/>
    <w:rsid w:val="005500D4"/>
    <w:rsid w:val="00550AD4"/>
    <w:rsid w:val="005512B3"/>
    <w:rsid w:val="0055155F"/>
    <w:rsid w:val="00552B55"/>
    <w:rsid w:val="00552D52"/>
    <w:rsid w:val="00553AA1"/>
    <w:rsid w:val="00555026"/>
    <w:rsid w:val="00555294"/>
    <w:rsid w:val="00555A71"/>
    <w:rsid w:val="00555DE7"/>
    <w:rsid w:val="00556DB8"/>
    <w:rsid w:val="005577F5"/>
    <w:rsid w:val="0055784F"/>
    <w:rsid w:val="005579C2"/>
    <w:rsid w:val="0056020A"/>
    <w:rsid w:val="005613D5"/>
    <w:rsid w:val="00561637"/>
    <w:rsid w:val="00562E0C"/>
    <w:rsid w:val="00562F85"/>
    <w:rsid w:val="005639D6"/>
    <w:rsid w:val="00564B15"/>
    <w:rsid w:val="00565A90"/>
    <w:rsid w:val="005679CC"/>
    <w:rsid w:val="00570097"/>
    <w:rsid w:val="00570455"/>
    <w:rsid w:val="0057136A"/>
    <w:rsid w:val="005729C2"/>
    <w:rsid w:val="00572A60"/>
    <w:rsid w:val="00572D7D"/>
    <w:rsid w:val="00573031"/>
    <w:rsid w:val="00573410"/>
    <w:rsid w:val="0057359A"/>
    <w:rsid w:val="00574BE5"/>
    <w:rsid w:val="00574C1F"/>
    <w:rsid w:val="005756D1"/>
    <w:rsid w:val="00575CAC"/>
    <w:rsid w:val="00576C9F"/>
    <w:rsid w:val="0057776F"/>
    <w:rsid w:val="00577AC9"/>
    <w:rsid w:val="00580CD0"/>
    <w:rsid w:val="005810B5"/>
    <w:rsid w:val="00581D8E"/>
    <w:rsid w:val="00582496"/>
    <w:rsid w:val="00582FC4"/>
    <w:rsid w:val="00583EDD"/>
    <w:rsid w:val="005853F7"/>
    <w:rsid w:val="00586239"/>
    <w:rsid w:val="0058690B"/>
    <w:rsid w:val="00586CFF"/>
    <w:rsid w:val="00587A54"/>
    <w:rsid w:val="00591C16"/>
    <w:rsid w:val="00591F87"/>
    <w:rsid w:val="005930A4"/>
    <w:rsid w:val="00594784"/>
    <w:rsid w:val="00594A81"/>
    <w:rsid w:val="00594AC8"/>
    <w:rsid w:val="00594C96"/>
    <w:rsid w:val="00594D9A"/>
    <w:rsid w:val="0059516F"/>
    <w:rsid w:val="005952B7"/>
    <w:rsid w:val="005957E6"/>
    <w:rsid w:val="00595912"/>
    <w:rsid w:val="00596026"/>
    <w:rsid w:val="0059653E"/>
    <w:rsid w:val="00596612"/>
    <w:rsid w:val="005968DA"/>
    <w:rsid w:val="0059754D"/>
    <w:rsid w:val="0059788C"/>
    <w:rsid w:val="005A2339"/>
    <w:rsid w:val="005A2E5A"/>
    <w:rsid w:val="005A3D2A"/>
    <w:rsid w:val="005A46E5"/>
    <w:rsid w:val="005A698B"/>
    <w:rsid w:val="005A6D84"/>
    <w:rsid w:val="005B1643"/>
    <w:rsid w:val="005B176B"/>
    <w:rsid w:val="005B1EE7"/>
    <w:rsid w:val="005B263B"/>
    <w:rsid w:val="005B5642"/>
    <w:rsid w:val="005B6575"/>
    <w:rsid w:val="005B7002"/>
    <w:rsid w:val="005B73C0"/>
    <w:rsid w:val="005C02F8"/>
    <w:rsid w:val="005C10DC"/>
    <w:rsid w:val="005C2D91"/>
    <w:rsid w:val="005C305C"/>
    <w:rsid w:val="005C37E1"/>
    <w:rsid w:val="005C388A"/>
    <w:rsid w:val="005C3F7F"/>
    <w:rsid w:val="005C42DC"/>
    <w:rsid w:val="005C4541"/>
    <w:rsid w:val="005C5738"/>
    <w:rsid w:val="005C5BAB"/>
    <w:rsid w:val="005C5EE8"/>
    <w:rsid w:val="005C74EC"/>
    <w:rsid w:val="005C79C6"/>
    <w:rsid w:val="005D020B"/>
    <w:rsid w:val="005D04BE"/>
    <w:rsid w:val="005D04F6"/>
    <w:rsid w:val="005D1701"/>
    <w:rsid w:val="005D185B"/>
    <w:rsid w:val="005D1A3F"/>
    <w:rsid w:val="005D2646"/>
    <w:rsid w:val="005D2932"/>
    <w:rsid w:val="005D2CD4"/>
    <w:rsid w:val="005D3234"/>
    <w:rsid w:val="005D4B8E"/>
    <w:rsid w:val="005D6097"/>
    <w:rsid w:val="005D6A1A"/>
    <w:rsid w:val="005D7336"/>
    <w:rsid w:val="005D771E"/>
    <w:rsid w:val="005D7DC5"/>
    <w:rsid w:val="005D7DEC"/>
    <w:rsid w:val="005D7EE8"/>
    <w:rsid w:val="005E00D3"/>
    <w:rsid w:val="005E0374"/>
    <w:rsid w:val="005E1017"/>
    <w:rsid w:val="005E1819"/>
    <w:rsid w:val="005E1BD6"/>
    <w:rsid w:val="005E5037"/>
    <w:rsid w:val="005E5511"/>
    <w:rsid w:val="005E58D7"/>
    <w:rsid w:val="005E6426"/>
    <w:rsid w:val="005E642E"/>
    <w:rsid w:val="005E66BD"/>
    <w:rsid w:val="005F098B"/>
    <w:rsid w:val="005F13E6"/>
    <w:rsid w:val="005F2085"/>
    <w:rsid w:val="005F235F"/>
    <w:rsid w:val="005F3180"/>
    <w:rsid w:val="005F5398"/>
    <w:rsid w:val="005F5B19"/>
    <w:rsid w:val="005F5F6B"/>
    <w:rsid w:val="005F6730"/>
    <w:rsid w:val="005F6935"/>
    <w:rsid w:val="005F6AD1"/>
    <w:rsid w:val="005F6EDE"/>
    <w:rsid w:val="006000EF"/>
    <w:rsid w:val="00600ED3"/>
    <w:rsid w:val="006018D5"/>
    <w:rsid w:val="006028C3"/>
    <w:rsid w:val="00602BC4"/>
    <w:rsid w:val="00602D53"/>
    <w:rsid w:val="00602E48"/>
    <w:rsid w:val="006032FA"/>
    <w:rsid w:val="00603677"/>
    <w:rsid w:val="00604D5C"/>
    <w:rsid w:val="00605423"/>
    <w:rsid w:val="00605853"/>
    <w:rsid w:val="00605872"/>
    <w:rsid w:val="00607BC7"/>
    <w:rsid w:val="00610435"/>
    <w:rsid w:val="00610BA1"/>
    <w:rsid w:val="00610DA7"/>
    <w:rsid w:val="00610FE2"/>
    <w:rsid w:val="00612A42"/>
    <w:rsid w:val="0061300D"/>
    <w:rsid w:val="00613A29"/>
    <w:rsid w:val="006140A7"/>
    <w:rsid w:val="00614A6C"/>
    <w:rsid w:val="00614ABD"/>
    <w:rsid w:val="006151E8"/>
    <w:rsid w:val="00616D34"/>
    <w:rsid w:val="006209C3"/>
    <w:rsid w:val="00620F70"/>
    <w:rsid w:val="00622381"/>
    <w:rsid w:val="0062262D"/>
    <w:rsid w:val="00622ABA"/>
    <w:rsid w:val="0062313F"/>
    <w:rsid w:val="00623D05"/>
    <w:rsid w:val="00623DDF"/>
    <w:rsid w:val="0062546E"/>
    <w:rsid w:val="00625E34"/>
    <w:rsid w:val="00630A2F"/>
    <w:rsid w:val="006344DC"/>
    <w:rsid w:val="0063491D"/>
    <w:rsid w:val="00634F31"/>
    <w:rsid w:val="006373E2"/>
    <w:rsid w:val="00637629"/>
    <w:rsid w:val="00637DDD"/>
    <w:rsid w:val="00640340"/>
    <w:rsid w:val="00640C18"/>
    <w:rsid w:val="0064127F"/>
    <w:rsid w:val="00641B5C"/>
    <w:rsid w:val="00642639"/>
    <w:rsid w:val="00644BAC"/>
    <w:rsid w:val="00644E1F"/>
    <w:rsid w:val="00645804"/>
    <w:rsid w:val="00646AFC"/>
    <w:rsid w:val="00646E9C"/>
    <w:rsid w:val="006507B0"/>
    <w:rsid w:val="00650DD6"/>
    <w:rsid w:val="00651657"/>
    <w:rsid w:val="00651755"/>
    <w:rsid w:val="006519D1"/>
    <w:rsid w:val="00651B0A"/>
    <w:rsid w:val="00652564"/>
    <w:rsid w:val="006529CA"/>
    <w:rsid w:val="00653290"/>
    <w:rsid w:val="00653718"/>
    <w:rsid w:val="00654647"/>
    <w:rsid w:val="00654D80"/>
    <w:rsid w:val="00654E64"/>
    <w:rsid w:val="00656197"/>
    <w:rsid w:val="00656C38"/>
    <w:rsid w:val="00657157"/>
    <w:rsid w:val="0065789F"/>
    <w:rsid w:val="00657B30"/>
    <w:rsid w:val="00657C1F"/>
    <w:rsid w:val="006609F8"/>
    <w:rsid w:val="00662E76"/>
    <w:rsid w:val="00662F45"/>
    <w:rsid w:val="00663368"/>
    <w:rsid w:val="00663959"/>
    <w:rsid w:val="006640B4"/>
    <w:rsid w:val="00664384"/>
    <w:rsid w:val="006646CA"/>
    <w:rsid w:val="00664ADE"/>
    <w:rsid w:val="00665EFC"/>
    <w:rsid w:val="0066750F"/>
    <w:rsid w:val="0066786F"/>
    <w:rsid w:val="006705EE"/>
    <w:rsid w:val="00670C4E"/>
    <w:rsid w:val="00671CCD"/>
    <w:rsid w:val="0067205D"/>
    <w:rsid w:val="006724B5"/>
    <w:rsid w:val="00673E82"/>
    <w:rsid w:val="006740FA"/>
    <w:rsid w:val="006743B7"/>
    <w:rsid w:val="00674EFB"/>
    <w:rsid w:val="006751EE"/>
    <w:rsid w:val="00675519"/>
    <w:rsid w:val="00675B0B"/>
    <w:rsid w:val="00677B80"/>
    <w:rsid w:val="00680969"/>
    <w:rsid w:val="006809A3"/>
    <w:rsid w:val="00680A7D"/>
    <w:rsid w:val="006815CA"/>
    <w:rsid w:val="006826CA"/>
    <w:rsid w:val="0068304F"/>
    <w:rsid w:val="00683305"/>
    <w:rsid w:val="00683F43"/>
    <w:rsid w:val="00684635"/>
    <w:rsid w:val="006856DF"/>
    <w:rsid w:val="00685D37"/>
    <w:rsid w:val="00685FC1"/>
    <w:rsid w:val="0068681D"/>
    <w:rsid w:val="00687EEB"/>
    <w:rsid w:val="0069007D"/>
    <w:rsid w:val="00690081"/>
    <w:rsid w:val="00690B1A"/>
    <w:rsid w:val="00690E19"/>
    <w:rsid w:val="00690FCD"/>
    <w:rsid w:val="00691836"/>
    <w:rsid w:val="00691FF6"/>
    <w:rsid w:val="00692505"/>
    <w:rsid w:val="00692AD0"/>
    <w:rsid w:val="00693BF3"/>
    <w:rsid w:val="00694079"/>
    <w:rsid w:val="006946D4"/>
    <w:rsid w:val="00694E3D"/>
    <w:rsid w:val="006950A4"/>
    <w:rsid w:val="00696E6D"/>
    <w:rsid w:val="00697A40"/>
    <w:rsid w:val="006A1A30"/>
    <w:rsid w:val="006A1C99"/>
    <w:rsid w:val="006A1E1B"/>
    <w:rsid w:val="006A223D"/>
    <w:rsid w:val="006A2999"/>
    <w:rsid w:val="006A2A30"/>
    <w:rsid w:val="006A429E"/>
    <w:rsid w:val="006A4722"/>
    <w:rsid w:val="006A4B20"/>
    <w:rsid w:val="006A6745"/>
    <w:rsid w:val="006A6BCA"/>
    <w:rsid w:val="006A71F7"/>
    <w:rsid w:val="006A72FE"/>
    <w:rsid w:val="006A79C8"/>
    <w:rsid w:val="006B029C"/>
    <w:rsid w:val="006B120F"/>
    <w:rsid w:val="006B143A"/>
    <w:rsid w:val="006B15F1"/>
    <w:rsid w:val="006B4099"/>
    <w:rsid w:val="006B48DF"/>
    <w:rsid w:val="006B49E3"/>
    <w:rsid w:val="006B5A60"/>
    <w:rsid w:val="006B5C3D"/>
    <w:rsid w:val="006B6FDB"/>
    <w:rsid w:val="006B7AAD"/>
    <w:rsid w:val="006C0863"/>
    <w:rsid w:val="006C1346"/>
    <w:rsid w:val="006C2213"/>
    <w:rsid w:val="006C269E"/>
    <w:rsid w:val="006C37CA"/>
    <w:rsid w:val="006C40C8"/>
    <w:rsid w:val="006C4231"/>
    <w:rsid w:val="006C4D5D"/>
    <w:rsid w:val="006C4F85"/>
    <w:rsid w:val="006C5204"/>
    <w:rsid w:val="006C5952"/>
    <w:rsid w:val="006C7D94"/>
    <w:rsid w:val="006D025F"/>
    <w:rsid w:val="006D08FA"/>
    <w:rsid w:val="006D1855"/>
    <w:rsid w:val="006D1DD8"/>
    <w:rsid w:val="006D212E"/>
    <w:rsid w:val="006D3E9C"/>
    <w:rsid w:val="006D4B38"/>
    <w:rsid w:val="006D4D75"/>
    <w:rsid w:val="006D5612"/>
    <w:rsid w:val="006D6810"/>
    <w:rsid w:val="006D7CAB"/>
    <w:rsid w:val="006D7E9F"/>
    <w:rsid w:val="006D7FA0"/>
    <w:rsid w:val="006E088C"/>
    <w:rsid w:val="006E1397"/>
    <w:rsid w:val="006E148C"/>
    <w:rsid w:val="006E1EAA"/>
    <w:rsid w:val="006E2EAC"/>
    <w:rsid w:val="006E34EF"/>
    <w:rsid w:val="006E35C1"/>
    <w:rsid w:val="006E3E7F"/>
    <w:rsid w:val="006E4538"/>
    <w:rsid w:val="006E58DB"/>
    <w:rsid w:val="006E6170"/>
    <w:rsid w:val="006E651C"/>
    <w:rsid w:val="006E6588"/>
    <w:rsid w:val="006E6873"/>
    <w:rsid w:val="006E696D"/>
    <w:rsid w:val="006E72F1"/>
    <w:rsid w:val="006F089D"/>
    <w:rsid w:val="006F0F9B"/>
    <w:rsid w:val="006F1B8D"/>
    <w:rsid w:val="006F2409"/>
    <w:rsid w:val="006F39F3"/>
    <w:rsid w:val="006F4EDE"/>
    <w:rsid w:val="006F6BA7"/>
    <w:rsid w:val="006F7BBC"/>
    <w:rsid w:val="007004A3"/>
    <w:rsid w:val="00701D62"/>
    <w:rsid w:val="00703A6A"/>
    <w:rsid w:val="00703BC1"/>
    <w:rsid w:val="00703D82"/>
    <w:rsid w:val="00704DB1"/>
    <w:rsid w:val="00704F6B"/>
    <w:rsid w:val="007060DD"/>
    <w:rsid w:val="00707E3A"/>
    <w:rsid w:val="00710751"/>
    <w:rsid w:val="00711D08"/>
    <w:rsid w:val="00712B30"/>
    <w:rsid w:val="0071311B"/>
    <w:rsid w:val="00713A35"/>
    <w:rsid w:val="0071455B"/>
    <w:rsid w:val="007162AB"/>
    <w:rsid w:val="00716523"/>
    <w:rsid w:val="00716895"/>
    <w:rsid w:val="00717A93"/>
    <w:rsid w:val="00717C3C"/>
    <w:rsid w:val="0072068E"/>
    <w:rsid w:val="00720ED1"/>
    <w:rsid w:val="00720FB5"/>
    <w:rsid w:val="00722FC4"/>
    <w:rsid w:val="00724466"/>
    <w:rsid w:val="0072469B"/>
    <w:rsid w:val="007246C6"/>
    <w:rsid w:val="00724971"/>
    <w:rsid w:val="00724E0A"/>
    <w:rsid w:val="00724E5A"/>
    <w:rsid w:val="0072532A"/>
    <w:rsid w:val="00725A51"/>
    <w:rsid w:val="00725B47"/>
    <w:rsid w:val="00725E0C"/>
    <w:rsid w:val="00725F47"/>
    <w:rsid w:val="007267D2"/>
    <w:rsid w:val="00727110"/>
    <w:rsid w:val="00727B11"/>
    <w:rsid w:val="0073003D"/>
    <w:rsid w:val="00730DBE"/>
    <w:rsid w:val="00731643"/>
    <w:rsid w:val="0073373E"/>
    <w:rsid w:val="00733743"/>
    <w:rsid w:val="0073426A"/>
    <w:rsid w:val="00734312"/>
    <w:rsid w:val="00734401"/>
    <w:rsid w:val="007357E3"/>
    <w:rsid w:val="00737101"/>
    <w:rsid w:val="00737597"/>
    <w:rsid w:val="007400BA"/>
    <w:rsid w:val="007403E9"/>
    <w:rsid w:val="00741182"/>
    <w:rsid w:val="007412D1"/>
    <w:rsid w:val="0074146B"/>
    <w:rsid w:val="00741671"/>
    <w:rsid w:val="007419FF"/>
    <w:rsid w:val="00741C56"/>
    <w:rsid w:val="00741FCB"/>
    <w:rsid w:val="007422F0"/>
    <w:rsid w:val="00742C7E"/>
    <w:rsid w:val="0074333C"/>
    <w:rsid w:val="00743347"/>
    <w:rsid w:val="00743622"/>
    <w:rsid w:val="007441A5"/>
    <w:rsid w:val="007471EF"/>
    <w:rsid w:val="0074733A"/>
    <w:rsid w:val="00747A99"/>
    <w:rsid w:val="0075051D"/>
    <w:rsid w:val="0075113D"/>
    <w:rsid w:val="00751572"/>
    <w:rsid w:val="00753B45"/>
    <w:rsid w:val="00754EA3"/>
    <w:rsid w:val="00755228"/>
    <w:rsid w:val="0075565C"/>
    <w:rsid w:val="00755BC2"/>
    <w:rsid w:val="00756119"/>
    <w:rsid w:val="00757598"/>
    <w:rsid w:val="00757D8D"/>
    <w:rsid w:val="00757E16"/>
    <w:rsid w:val="0076053D"/>
    <w:rsid w:val="00760B0F"/>
    <w:rsid w:val="0076138F"/>
    <w:rsid w:val="007629C4"/>
    <w:rsid w:val="00762A16"/>
    <w:rsid w:val="00763E55"/>
    <w:rsid w:val="007648F5"/>
    <w:rsid w:val="0076599A"/>
    <w:rsid w:val="007663BB"/>
    <w:rsid w:val="00766A84"/>
    <w:rsid w:val="00767450"/>
    <w:rsid w:val="00767EB2"/>
    <w:rsid w:val="007707E4"/>
    <w:rsid w:val="00771E9B"/>
    <w:rsid w:val="00772501"/>
    <w:rsid w:val="0077292E"/>
    <w:rsid w:val="00772BF7"/>
    <w:rsid w:val="00774AE1"/>
    <w:rsid w:val="00774C0E"/>
    <w:rsid w:val="00774C39"/>
    <w:rsid w:val="007752DE"/>
    <w:rsid w:val="00776854"/>
    <w:rsid w:val="00776F1C"/>
    <w:rsid w:val="0077768A"/>
    <w:rsid w:val="007804A6"/>
    <w:rsid w:val="0078060A"/>
    <w:rsid w:val="007807BD"/>
    <w:rsid w:val="007811E3"/>
    <w:rsid w:val="0078208B"/>
    <w:rsid w:val="0078212A"/>
    <w:rsid w:val="007834C2"/>
    <w:rsid w:val="007854C4"/>
    <w:rsid w:val="00785616"/>
    <w:rsid w:val="00786D89"/>
    <w:rsid w:val="00787494"/>
    <w:rsid w:val="007875A6"/>
    <w:rsid w:val="00790716"/>
    <w:rsid w:val="00790913"/>
    <w:rsid w:val="00790B0A"/>
    <w:rsid w:val="007911BF"/>
    <w:rsid w:val="00791437"/>
    <w:rsid w:val="007924C8"/>
    <w:rsid w:val="00793065"/>
    <w:rsid w:val="0079309E"/>
    <w:rsid w:val="0079377F"/>
    <w:rsid w:val="0079378C"/>
    <w:rsid w:val="00793C01"/>
    <w:rsid w:val="00794146"/>
    <w:rsid w:val="007947F1"/>
    <w:rsid w:val="007950B2"/>
    <w:rsid w:val="00795F50"/>
    <w:rsid w:val="0079625B"/>
    <w:rsid w:val="00796448"/>
    <w:rsid w:val="00797456"/>
    <w:rsid w:val="0079769F"/>
    <w:rsid w:val="007A08F7"/>
    <w:rsid w:val="007A0B70"/>
    <w:rsid w:val="007A0EB0"/>
    <w:rsid w:val="007A0F12"/>
    <w:rsid w:val="007A1501"/>
    <w:rsid w:val="007A1632"/>
    <w:rsid w:val="007A1FF4"/>
    <w:rsid w:val="007A2640"/>
    <w:rsid w:val="007A2641"/>
    <w:rsid w:val="007A2959"/>
    <w:rsid w:val="007A359E"/>
    <w:rsid w:val="007A3927"/>
    <w:rsid w:val="007A40E4"/>
    <w:rsid w:val="007A4A5F"/>
    <w:rsid w:val="007A4A6F"/>
    <w:rsid w:val="007A4ADC"/>
    <w:rsid w:val="007A4FF1"/>
    <w:rsid w:val="007A57E4"/>
    <w:rsid w:val="007A60B5"/>
    <w:rsid w:val="007A6BF7"/>
    <w:rsid w:val="007A6C79"/>
    <w:rsid w:val="007A74EA"/>
    <w:rsid w:val="007A7AA5"/>
    <w:rsid w:val="007B042F"/>
    <w:rsid w:val="007B0AEB"/>
    <w:rsid w:val="007B0BAF"/>
    <w:rsid w:val="007B0E36"/>
    <w:rsid w:val="007B19CF"/>
    <w:rsid w:val="007B1D7D"/>
    <w:rsid w:val="007B2489"/>
    <w:rsid w:val="007B2D37"/>
    <w:rsid w:val="007B3016"/>
    <w:rsid w:val="007B3164"/>
    <w:rsid w:val="007B44D0"/>
    <w:rsid w:val="007B45F6"/>
    <w:rsid w:val="007B45FB"/>
    <w:rsid w:val="007B55D2"/>
    <w:rsid w:val="007B68F2"/>
    <w:rsid w:val="007B6AE0"/>
    <w:rsid w:val="007C0D19"/>
    <w:rsid w:val="007C1840"/>
    <w:rsid w:val="007C24D2"/>
    <w:rsid w:val="007C4AB7"/>
    <w:rsid w:val="007C56AD"/>
    <w:rsid w:val="007C6139"/>
    <w:rsid w:val="007C72D0"/>
    <w:rsid w:val="007C7F4E"/>
    <w:rsid w:val="007D05A9"/>
    <w:rsid w:val="007D116A"/>
    <w:rsid w:val="007D13DE"/>
    <w:rsid w:val="007D1B5F"/>
    <w:rsid w:val="007D2411"/>
    <w:rsid w:val="007D24E1"/>
    <w:rsid w:val="007D2D73"/>
    <w:rsid w:val="007D4056"/>
    <w:rsid w:val="007D428D"/>
    <w:rsid w:val="007D468B"/>
    <w:rsid w:val="007D4775"/>
    <w:rsid w:val="007D48FC"/>
    <w:rsid w:val="007D50C5"/>
    <w:rsid w:val="007D5414"/>
    <w:rsid w:val="007D596E"/>
    <w:rsid w:val="007D63DA"/>
    <w:rsid w:val="007D69BA"/>
    <w:rsid w:val="007D75AB"/>
    <w:rsid w:val="007D769F"/>
    <w:rsid w:val="007E0DDC"/>
    <w:rsid w:val="007E141E"/>
    <w:rsid w:val="007E1FF5"/>
    <w:rsid w:val="007E2015"/>
    <w:rsid w:val="007E290E"/>
    <w:rsid w:val="007E3DE9"/>
    <w:rsid w:val="007E4057"/>
    <w:rsid w:val="007E450D"/>
    <w:rsid w:val="007E56D5"/>
    <w:rsid w:val="007E5892"/>
    <w:rsid w:val="007E5A26"/>
    <w:rsid w:val="007E5D6B"/>
    <w:rsid w:val="007E6154"/>
    <w:rsid w:val="007E6424"/>
    <w:rsid w:val="007E6E59"/>
    <w:rsid w:val="007E6F51"/>
    <w:rsid w:val="007E71FF"/>
    <w:rsid w:val="007E7289"/>
    <w:rsid w:val="007E7558"/>
    <w:rsid w:val="007E7C04"/>
    <w:rsid w:val="007F00AE"/>
    <w:rsid w:val="007F072D"/>
    <w:rsid w:val="007F20CC"/>
    <w:rsid w:val="007F2176"/>
    <w:rsid w:val="007F3B2C"/>
    <w:rsid w:val="007F3B7F"/>
    <w:rsid w:val="007F3DDD"/>
    <w:rsid w:val="007F4FB4"/>
    <w:rsid w:val="007F5E37"/>
    <w:rsid w:val="007F600A"/>
    <w:rsid w:val="007F6A4C"/>
    <w:rsid w:val="007F7422"/>
    <w:rsid w:val="007F7A11"/>
    <w:rsid w:val="007F7D83"/>
    <w:rsid w:val="00800C4F"/>
    <w:rsid w:val="008012F4"/>
    <w:rsid w:val="00801E46"/>
    <w:rsid w:val="00802306"/>
    <w:rsid w:val="00803041"/>
    <w:rsid w:val="00803138"/>
    <w:rsid w:val="00803751"/>
    <w:rsid w:val="00804B81"/>
    <w:rsid w:val="00805134"/>
    <w:rsid w:val="00805D7A"/>
    <w:rsid w:val="008075E3"/>
    <w:rsid w:val="0080792D"/>
    <w:rsid w:val="00810201"/>
    <w:rsid w:val="00810BCD"/>
    <w:rsid w:val="00811BA3"/>
    <w:rsid w:val="00812152"/>
    <w:rsid w:val="00812DF7"/>
    <w:rsid w:val="00813547"/>
    <w:rsid w:val="00813C8C"/>
    <w:rsid w:val="00814277"/>
    <w:rsid w:val="0081513C"/>
    <w:rsid w:val="00815419"/>
    <w:rsid w:val="00815991"/>
    <w:rsid w:val="00816F1F"/>
    <w:rsid w:val="00817E13"/>
    <w:rsid w:val="008204A1"/>
    <w:rsid w:val="008207E8"/>
    <w:rsid w:val="00822F32"/>
    <w:rsid w:val="008239BB"/>
    <w:rsid w:val="00823A0A"/>
    <w:rsid w:val="00824DB4"/>
    <w:rsid w:val="00825480"/>
    <w:rsid w:val="00826218"/>
    <w:rsid w:val="008264BF"/>
    <w:rsid w:val="0082663E"/>
    <w:rsid w:val="0082673F"/>
    <w:rsid w:val="00826FEE"/>
    <w:rsid w:val="008275FC"/>
    <w:rsid w:val="00827A14"/>
    <w:rsid w:val="00827EF5"/>
    <w:rsid w:val="008304C9"/>
    <w:rsid w:val="0083054D"/>
    <w:rsid w:val="00830BC0"/>
    <w:rsid w:val="00830D4D"/>
    <w:rsid w:val="00830EAB"/>
    <w:rsid w:val="00831541"/>
    <w:rsid w:val="0083201F"/>
    <w:rsid w:val="0083282A"/>
    <w:rsid w:val="00833374"/>
    <w:rsid w:val="008333FC"/>
    <w:rsid w:val="0083369A"/>
    <w:rsid w:val="00834D86"/>
    <w:rsid w:val="00835042"/>
    <w:rsid w:val="008351B9"/>
    <w:rsid w:val="008364B4"/>
    <w:rsid w:val="0083663A"/>
    <w:rsid w:val="0083669B"/>
    <w:rsid w:val="00837F20"/>
    <w:rsid w:val="00840502"/>
    <w:rsid w:val="008416CA"/>
    <w:rsid w:val="00841AF9"/>
    <w:rsid w:val="00842113"/>
    <w:rsid w:val="008422A2"/>
    <w:rsid w:val="008423D9"/>
    <w:rsid w:val="00842CFB"/>
    <w:rsid w:val="0084337B"/>
    <w:rsid w:val="00843ADB"/>
    <w:rsid w:val="0084448F"/>
    <w:rsid w:val="00844AD0"/>
    <w:rsid w:val="00844CCF"/>
    <w:rsid w:val="0084566E"/>
    <w:rsid w:val="00845881"/>
    <w:rsid w:val="00845B8E"/>
    <w:rsid w:val="008473B1"/>
    <w:rsid w:val="00847C22"/>
    <w:rsid w:val="0085038C"/>
    <w:rsid w:val="008513E6"/>
    <w:rsid w:val="0085169A"/>
    <w:rsid w:val="00851E55"/>
    <w:rsid w:val="00852A3E"/>
    <w:rsid w:val="00854705"/>
    <w:rsid w:val="00856CE5"/>
    <w:rsid w:val="00857006"/>
    <w:rsid w:val="008578C0"/>
    <w:rsid w:val="008607EE"/>
    <w:rsid w:val="00862581"/>
    <w:rsid w:val="00863307"/>
    <w:rsid w:val="0086405C"/>
    <w:rsid w:val="00864E68"/>
    <w:rsid w:val="008662A4"/>
    <w:rsid w:val="00866751"/>
    <w:rsid w:val="0086741C"/>
    <w:rsid w:val="00867555"/>
    <w:rsid w:val="00867A97"/>
    <w:rsid w:val="0087025A"/>
    <w:rsid w:val="008718DE"/>
    <w:rsid w:val="00871BC8"/>
    <w:rsid w:val="008722F1"/>
    <w:rsid w:val="00872A3F"/>
    <w:rsid w:val="00873510"/>
    <w:rsid w:val="00873BF6"/>
    <w:rsid w:val="00873D45"/>
    <w:rsid w:val="008750E0"/>
    <w:rsid w:val="008752CA"/>
    <w:rsid w:val="00876326"/>
    <w:rsid w:val="0087722D"/>
    <w:rsid w:val="00877955"/>
    <w:rsid w:val="00877DC3"/>
    <w:rsid w:val="00877DE5"/>
    <w:rsid w:val="00880554"/>
    <w:rsid w:val="0088079B"/>
    <w:rsid w:val="00880EBD"/>
    <w:rsid w:val="008815FC"/>
    <w:rsid w:val="008824F9"/>
    <w:rsid w:val="0088329A"/>
    <w:rsid w:val="0088386A"/>
    <w:rsid w:val="00883EB6"/>
    <w:rsid w:val="00884979"/>
    <w:rsid w:val="00884BEF"/>
    <w:rsid w:val="00884C24"/>
    <w:rsid w:val="00885B28"/>
    <w:rsid w:val="008861CA"/>
    <w:rsid w:val="00886392"/>
    <w:rsid w:val="00887898"/>
    <w:rsid w:val="00890BAF"/>
    <w:rsid w:val="00891173"/>
    <w:rsid w:val="00891CD6"/>
    <w:rsid w:val="00892278"/>
    <w:rsid w:val="008939D1"/>
    <w:rsid w:val="00893DBF"/>
    <w:rsid w:val="00894193"/>
    <w:rsid w:val="00896143"/>
    <w:rsid w:val="00896E08"/>
    <w:rsid w:val="008A04C2"/>
    <w:rsid w:val="008A07C5"/>
    <w:rsid w:val="008A07FA"/>
    <w:rsid w:val="008A0F43"/>
    <w:rsid w:val="008A15DA"/>
    <w:rsid w:val="008A1F92"/>
    <w:rsid w:val="008A2233"/>
    <w:rsid w:val="008A279F"/>
    <w:rsid w:val="008A2C31"/>
    <w:rsid w:val="008A2EDB"/>
    <w:rsid w:val="008A371B"/>
    <w:rsid w:val="008A4445"/>
    <w:rsid w:val="008A60A9"/>
    <w:rsid w:val="008A6C6F"/>
    <w:rsid w:val="008A6D66"/>
    <w:rsid w:val="008A7F33"/>
    <w:rsid w:val="008A7F4E"/>
    <w:rsid w:val="008B1162"/>
    <w:rsid w:val="008B13B4"/>
    <w:rsid w:val="008B1B00"/>
    <w:rsid w:val="008B39BC"/>
    <w:rsid w:val="008B45BF"/>
    <w:rsid w:val="008B51F5"/>
    <w:rsid w:val="008B6290"/>
    <w:rsid w:val="008B7197"/>
    <w:rsid w:val="008B739A"/>
    <w:rsid w:val="008C1085"/>
    <w:rsid w:val="008C14EA"/>
    <w:rsid w:val="008C185E"/>
    <w:rsid w:val="008C2221"/>
    <w:rsid w:val="008C312F"/>
    <w:rsid w:val="008C3AAB"/>
    <w:rsid w:val="008C544B"/>
    <w:rsid w:val="008C7BD8"/>
    <w:rsid w:val="008D03F5"/>
    <w:rsid w:val="008D07DB"/>
    <w:rsid w:val="008D1037"/>
    <w:rsid w:val="008D1C91"/>
    <w:rsid w:val="008D30B8"/>
    <w:rsid w:val="008D5267"/>
    <w:rsid w:val="008D59C1"/>
    <w:rsid w:val="008D6638"/>
    <w:rsid w:val="008D6F49"/>
    <w:rsid w:val="008D7060"/>
    <w:rsid w:val="008D70DC"/>
    <w:rsid w:val="008D7467"/>
    <w:rsid w:val="008D7AF0"/>
    <w:rsid w:val="008D7EBE"/>
    <w:rsid w:val="008E043D"/>
    <w:rsid w:val="008E0A1C"/>
    <w:rsid w:val="008E352E"/>
    <w:rsid w:val="008E3B9D"/>
    <w:rsid w:val="008E3D31"/>
    <w:rsid w:val="008E597D"/>
    <w:rsid w:val="008E6BDE"/>
    <w:rsid w:val="008E6F09"/>
    <w:rsid w:val="008E72CC"/>
    <w:rsid w:val="008E73E1"/>
    <w:rsid w:val="008E7EE2"/>
    <w:rsid w:val="008E7FBE"/>
    <w:rsid w:val="008F0875"/>
    <w:rsid w:val="008F08BB"/>
    <w:rsid w:val="008F0F12"/>
    <w:rsid w:val="008F10BC"/>
    <w:rsid w:val="008F2D53"/>
    <w:rsid w:val="008F3D80"/>
    <w:rsid w:val="008F42C8"/>
    <w:rsid w:val="008F4ABA"/>
    <w:rsid w:val="008F5713"/>
    <w:rsid w:val="008F5AB6"/>
    <w:rsid w:val="008F627C"/>
    <w:rsid w:val="008F65C6"/>
    <w:rsid w:val="008F6C66"/>
    <w:rsid w:val="008F6E1D"/>
    <w:rsid w:val="008F7358"/>
    <w:rsid w:val="008F7F42"/>
    <w:rsid w:val="00900910"/>
    <w:rsid w:val="00900AB3"/>
    <w:rsid w:val="00900C14"/>
    <w:rsid w:val="009016AD"/>
    <w:rsid w:val="009020FC"/>
    <w:rsid w:val="00902D6F"/>
    <w:rsid w:val="00903110"/>
    <w:rsid w:val="00904C87"/>
    <w:rsid w:val="00904E47"/>
    <w:rsid w:val="00905407"/>
    <w:rsid w:val="009078AB"/>
    <w:rsid w:val="0090792F"/>
    <w:rsid w:val="0091208A"/>
    <w:rsid w:val="009125FE"/>
    <w:rsid w:val="00913643"/>
    <w:rsid w:val="00913699"/>
    <w:rsid w:val="009138B8"/>
    <w:rsid w:val="00914F1F"/>
    <w:rsid w:val="00914FDE"/>
    <w:rsid w:val="00916104"/>
    <w:rsid w:val="00920EA9"/>
    <w:rsid w:val="00920FB7"/>
    <w:rsid w:val="00922298"/>
    <w:rsid w:val="00922C1E"/>
    <w:rsid w:val="009233B7"/>
    <w:rsid w:val="00923A31"/>
    <w:rsid w:val="009243FA"/>
    <w:rsid w:val="00924A29"/>
    <w:rsid w:val="00925965"/>
    <w:rsid w:val="009264F3"/>
    <w:rsid w:val="00926A68"/>
    <w:rsid w:val="00930278"/>
    <w:rsid w:val="00930775"/>
    <w:rsid w:val="00930C25"/>
    <w:rsid w:val="009313EC"/>
    <w:rsid w:val="00933F69"/>
    <w:rsid w:val="0093409B"/>
    <w:rsid w:val="00935F09"/>
    <w:rsid w:val="00937495"/>
    <w:rsid w:val="009404BF"/>
    <w:rsid w:val="0094056F"/>
    <w:rsid w:val="00941683"/>
    <w:rsid w:val="00941EF1"/>
    <w:rsid w:val="00942F51"/>
    <w:rsid w:val="009451D3"/>
    <w:rsid w:val="00945875"/>
    <w:rsid w:val="00945E90"/>
    <w:rsid w:val="00947066"/>
    <w:rsid w:val="00951EA2"/>
    <w:rsid w:val="00956278"/>
    <w:rsid w:val="0095692A"/>
    <w:rsid w:val="00957C51"/>
    <w:rsid w:val="009604C7"/>
    <w:rsid w:val="0096126F"/>
    <w:rsid w:val="009626AA"/>
    <w:rsid w:val="009628F5"/>
    <w:rsid w:val="00963456"/>
    <w:rsid w:val="00963894"/>
    <w:rsid w:val="0096493B"/>
    <w:rsid w:val="00966679"/>
    <w:rsid w:val="00966D27"/>
    <w:rsid w:val="00967173"/>
    <w:rsid w:val="00967706"/>
    <w:rsid w:val="00967D33"/>
    <w:rsid w:val="00967EB0"/>
    <w:rsid w:val="00971FDA"/>
    <w:rsid w:val="009731AE"/>
    <w:rsid w:val="00973669"/>
    <w:rsid w:val="00974019"/>
    <w:rsid w:val="00974ECF"/>
    <w:rsid w:val="0097569D"/>
    <w:rsid w:val="009756AF"/>
    <w:rsid w:val="00975CC4"/>
    <w:rsid w:val="00981062"/>
    <w:rsid w:val="00981065"/>
    <w:rsid w:val="00981368"/>
    <w:rsid w:val="00983491"/>
    <w:rsid w:val="0098388A"/>
    <w:rsid w:val="0098389B"/>
    <w:rsid w:val="00983DC9"/>
    <w:rsid w:val="00983ECA"/>
    <w:rsid w:val="009847E5"/>
    <w:rsid w:val="0098589C"/>
    <w:rsid w:val="00985E94"/>
    <w:rsid w:val="009865B5"/>
    <w:rsid w:val="00991432"/>
    <w:rsid w:val="00992D3E"/>
    <w:rsid w:val="00993147"/>
    <w:rsid w:val="00993EF2"/>
    <w:rsid w:val="0099438B"/>
    <w:rsid w:val="009948D0"/>
    <w:rsid w:val="0099493B"/>
    <w:rsid w:val="00994B52"/>
    <w:rsid w:val="009959A8"/>
    <w:rsid w:val="00995BDA"/>
    <w:rsid w:val="00996D48"/>
    <w:rsid w:val="009977E5"/>
    <w:rsid w:val="009A048B"/>
    <w:rsid w:val="009A0B66"/>
    <w:rsid w:val="009A0E75"/>
    <w:rsid w:val="009A2062"/>
    <w:rsid w:val="009A2FC6"/>
    <w:rsid w:val="009A4255"/>
    <w:rsid w:val="009A4A57"/>
    <w:rsid w:val="009A4DFF"/>
    <w:rsid w:val="009A5202"/>
    <w:rsid w:val="009A565D"/>
    <w:rsid w:val="009A62BC"/>
    <w:rsid w:val="009A6655"/>
    <w:rsid w:val="009A6B86"/>
    <w:rsid w:val="009A71DA"/>
    <w:rsid w:val="009A764B"/>
    <w:rsid w:val="009A7C90"/>
    <w:rsid w:val="009A7F79"/>
    <w:rsid w:val="009B0142"/>
    <w:rsid w:val="009B03BE"/>
    <w:rsid w:val="009B042C"/>
    <w:rsid w:val="009B0E42"/>
    <w:rsid w:val="009B1FA4"/>
    <w:rsid w:val="009B21B8"/>
    <w:rsid w:val="009B22A3"/>
    <w:rsid w:val="009B26BC"/>
    <w:rsid w:val="009B2AAF"/>
    <w:rsid w:val="009B2D92"/>
    <w:rsid w:val="009B37FF"/>
    <w:rsid w:val="009B4164"/>
    <w:rsid w:val="009B5662"/>
    <w:rsid w:val="009B5A21"/>
    <w:rsid w:val="009B5B94"/>
    <w:rsid w:val="009B7E01"/>
    <w:rsid w:val="009C00C7"/>
    <w:rsid w:val="009C06E5"/>
    <w:rsid w:val="009C08F3"/>
    <w:rsid w:val="009C0FEE"/>
    <w:rsid w:val="009C220D"/>
    <w:rsid w:val="009C2429"/>
    <w:rsid w:val="009C33A3"/>
    <w:rsid w:val="009C3640"/>
    <w:rsid w:val="009C3666"/>
    <w:rsid w:val="009C407C"/>
    <w:rsid w:val="009C49E5"/>
    <w:rsid w:val="009C50D1"/>
    <w:rsid w:val="009C58DF"/>
    <w:rsid w:val="009C5D1B"/>
    <w:rsid w:val="009C5FD8"/>
    <w:rsid w:val="009C6340"/>
    <w:rsid w:val="009C7343"/>
    <w:rsid w:val="009D09F9"/>
    <w:rsid w:val="009D0A69"/>
    <w:rsid w:val="009D21AB"/>
    <w:rsid w:val="009D2E33"/>
    <w:rsid w:val="009D358A"/>
    <w:rsid w:val="009D3A9F"/>
    <w:rsid w:val="009D3BC8"/>
    <w:rsid w:val="009D3E7E"/>
    <w:rsid w:val="009D4CDD"/>
    <w:rsid w:val="009D4E9E"/>
    <w:rsid w:val="009D688A"/>
    <w:rsid w:val="009E0122"/>
    <w:rsid w:val="009E2040"/>
    <w:rsid w:val="009E205B"/>
    <w:rsid w:val="009E403D"/>
    <w:rsid w:val="009E5138"/>
    <w:rsid w:val="009E514E"/>
    <w:rsid w:val="009E555E"/>
    <w:rsid w:val="009E5BE9"/>
    <w:rsid w:val="009E7187"/>
    <w:rsid w:val="009E7383"/>
    <w:rsid w:val="009E778B"/>
    <w:rsid w:val="009E7B5B"/>
    <w:rsid w:val="009E7FC6"/>
    <w:rsid w:val="009E7FF4"/>
    <w:rsid w:val="009F0B21"/>
    <w:rsid w:val="009F13DB"/>
    <w:rsid w:val="009F1D04"/>
    <w:rsid w:val="009F4154"/>
    <w:rsid w:val="009F5D71"/>
    <w:rsid w:val="009F6076"/>
    <w:rsid w:val="009F6DE1"/>
    <w:rsid w:val="009F79F5"/>
    <w:rsid w:val="00A0081D"/>
    <w:rsid w:val="00A00D03"/>
    <w:rsid w:val="00A00D34"/>
    <w:rsid w:val="00A0339C"/>
    <w:rsid w:val="00A04708"/>
    <w:rsid w:val="00A04905"/>
    <w:rsid w:val="00A06C9C"/>
    <w:rsid w:val="00A07648"/>
    <w:rsid w:val="00A1059E"/>
    <w:rsid w:val="00A10F40"/>
    <w:rsid w:val="00A12467"/>
    <w:rsid w:val="00A13138"/>
    <w:rsid w:val="00A150F4"/>
    <w:rsid w:val="00A154E4"/>
    <w:rsid w:val="00A157A9"/>
    <w:rsid w:val="00A165D6"/>
    <w:rsid w:val="00A16BFD"/>
    <w:rsid w:val="00A16E67"/>
    <w:rsid w:val="00A16F90"/>
    <w:rsid w:val="00A1714B"/>
    <w:rsid w:val="00A178C0"/>
    <w:rsid w:val="00A2025D"/>
    <w:rsid w:val="00A20C90"/>
    <w:rsid w:val="00A215EF"/>
    <w:rsid w:val="00A22233"/>
    <w:rsid w:val="00A22B96"/>
    <w:rsid w:val="00A2309A"/>
    <w:rsid w:val="00A23E69"/>
    <w:rsid w:val="00A23F9B"/>
    <w:rsid w:val="00A247A6"/>
    <w:rsid w:val="00A24CD3"/>
    <w:rsid w:val="00A25FD7"/>
    <w:rsid w:val="00A26129"/>
    <w:rsid w:val="00A26693"/>
    <w:rsid w:val="00A26980"/>
    <w:rsid w:val="00A26B65"/>
    <w:rsid w:val="00A26FD6"/>
    <w:rsid w:val="00A27A59"/>
    <w:rsid w:val="00A31735"/>
    <w:rsid w:val="00A329C1"/>
    <w:rsid w:val="00A32AF2"/>
    <w:rsid w:val="00A3366F"/>
    <w:rsid w:val="00A341CB"/>
    <w:rsid w:val="00A35DD8"/>
    <w:rsid w:val="00A35F95"/>
    <w:rsid w:val="00A37650"/>
    <w:rsid w:val="00A37A71"/>
    <w:rsid w:val="00A40DD1"/>
    <w:rsid w:val="00A40F6A"/>
    <w:rsid w:val="00A414B7"/>
    <w:rsid w:val="00A4191F"/>
    <w:rsid w:val="00A41F02"/>
    <w:rsid w:val="00A42EFF"/>
    <w:rsid w:val="00A4469D"/>
    <w:rsid w:val="00A44A07"/>
    <w:rsid w:val="00A44ED1"/>
    <w:rsid w:val="00A4582C"/>
    <w:rsid w:val="00A45930"/>
    <w:rsid w:val="00A45E45"/>
    <w:rsid w:val="00A463FD"/>
    <w:rsid w:val="00A464F5"/>
    <w:rsid w:val="00A47EA6"/>
    <w:rsid w:val="00A509BD"/>
    <w:rsid w:val="00A512B0"/>
    <w:rsid w:val="00A51469"/>
    <w:rsid w:val="00A51D1D"/>
    <w:rsid w:val="00A51E07"/>
    <w:rsid w:val="00A52267"/>
    <w:rsid w:val="00A52AC4"/>
    <w:rsid w:val="00A53E34"/>
    <w:rsid w:val="00A543C3"/>
    <w:rsid w:val="00A547C4"/>
    <w:rsid w:val="00A555BE"/>
    <w:rsid w:val="00A55FE7"/>
    <w:rsid w:val="00A569BC"/>
    <w:rsid w:val="00A57453"/>
    <w:rsid w:val="00A575A2"/>
    <w:rsid w:val="00A605BE"/>
    <w:rsid w:val="00A60D75"/>
    <w:rsid w:val="00A62573"/>
    <w:rsid w:val="00A62ECC"/>
    <w:rsid w:val="00A65349"/>
    <w:rsid w:val="00A659E0"/>
    <w:rsid w:val="00A663D7"/>
    <w:rsid w:val="00A664D3"/>
    <w:rsid w:val="00A67E0C"/>
    <w:rsid w:val="00A70254"/>
    <w:rsid w:val="00A70D7A"/>
    <w:rsid w:val="00A70F9A"/>
    <w:rsid w:val="00A7118D"/>
    <w:rsid w:val="00A715FC"/>
    <w:rsid w:val="00A71794"/>
    <w:rsid w:val="00A724C4"/>
    <w:rsid w:val="00A72CF6"/>
    <w:rsid w:val="00A734D0"/>
    <w:rsid w:val="00A73FB6"/>
    <w:rsid w:val="00A74025"/>
    <w:rsid w:val="00A74AA5"/>
    <w:rsid w:val="00A7594C"/>
    <w:rsid w:val="00A75B5C"/>
    <w:rsid w:val="00A75EC2"/>
    <w:rsid w:val="00A766B5"/>
    <w:rsid w:val="00A803AF"/>
    <w:rsid w:val="00A808F2"/>
    <w:rsid w:val="00A819CB"/>
    <w:rsid w:val="00A83D2E"/>
    <w:rsid w:val="00A8406F"/>
    <w:rsid w:val="00A8453B"/>
    <w:rsid w:val="00A84579"/>
    <w:rsid w:val="00A84587"/>
    <w:rsid w:val="00A84FAD"/>
    <w:rsid w:val="00A850A4"/>
    <w:rsid w:val="00A8517F"/>
    <w:rsid w:val="00A863EB"/>
    <w:rsid w:val="00A86C3B"/>
    <w:rsid w:val="00A8745E"/>
    <w:rsid w:val="00A87B7C"/>
    <w:rsid w:val="00A903B9"/>
    <w:rsid w:val="00A9115E"/>
    <w:rsid w:val="00A91E99"/>
    <w:rsid w:val="00A92393"/>
    <w:rsid w:val="00A92D73"/>
    <w:rsid w:val="00A9334F"/>
    <w:rsid w:val="00A942DB"/>
    <w:rsid w:val="00A94E49"/>
    <w:rsid w:val="00A958FE"/>
    <w:rsid w:val="00A962D9"/>
    <w:rsid w:val="00A9654C"/>
    <w:rsid w:val="00A97195"/>
    <w:rsid w:val="00A972D1"/>
    <w:rsid w:val="00A97A20"/>
    <w:rsid w:val="00A97D44"/>
    <w:rsid w:val="00AA0953"/>
    <w:rsid w:val="00AA0F11"/>
    <w:rsid w:val="00AA347D"/>
    <w:rsid w:val="00AA3A70"/>
    <w:rsid w:val="00AA4B25"/>
    <w:rsid w:val="00AA57C7"/>
    <w:rsid w:val="00AA57F1"/>
    <w:rsid w:val="00AA67DE"/>
    <w:rsid w:val="00AB00B7"/>
    <w:rsid w:val="00AB02EB"/>
    <w:rsid w:val="00AB033D"/>
    <w:rsid w:val="00AB2A4E"/>
    <w:rsid w:val="00AB2BB6"/>
    <w:rsid w:val="00AB2D8E"/>
    <w:rsid w:val="00AB30C7"/>
    <w:rsid w:val="00AB4966"/>
    <w:rsid w:val="00AB6915"/>
    <w:rsid w:val="00AB746C"/>
    <w:rsid w:val="00AB7D2A"/>
    <w:rsid w:val="00AC11F0"/>
    <w:rsid w:val="00AC20CA"/>
    <w:rsid w:val="00AC2482"/>
    <w:rsid w:val="00AC3489"/>
    <w:rsid w:val="00AC36BC"/>
    <w:rsid w:val="00AC38D5"/>
    <w:rsid w:val="00AC3CF9"/>
    <w:rsid w:val="00AC3F73"/>
    <w:rsid w:val="00AC4BDE"/>
    <w:rsid w:val="00AC5BF9"/>
    <w:rsid w:val="00AC5CEC"/>
    <w:rsid w:val="00AC6598"/>
    <w:rsid w:val="00AC7498"/>
    <w:rsid w:val="00AC7826"/>
    <w:rsid w:val="00AD0F1A"/>
    <w:rsid w:val="00AD27EB"/>
    <w:rsid w:val="00AD3383"/>
    <w:rsid w:val="00AD3572"/>
    <w:rsid w:val="00AD3782"/>
    <w:rsid w:val="00AD4B4F"/>
    <w:rsid w:val="00AD529D"/>
    <w:rsid w:val="00AD53F1"/>
    <w:rsid w:val="00AD647C"/>
    <w:rsid w:val="00AD6684"/>
    <w:rsid w:val="00AE0C95"/>
    <w:rsid w:val="00AE118F"/>
    <w:rsid w:val="00AE2032"/>
    <w:rsid w:val="00AE23B2"/>
    <w:rsid w:val="00AE2EE8"/>
    <w:rsid w:val="00AE3A21"/>
    <w:rsid w:val="00AE40A5"/>
    <w:rsid w:val="00AE4554"/>
    <w:rsid w:val="00AE5DEB"/>
    <w:rsid w:val="00AE7F02"/>
    <w:rsid w:val="00AF004E"/>
    <w:rsid w:val="00AF0B58"/>
    <w:rsid w:val="00AF15C7"/>
    <w:rsid w:val="00AF26D6"/>
    <w:rsid w:val="00AF2C71"/>
    <w:rsid w:val="00AF3AC1"/>
    <w:rsid w:val="00AF3B8D"/>
    <w:rsid w:val="00AF3C2E"/>
    <w:rsid w:val="00AF3ECD"/>
    <w:rsid w:val="00AF5065"/>
    <w:rsid w:val="00AF5668"/>
    <w:rsid w:val="00AF64CB"/>
    <w:rsid w:val="00AF6A2C"/>
    <w:rsid w:val="00AF7303"/>
    <w:rsid w:val="00B00A50"/>
    <w:rsid w:val="00B00D62"/>
    <w:rsid w:val="00B00D8B"/>
    <w:rsid w:val="00B010B8"/>
    <w:rsid w:val="00B01B37"/>
    <w:rsid w:val="00B0201C"/>
    <w:rsid w:val="00B023D6"/>
    <w:rsid w:val="00B0251A"/>
    <w:rsid w:val="00B02FCA"/>
    <w:rsid w:val="00B033A5"/>
    <w:rsid w:val="00B036A2"/>
    <w:rsid w:val="00B036D8"/>
    <w:rsid w:val="00B03804"/>
    <w:rsid w:val="00B041A0"/>
    <w:rsid w:val="00B049DC"/>
    <w:rsid w:val="00B06045"/>
    <w:rsid w:val="00B06050"/>
    <w:rsid w:val="00B065DF"/>
    <w:rsid w:val="00B0663C"/>
    <w:rsid w:val="00B07AE3"/>
    <w:rsid w:val="00B07FD7"/>
    <w:rsid w:val="00B10C71"/>
    <w:rsid w:val="00B11125"/>
    <w:rsid w:val="00B113DA"/>
    <w:rsid w:val="00B118C9"/>
    <w:rsid w:val="00B11CDC"/>
    <w:rsid w:val="00B128E7"/>
    <w:rsid w:val="00B13713"/>
    <w:rsid w:val="00B13C63"/>
    <w:rsid w:val="00B13CA2"/>
    <w:rsid w:val="00B13D7C"/>
    <w:rsid w:val="00B13EC2"/>
    <w:rsid w:val="00B13F35"/>
    <w:rsid w:val="00B14479"/>
    <w:rsid w:val="00B15306"/>
    <w:rsid w:val="00B16187"/>
    <w:rsid w:val="00B16FDB"/>
    <w:rsid w:val="00B171A4"/>
    <w:rsid w:val="00B17445"/>
    <w:rsid w:val="00B17BF5"/>
    <w:rsid w:val="00B2122B"/>
    <w:rsid w:val="00B22046"/>
    <w:rsid w:val="00B232F4"/>
    <w:rsid w:val="00B23892"/>
    <w:rsid w:val="00B23A10"/>
    <w:rsid w:val="00B23CA8"/>
    <w:rsid w:val="00B23EBF"/>
    <w:rsid w:val="00B23EFA"/>
    <w:rsid w:val="00B24074"/>
    <w:rsid w:val="00B24258"/>
    <w:rsid w:val="00B25078"/>
    <w:rsid w:val="00B25140"/>
    <w:rsid w:val="00B2556F"/>
    <w:rsid w:val="00B263B6"/>
    <w:rsid w:val="00B273AC"/>
    <w:rsid w:val="00B27839"/>
    <w:rsid w:val="00B3113E"/>
    <w:rsid w:val="00B332ED"/>
    <w:rsid w:val="00B33600"/>
    <w:rsid w:val="00B337C1"/>
    <w:rsid w:val="00B33A40"/>
    <w:rsid w:val="00B33CEC"/>
    <w:rsid w:val="00B3404A"/>
    <w:rsid w:val="00B342C0"/>
    <w:rsid w:val="00B3454A"/>
    <w:rsid w:val="00B34660"/>
    <w:rsid w:val="00B3484F"/>
    <w:rsid w:val="00B34F79"/>
    <w:rsid w:val="00B36521"/>
    <w:rsid w:val="00B367DA"/>
    <w:rsid w:val="00B36D8E"/>
    <w:rsid w:val="00B36FE1"/>
    <w:rsid w:val="00B37967"/>
    <w:rsid w:val="00B37C64"/>
    <w:rsid w:val="00B40DB5"/>
    <w:rsid w:val="00B41215"/>
    <w:rsid w:val="00B42C6E"/>
    <w:rsid w:val="00B432C6"/>
    <w:rsid w:val="00B43361"/>
    <w:rsid w:val="00B438A8"/>
    <w:rsid w:val="00B4445F"/>
    <w:rsid w:val="00B45842"/>
    <w:rsid w:val="00B45B59"/>
    <w:rsid w:val="00B45E01"/>
    <w:rsid w:val="00B46191"/>
    <w:rsid w:val="00B465AA"/>
    <w:rsid w:val="00B46630"/>
    <w:rsid w:val="00B471FE"/>
    <w:rsid w:val="00B51B16"/>
    <w:rsid w:val="00B525EC"/>
    <w:rsid w:val="00B526C2"/>
    <w:rsid w:val="00B536E0"/>
    <w:rsid w:val="00B55BAF"/>
    <w:rsid w:val="00B560F6"/>
    <w:rsid w:val="00B60E6A"/>
    <w:rsid w:val="00B61794"/>
    <w:rsid w:val="00B61C47"/>
    <w:rsid w:val="00B62632"/>
    <w:rsid w:val="00B627FA"/>
    <w:rsid w:val="00B6378F"/>
    <w:rsid w:val="00B63D71"/>
    <w:rsid w:val="00B63FB0"/>
    <w:rsid w:val="00B64985"/>
    <w:rsid w:val="00B65970"/>
    <w:rsid w:val="00B67A96"/>
    <w:rsid w:val="00B7130E"/>
    <w:rsid w:val="00B71FE4"/>
    <w:rsid w:val="00B72A2E"/>
    <w:rsid w:val="00B72BBE"/>
    <w:rsid w:val="00B734D6"/>
    <w:rsid w:val="00B742BD"/>
    <w:rsid w:val="00B7660A"/>
    <w:rsid w:val="00B767B7"/>
    <w:rsid w:val="00B773AC"/>
    <w:rsid w:val="00B77D9B"/>
    <w:rsid w:val="00B77DB9"/>
    <w:rsid w:val="00B80863"/>
    <w:rsid w:val="00B81004"/>
    <w:rsid w:val="00B81053"/>
    <w:rsid w:val="00B813A6"/>
    <w:rsid w:val="00B82238"/>
    <w:rsid w:val="00B822C7"/>
    <w:rsid w:val="00B82FD1"/>
    <w:rsid w:val="00B83525"/>
    <w:rsid w:val="00B84152"/>
    <w:rsid w:val="00B84680"/>
    <w:rsid w:val="00B85589"/>
    <w:rsid w:val="00B86993"/>
    <w:rsid w:val="00B86A48"/>
    <w:rsid w:val="00B8786A"/>
    <w:rsid w:val="00B90070"/>
    <w:rsid w:val="00B90232"/>
    <w:rsid w:val="00B9033C"/>
    <w:rsid w:val="00B91349"/>
    <w:rsid w:val="00B9160B"/>
    <w:rsid w:val="00B9176A"/>
    <w:rsid w:val="00B91FB1"/>
    <w:rsid w:val="00B92C62"/>
    <w:rsid w:val="00B93930"/>
    <w:rsid w:val="00B93A99"/>
    <w:rsid w:val="00B942D2"/>
    <w:rsid w:val="00B95920"/>
    <w:rsid w:val="00B97B19"/>
    <w:rsid w:val="00B97E10"/>
    <w:rsid w:val="00BA0385"/>
    <w:rsid w:val="00BA1025"/>
    <w:rsid w:val="00BA1033"/>
    <w:rsid w:val="00BA1639"/>
    <w:rsid w:val="00BA19C8"/>
    <w:rsid w:val="00BA19EA"/>
    <w:rsid w:val="00BA1D84"/>
    <w:rsid w:val="00BA236D"/>
    <w:rsid w:val="00BA4352"/>
    <w:rsid w:val="00BA48AC"/>
    <w:rsid w:val="00BA4C85"/>
    <w:rsid w:val="00BA5058"/>
    <w:rsid w:val="00BA5065"/>
    <w:rsid w:val="00BA5684"/>
    <w:rsid w:val="00BA6D4D"/>
    <w:rsid w:val="00BA6E48"/>
    <w:rsid w:val="00BA7E01"/>
    <w:rsid w:val="00BA7EFF"/>
    <w:rsid w:val="00BB060D"/>
    <w:rsid w:val="00BB0DB2"/>
    <w:rsid w:val="00BB1E66"/>
    <w:rsid w:val="00BB215C"/>
    <w:rsid w:val="00BB2BFF"/>
    <w:rsid w:val="00BB3540"/>
    <w:rsid w:val="00BB61F6"/>
    <w:rsid w:val="00BC0304"/>
    <w:rsid w:val="00BC094D"/>
    <w:rsid w:val="00BC0D05"/>
    <w:rsid w:val="00BC1391"/>
    <w:rsid w:val="00BC16E5"/>
    <w:rsid w:val="00BC1702"/>
    <w:rsid w:val="00BC248D"/>
    <w:rsid w:val="00BC277D"/>
    <w:rsid w:val="00BC29F6"/>
    <w:rsid w:val="00BC3B81"/>
    <w:rsid w:val="00BC572C"/>
    <w:rsid w:val="00BC5B14"/>
    <w:rsid w:val="00BC5D40"/>
    <w:rsid w:val="00BC63A0"/>
    <w:rsid w:val="00BC6C8F"/>
    <w:rsid w:val="00BC6E86"/>
    <w:rsid w:val="00BC7CD5"/>
    <w:rsid w:val="00BC7E6A"/>
    <w:rsid w:val="00BD0FDD"/>
    <w:rsid w:val="00BD1F53"/>
    <w:rsid w:val="00BD2909"/>
    <w:rsid w:val="00BD2B1B"/>
    <w:rsid w:val="00BD358E"/>
    <w:rsid w:val="00BD37EA"/>
    <w:rsid w:val="00BD5069"/>
    <w:rsid w:val="00BD551F"/>
    <w:rsid w:val="00BD634C"/>
    <w:rsid w:val="00BD6589"/>
    <w:rsid w:val="00BD7677"/>
    <w:rsid w:val="00BD7EE7"/>
    <w:rsid w:val="00BE0DD9"/>
    <w:rsid w:val="00BE0E57"/>
    <w:rsid w:val="00BE0F20"/>
    <w:rsid w:val="00BE1312"/>
    <w:rsid w:val="00BE19FE"/>
    <w:rsid w:val="00BE2376"/>
    <w:rsid w:val="00BE25FF"/>
    <w:rsid w:val="00BE2C1D"/>
    <w:rsid w:val="00BE321C"/>
    <w:rsid w:val="00BE3CBE"/>
    <w:rsid w:val="00BE52ED"/>
    <w:rsid w:val="00BE6142"/>
    <w:rsid w:val="00BE633B"/>
    <w:rsid w:val="00BE6425"/>
    <w:rsid w:val="00BE685E"/>
    <w:rsid w:val="00BE69E4"/>
    <w:rsid w:val="00BE6F2F"/>
    <w:rsid w:val="00BE7C35"/>
    <w:rsid w:val="00BF0208"/>
    <w:rsid w:val="00BF19C1"/>
    <w:rsid w:val="00BF1B46"/>
    <w:rsid w:val="00BF2A77"/>
    <w:rsid w:val="00BF3130"/>
    <w:rsid w:val="00BF3F58"/>
    <w:rsid w:val="00BF4513"/>
    <w:rsid w:val="00BF5DC2"/>
    <w:rsid w:val="00BF6A51"/>
    <w:rsid w:val="00C00D73"/>
    <w:rsid w:val="00C02E4B"/>
    <w:rsid w:val="00C03712"/>
    <w:rsid w:val="00C040EE"/>
    <w:rsid w:val="00C048B6"/>
    <w:rsid w:val="00C048F7"/>
    <w:rsid w:val="00C04F63"/>
    <w:rsid w:val="00C07C7C"/>
    <w:rsid w:val="00C10C38"/>
    <w:rsid w:val="00C116A7"/>
    <w:rsid w:val="00C12AE8"/>
    <w:rsid w:val="00C12C8E"/>
    <w:rsid w:val="00C12E11"/>
    <w:rsid w:val="00C132AB"/>
    <w:rsid w:val="00C13450"/>
    <w:rsid w:val="00C1487B"/>
    <w:rsid w:val="00C15FC8"/>
    <w:rsid w:val="00C1648D"/>
    <w:rsid w:val="00C1681C"/>
    <w:rsid w:val="00C20218"/>
    <w:rsid w:val="00C209AE"/>
    <w:rsid w:val="00C20CFC"/>
    <w:rsid w:val="00C21801"/>
    <w:rsid w:val="00C21A5E"/>
    <w:rsid w:val="00C21F09"/>
    <w:rsid w:val="00C231D9"/>
    <w:rsid w:val="00C23CD4"/>
    <w:rsid w:val="00C250D2"/>
    <w:rsid w:val="00C2544B"/>
    <w:rsid w:val="00C262CE"/>
    <w:rsid w:val="00C26592"/>
    <w:rsid w:val="00C271C8"/>
    <w:rsid w:val="00C27813"/>
    <w:rsid w:val="00C30390"/>
    <w:rsid w:val="00C3153E"/>
    <w:rsid w:val="00C31818"/>
    <w:rsid w:val="00C32D82"/>
    <w:rsid w:val="00C33306"/>
    <w:rsid w:val="00C33F6F"/>
    <w:rsid w:val="00C355BA"/>
    <w:rsid w:val="00C36236"/>
    <w:rsid w:val="00C3647E"/>
    <w:rsid w:val="00C36535"/>
    <w:rsid w:val="00C36A58"/>
    <w:rsid w:val="00C40200"/>
    <w:rsid w:val="00C413A9"/>
    <w:rsid w:val="00C4250B"/>
    <w:rsid w:val="00C4250D"/>
    <w:rsid w:val="00C43D97"/>
    <w:rsid w:val="00C441CD"/>
    <w:rsid w:val="00C44553"/>
    <w:rsid w:val="00C46718"/>
    <w:rsid w:val="00C46FD8"/>
    <w:rsid w:val="00C472D4"/>
    <w:rsid w:val="00C47D5C"/>
    <w:rsid w:val="00C5039A"/>
    <w:rsid w:val="00C503B3"/>
    <w:rsid w:val="00C50B93"/>
    <w:rsid w:val="00C50ED2"/>
    <w:rsid w:val="00C5194D"/>
    <w:rsid w:val="00C52296"/>
    <w:rsid w:val="00C52D09"/>
    <w:rsid w:val="00C52F37"/>
    <w:rsid w:val="00C539AE"/>
    <w:rsid w:val="00C53E8C"/>
    <w:rsid w:val="00C542BE"/>
    <w:rsid w:val="00C54540"/>
    <w:rsid w:val="00C54903"/>
    <w:rsid w:val="00C55399"/>
    <w:rsid w:val="00C55F74"/>
    <w:rsid w:val="00C560CB"/>
    <w:rsid w:val="00C56D7F"/>
    <w:rsid w:val="00C61394"/>
    <w:rsid w:val="00C62A50"/>
    <w:rsid w:val="00C62D55"/>
    <w:rsid w:val="00C630C1"/>
    <w:rsid w:val="00C639EF"/>
    <w:rsid w:val="00C639FA"/>
    <w:rsid w:val="00C64671"/>
    <w:rsid w:val="00C659D1"/>
    <w:rsid w:val="00C66F57"/>
    <w:rsid w:val="00C6787C"/>
    <w:rsid w:val="00C70463"/>
    <w:rsid w:val="00C717DA"/>
    <w:rsid w:val="00C7208B"/>
    <w:rsid w:val="00C73F66"/>
    <w:rsid w:val="00C7424A"/>
    <w:rsid w:val="00C743C7"/>
    <w:rsid w:val="00C751B1"/>
    <w:rsid w:val="00C7550B"/>
    <w:rsid w:val="00C76489"/>
    <w:rsid w:val="00C76A68"/>
    <w:rsid w:val="00C7710B"/>
    <w:rsid w:val="00C8033F"/>
    <w:rsid w:val="00C8223D"/>
    <w:rsid w:val="00C82793"/>
    <w:rsid w:val="00C82F45"/>
    <w:rsid w:val="00C8329C"/>
    <w:rsid w:val="00C83AA3"/>
    <w:rsid w:val="00C843B4"/>
    <w:rsid w:val="00C84D58"/>
    <w:rsid w:val="00C85CC7"/>
    <w:rsid w:val="00C85E61"/>
    <w:rsid w:val="00C865DA"/>
    <w:rsid w:val="00C86D47"/>
    <w:rsid w:val="00C87019"/>
    <w:rsid w:val="00C90063"/>
    <w:rsid w:val="00C9011D"/>
    <w:rsid w:val="00C907F2"/>
    <w:rsid w:val="00C90BD8"/>
    <w:rsid w:val="00C9160B"/>
    <w:rsid w:val="00C91B8D"/>
    <w:rsid w:val="00C91FD8"/>
    <w:rsid w:val="00C92D4F"/>
    <w:rsid w:val="00C9319C"/>
    <w:rsid w:val="00C93202"/>
    <w:rsid w:val="00C938C0"/>
    <w:rsid w:val="00C946B4"/>
    <w:rsid w:val="00C95F38"/>
    <w:rsid w:val="00C96E23"/>
    <w:rsid w:val="00C96EB4"/>
    <w:rsid w:val="00CA0436"/>
    <w:rsid w:val="00CA061E"/>
    <w:rsid w:val="00CA14EC"/>
    <w:rsid w:val="00CA2B94"/>
    <w:rsid w:val="00CA3535"/>
    <w:rsid w:val="00CA3A85"/>
    <w:rsid w:val="00CA406C"/>
    <w:rsid w:val="00CA4F2C"/>
    <w:rsid w:val="00CA51DF"/>
    <w:rsid w:val="00CA5F78"/>
    <w:rsid w:val="00CA62B2"/>
    <w:rsid w:val="00CA6E13"/>
    <w:rsid w:val="00CA73B9"/>
    <w:rsid w:val="00CB0165"/>
    <w:rsid w:val="00CB06A7"/>
    <w:rsid w:val="00CB2015"/>
    <w:rsid w:val="00CB2784"/>
    <w:rsid w:val="00CB297B"/>
    <w:rsid w:val="00CB3D31"/>
    <w:rsid w:val="00CB44F7"/>
    <w:rsid w:val="00CB4FD1"/>
    <w:rsid w:val="00CB5B2A"/>
    <w:rsid w:val="00CB7822"/>
    <w:rsid w:val="00CC0BEA"/>
    <w:rsid w:val="00CC108B"/>
    <w:rsid w:val="00CC13FE"/>
    <w:rsid w:val="00CC19C9"/>
    <w:rsid w:val="00CC38AA"/>
    <w:rsid w:val="00CC3BEF"/>
    <w:rsid w:val="00CC3FF2"/>
    <w:rsid w:val="00CC410C"/>
    <w:rsid w:val="00CC42C5"/>
    <w:rsid w:val="00CC5FB4"/>
    <w:rsid w:val="00CC6AFB"/>
    <w:rsid w:val="00CD0866"/>
    <w:rsid w:val="00CD269D"/>
    <w:rsid w:val="00CD2ACD"/>
    <w:rsid w:val="00CD2C76"/>
    <w:rsid w:val="00CD2E40"/>
    <w:rsid w:val="00CD42A2"/>
    <w:rsid w:val="00CD44B7"/>
    <w:rsid w:val="00CD4860"/>
    <w:rsid w:val="00CD5670"/>
    <w:rsid w:val="00CD57D8"/>
    <w:rsid w:val="00CD6132"/>
    <w:rsid w:val="00CD650D"/>
    <w:rsid w:val="00CD6AC0"/>
    <w:rsid w:val="00CD6C6D"/>
    <w:rsid w:val="00CD74AF"/>
    <w:rsid w:val="00CE0BDE"/>
    <w:rsid w:val="00CE0F86"/>
    <w:rsid w:val="00CE235C"/>
    <w:rsid w:val="00CE2A60"/>
    <w:rsid w:val="00CE4471"/>
    <w:rsid w:val="00CE4BFB"/>
    <w:rsid w:val="00CE6A88"/>
    <w:rsid w:val="00CE6C6D"/>
    <w:rsid w:val="00CE7086"/>
    <w:rsid w:val="00CF00BF"/>
    <w:rsid w:val="00CF0920"/>
    <w:rsid w:val="00CF0CE1"/>
    <w:rsid w:val="00CF0E2F"/>
    <w:rsid w:val="00CF0E68"/>
    <w:rsid w:val="00CF1857"/>
    <w:rsid w:val="00CF3198"/>
    <w:rsid w:val="00CF32F3"/>
    <w:rsid w:val="00CF429A"/>
    <w:rsid w:val="00CF466E"/>
    <w:rsid w:val="00CF4C87"/>
    <w:rsid w:val="00CF5311"/>
    <w:rsid w:val="00CF5CDB"/>
    <w:rsid w:val="00CF6FB4"/>
    <w:rsid w:val="00CF7B4B"/>
    <w:rsid w:val="00D00544"/>
    <w:rsid w:val="00D0060B"/>
    <w:rsid w:val="00D00B1A"/>
    <w:rsid w:val="00D01B81"/>
    <w:rsid w:val="00D01CF6"/>
    <w:rsid w:val="00D01E4C"/>
    <w:rsid w:val="00D031CF"/>
    <w:rsid w:val="00D03E67"/>
    <w:rsid w:val="00D044FA"/>
    <w:rsid w:val="00D04BDC"/>
    <w:rsid w:val="00D0566D"/>
    <w:rsid w:val="00D0584A"/>
    <w:rsid w:val="00D0590C"/>
    <w:rsid w:val="00D06EE4"/>
    <w:rsid w:val="00D06F15"/>
    <w:rsid w:val="00D1021D"/>
    <w:rsid w:val="00D10E02"/>
    <w:rsid w:val="00D115B2"/>
    <w:rsid w:val="00D12B61"/>
    <w:rsid w:val="00D12DBE"/>
    <w:rsid w:val="00D15E4A"/>
    <w:rsid w:val="00D16C8B"/>
    <w:rsid w:val="00D20862"/>
    <w:rsid w:val="00D20D4D"/>
    <w:rsid w:val="00D214A7"/>
    <w:rsid w:val="00D220CD"/>
    <w:rsid w:val="00D22155"/>
    <w:rsid w:val="00D22D43"/>
    <w:rsid w:val="00D2347A"/>
    <w:rsid w:val="00D23480"/>
    <w:rsid w:val="00D237EB"/>
    <w:rsid w:val="00D2478E"/>
    <w:rsid w:val="00D24F40"/>
    <w:rsid w:val="00D252B0"/>
    <w:rsid w:val="00D25B7A"/>
    <w:rsid w:val="00D27786"/>
    <w:rsid w:val="00D30390"/>
    <w:rsid w:val="00D30B51"/>
    <w:rsid w:val="00D32A19"/>
    <w:rsid w:val="00D330A6"/>
    <w:rsid w:val="00D338F4"/>
    <w:rsid w:val="00D33C0D"/>
    <w:rsid w:val="00D349C2"/>
    <w:rsid w:val="00D34CFB"/>
    <w:rsid w:val="00D357D6"/>
    <w:rsid w:val="00D3598B"/>
    <w:rsid w:val="00D359E8"/>
    <w:rsid w:val="00D3685D"/>
    <w:rsid w:val="00D36FB7"/>
    <w:rsid w:val="00D40838"/>
    <w:rsid w:val="00D4132D"/>
    <w:rsid w:val="00D41400"/>
    <w:rsid w:val="00D41608"/>
    <w:rsid w:val="00D41D69"/>
    <w:rsid w:val="00D42246"/>
    <w:rsid w:val="00D42510"/>
    <w:rsid w:val="00D43719"/>
    <w:rsid w:val="00D43FCF"/>
    <w:rsid w:val="00D44BBE"/>
    <w:rsid w:val="00D45A34"/>
    <w:rsid w:val="00D46F8A"/>
    <w:rsid w:val="00D5015C"/>
    <w:rsid w:val="00D5133E"/>
    <w:rsid w:val="00D5135B"/>
    <w:rsid w:val="00D51E63"/>
    <w:rsid w:val="00D52417"/>
    <w:rsid w:val="00D56655"/>
    <w:rsid w:val="00D572C3"/>
    <w:rsid w:val="00D60152"/>
    <w:rsid w:val="00D6016D"/>
    <w:rsid w:val="00D60302"/>
    <w:rsid w:val="00D606E3"/>
    <w:rsid w:val="00D60760"/>
    <w:rsid w:val="00D60C39"/>
    <w:rsid w:val="00D61753"/>
    <w:rsid w:val="00D624AE"/>
    <w:rsid w:val="00D62AC9"/>
    <w:rsid w:val="00D62F48"/>
    <w:rsid w:val="00D62F52"/>
    <w:rsid w:val="00D639FC"/>
    <w:rsid w:val="00D644F6"/>
    <w:rsid w:val="00D64A78"/>
    <w:rsid w:val="00D64ABC"/>
    <w:rsid w:val="00D65496"/>
    <w:rsid w:val="00D65ECD"/>
    <w:rsid w:val="00D65FDF"/>
    <w:rsid w:val="00D661BA"/>
    <w:rsid w:val="00D66799"/>
    <w:rsid w:val="00D66C9A"/>
    <w:rsid w:val="00D66D56"/>
    <w:rsid w:val="00D6756D"/>
    <w:rsid w:val="00D67D97"/>
    <w:rsid w:val="00D67E91"/>
    <w:rsid w:val="00D7260C"/>
    <w:rsid w:val="00D73001"/>
    <w:rsid w:val="00D735DB"/>
    <w:rsid w:val="00D7518A"/>
    <w:rsid w:val="00D754A1"/>
    <w:rsid w:val="00D76AD3"/>
    <w:rsid w:val="00D76EF5"/>
    <w:rsid w:val="00D76F20"/>
    <w:rsid w:val="00D777D4"/>
    <w:rsid w:val="00D77D62"/>
    <w:rsid w:val="00D8039F"/>
    <w:rsid w:val="00D80FEB"/>
    <w:rsid w:val="00D82D96"/>
    <w:rsid w:val="00D838E3"/>
    <w:rsid w:val="00D857E7"/>
    <w:rsid w:val="00D862A8"/>
    <w:rsid w:val="00D8757A"/>
    <w:rsid w:val="00D875F3"/>
    <w:rsid w:val="00D91233"/>
    <w:rsid w:val="00D91739"/>
    <w:rsid w:val="00D955B6"/>
    <w:rsid w:val="00D96E5F"/>
    <w:rsid w:val="00D973A4"/>
    <w:rsid w:val="00D97437"/>
    <w:rsid w:val="00D97848"/>
    <w:rsid w:val="00DA0360"/>
    <w:rsid w:val="00DA16DC"/>
    <w:rsid w:val="00DA1DF1"/>
    <w:rsid w:val="00DA26C3"/>
    <w:rsid w:val="00DA29A3"/>
    <w:rsid w:val="00DA3255"/>
    <w:rsid w:val="00DA40F0"/>
    <w:rsid w:val="00DA6B82"/>
    <w:rsid w:val="00DA7229"/>
    <w:rsid w:val="00DA7293"/>
    <w:rsid w:val="00DA7904"/>
    <w:rsid w:val="00DA7CEE"/>
    <w:rsid w:val="00DB21D8"/>
    <w:rsid w:val="00DB359A"/>
    <w:rsid w:val="00DB429A"/>
    <w:rsid w:val="00DB4675"/>
    <w:rsid w:val="00DB4AFE"/>
    <w:rsid w:val="00DB4FCD"/>
    <w:rsid w:val="00DB5375"/>
    <w:rsid w:val="00DB68D9"/>
    <w:rsid w:val="00DB68F1"/>
    <w:rsid w:val="00DB6A78"/>
    <w:rsid w:val="00DB6C46"/>
    <w:rsid w:val="00DB75F8"/>
    <w:rsid w:val="00DB7B3D"/>
    <w:rsid w:val="00DB7C60"/>
    <w:rsid w:val="00DB7E4F"/>
    <w:rsid w:val="00DC00D5"/>
    <w:rsid w:val="00DC16B6"/>
    <w:rsid w:val="00DC18E1"/>
    <w:rsid w:val="00DC240D"/>
    <w:rsid w:val="00DC3EF9"/>
    <w:rsid w:val="00DC4351"/>
    <w:rsid w:val="00DC5388"/>
    <w:rsid w:val="00DC5B17"/>
    <w:rsid w:val="00DC5C80"/>
    <w:rsid w:val="00DC5DD4"/>
    <w:rsid w:val="00DC6979"/>
    <w:rsid w:val="00DC698F"/>
    <w:rsid w:val="00DC6B71"/>
    <w:rsid w:val="00DC6DA4"/>
    <w:rsid w:val="00DC6DDE"/>
    <w:rsid w:val="00DC73BC"/>
    <w:rsid w:val="00DC7A8B"/>
    <w:rsid w:val="00DD0CCB"/>
    <w:rsid w:val="00DD1743"/>
    <w:rsid w:val="00DD2733"/>
    <w:rsid w:val="00DD397D"/>
    <w:rsid w:val="00DD3F3C"/>
    <w:rsid w:val="00DD3FCB"/>
    <w:rsid w:val="00DD5398"/>
    <w:rsid w:val="00DD6698"/>
    <w:rsid w:val="00DD677C"/>
    <w:rsid w:val="00DD6F5D"/>
    <w:rsid w:val="00DD7E26"/>
    <w:rsid w:val="00DE1EE9"/>
    <w:rsid w:val="00DE2128"/>
    <w:rsid w:val="00DE22EA"/>
    <w:rsid w:val="00DE3E7E"/>
    <w:rsid w:val="00DE4140"/>
    <w:rsid w:val="00DE4C9F"/>
    <w:rsid w:val="00DE5447"/>
    <w:rsid w:val="00DE5E26"/>
    <w:rsid w:val="00DE60F6"/>
    <w:rsid w:val="00DE6969"/>
    <w:rsid w:val="00DE6D17"/>
    <w:rsid w:val="00DE6D69"/>
    <w:rsid w:val="00DE6E9A"/>
    <w:rsid w:val="00DE7DA7"/>
    <w:rsid w:val="00DF0058"/>
    <w:rsid w:val="00DF1FAF"/>
    <w:rsid w:val="00DF3D6D"/>
    <w:rsid w:val="00DF4C5C"/>
    <w:rsid w:val="00DF4EF0"/>
    <w:rsid w:val="00DF50DA"/>
    <w:rsid w:val="00DF5603"/>
    <w:rsid w:val="00DF660D"/>
    <w:rsid w:val="00DF6B37"/>
    <w:rsid w:val="00DF71EB"/>
    <w:rsid w:val="00DF7CD0"/>
    <w:rsid w:val="00E0014C"/>
    <w:rsid w:val="00E001B0"/>
    <w:rsid w:val="00E01CBC"/>
    <w:rsid w:val="00E0227E"/>
    <w:rsid w:val="00E03021"/>
    <w:rsid w:val="00E035FB"/>
    <w:rsid w:val="00E04644"/>
    <w:rsid w:val="00E0528C"/>
    <w:rsid w:val="00E06000"/>
    <w:rsid w:val="00E0651F"/>
    <w:rsid w:val="00E0722D"/>
    <w:rsid w:val="00E109F7"/>
    <w:rsid w:val="00E10D28"/>
    <w:rsid w:val="00E11B22"/>
    <w:rsid w:val="00E122CC"/>
    <w:rsid w:val="00E12D5B"/>
    <w:rsid w:val="00E13A19"/>
    <w:rsid w:val="00E14AC1"/>
    <w:rsid w:val="00E159A7"/>
    <w:rsid w:val="00E15CCE"/>
    <w:rsid w:val="00E16630"/>
    <w:rsid w:val="00E16DB2"/>
    <w:rsid w:val="00E17040"/>
    <w:rsid w:val="00E20041"/>
    <w:rsid w:val="00E205F0"/>
    <w:rsid w:val="00E21217"/>
    <w:rsid w:val="00E21E6B"/>
    <w:rsid w:val="00E230D0"/>
    <w:rsid w:val="00E235B8"/>
    <w:rsid w:val="00E2374B"/>
    <w:rsid w:val="00E238E7"/>
    <w:rsid w:val="00E23F2D"/>
    <w:rsid w:val="00E2441C"/>
    <w:rsid w:val="00E26323"/>
    <w:rsid w:val="00E27013"/>
    <w:rsid w:val="00E30213"/>
    <w:rsid w:val="00E310EE"/>
    <w:rsid w:val="00E31977"/>
    <w:rsid w:val="00E32002"/>
    <w:rsid w:val="00E32F21"/>
    <w:rsid w:val="00E34CDF"/>
    <w:rsid w:val="00E35634"/>
    <w:rsid w:val="00E36205"/>
    <w:rsid w:val="00E363B3"/>
    <w:rsid w:val="00E3701A"/>
    <w:rsid w:val="00E374E6"/>
    <w:rsid w:val="00E3790C"/>
    <w:rsid w:val="00E37DCC"/>
    <w:rsid w:val="00E37F79"/>
    <w:rsid w:val="00E4039C"/>
    <w:rsid w:val="00E40E08"/>
    <w:rsid w:val="00E41690"/>
    <w:rsid w:val="00E4268C"/>
    <w:rsid w:val="00E42931"/>
    <w:rsid w:val="00E4351C"/>
    <w:rsid w:val="00E43730"/>
    <w:rsid w:val="00E439C8"/>
    <w:rsid w:val="00E44005"/>
    <w:rsid w:val="00E448AF"/>
    <w:rsid w:val="00E44941"/>
    <w:rsid w:val="00E45412"/>
    <w:rsid w:val="00E45AFF"/>
    <w:rsid w:val="00E501D1"/>
    <w:rsid w:val="00E50339"/>
    <w:rsid w:val="00E50740"/>
    <w:rsid w:val="00E50FF8"/>
    <w:rsid w:val="00E533B1"/>
    <w:rsid w:val="00E53478"/>
    <w:rsid w:val="00E53AC4"/>
    <w:rsid w:val="00E54D04"/>
    <w:rsid w:val="00E54FDE"/>
    <w:rsid w:val="00E5527A"/>
    <w:rsid w:val="00E55453"/>
    <w:rsid w:val="00E555E7"/>
    <w:rsid w:val="00E56BE1"/>
    <w:rsid w:val="00E56CD7"/>
    <w:rsid w:val="00E56FD9"/>
    <w:rsid w:val="00E57062"/>
    <w:rsid w:val="00E578FB"/>
    <w:rsid w:val="00E57A26"/>
    <w:rsid w:val="00E60645"/>
    <w:rsid w:val="00E60DA4"/>
    <w:rsid w:val="00E60F0F"/>
    <w:rsid w:val="00E6101A"/>
    <w:rsid w:val="00E61236"/>
    <w:rsid w:val="00E61EB9"/>
    <w:rsid w:val="00E6295B"/>
    <w:rsid w:val="00E62DDE"/>
    <w:rsid w:val="00E62E74"/>
    <w:rsid w:val="00E65B61"/>
    <w:rsid w:val="00E65C3A"/>
    <w:rsid w:val="00E67970"/>
    <w:rsid w:val="00E67F57"/>
    <w:rsid w:val="00E71AE6"/>
    <w:rsid w:val="00E7248F"/>
    <w:rsid w:val="00E725D2"/>
    <w:rsid w:val="00E72C6A"/>
    <w:rsid w:val="00E72FF2"/>
    <w:rsid w:val="00E73177"/>
    <w:rsid w:val="00E73CE4"/>
    <w:rsid w:val="00E749E1"/>
    <w:rsid w:val="00E74C6A"/>
    <w:rsid w:val="00E74D17"/>
    <w:rsid w:val="00E759A4"/>
    <w:rsid w:val="00E75B6E"/>
    <w:rsid w:val="00E76584"/>
    <w:rsid w:val="00E76980"/>
    <w:rsid w:val="00E76E98"/>
    <w:rsid w:val="00E77084"/>
    <w:rsid w:val="00E7781C"/>
    <w:rsid w:val="00E77947"/>
    <w:rsid w:val="00E8040E"/>
    <w:rsid w:val="00E805CE"/>
    <w:rsid w:val="00E80B7B"/>
    <w:rsid w:val="00E814A4"/>
    <w:rsid w:val="00E82236"/>
    <w:rsid w:val="00E827E4"/>
    <w:rsid w:val="00E83E48"/>
    <w:rsid w:val="00E8405C"/>
    <w:rsid w:val="00E86102"/>
    <w:rsid w:val="00E8788B"/>
    <w:rsid w:val="00E9046F"/>
    <w:rsid w:val="00E904AA"/>
    <w:rsid w:val="00E90EF1"/>
    <w:rsid w:val="00E910B5"/>
    <w:rsid w:val="00E912C2"/>
    <w:rsid w:val="00E916D9"/>
    <w:rsid w:val="00E92F12"/>
    <w:rsid w:val="00E92FBF"/>
    <w:rsid w:val="00E930A8"/>
    <w:rsid w:val="00E943D3"/>
    <w:rsid w:val="00E95FAF"/>
    <w:rsid w:val="00E97D82"/>
    <w:rsid w:val="00EA02F7"/>
    <w:rsid w:val="00EA0BCE"/>
    <w:rsid w:val="00EA11EA"/>
    <w:rsid w:val="00EA27D2"/>
    <w:rsid w:val="00EA2E29"/>
    <w:rsid w:val="00EA427A"/>
    <w:rsid w:val="00EA4911"/>
    <w:rsid w:val="00EA5112"/>
    <w:rsid w:val="00EA58FD"/>
    <w:rsid w:val="00EA5FC3"/>
    <w:rsid w:val="00EA66E7"/>
    <w:rsid w:val="00EA7147"/>
    <w:rsid w:val="00EB0108"/>
    <w:rsid w:val="00EB1397"/>
    <w:rsid w:val="00EB1A41"/>
    <w:rsid w:val="00EB25E6"/>
    <w:rsid w:val="00EB2B0E"/>
    <w:rsid w:val="00EB3283"/>
    <w:rsid w:val="00EB3C94"/>
    <w:rsid w:val="00EB4323"/>
    <w:rsid w:val="00EB4D5D"/>
    <w:rsid w:val="00EB513D"/>
    <w:rsid w:val="00EB51B9"/>
    <w:rsid w:val="00EB52AB"/>
    <w:rsid w:val="00EB532C"/>
    <w:rsid w:val="00EB6589"/>
    <w:rsid w:val="00EB6EE8"/>
    <w:rsid w:val="00EB7130"/>
    <w:rsid w:val="00EB7397"/>
    <w:rsid w:val="00EB7D0C"/>
    <w:rsid w:val="00EC088C"/>
    <w:rsid w:val="00EC0B63"/>
    <w:rsid w:val="00EC16A3"/>
    <w:rsid w:val="00EC30D0"/>
    <w:rsid w:val="00EC35D1"/>
    <w:rsid w:val="00EC38A5"/>
    <w:rsid w:val="00EC3F8F"/>
    <w:rsid w:val="00EC4AE3"/>
    <w:rsid w:val="00EC55E5"/>
    <w:rsid w:val="00EC5697"/>
    <w:rsid w:val="00EC5963"/>
    <w:rsid w:val="00EC5D0B"/>
    <w:rsid w:val="00EC6497"/>
    <w:rsid w:val="00EC67B1"/>
    <w:rsid w:val="00EC6C10"/>
    <w:rsid w:val="00EC776C"/>
    <w:rsid w:val="00ED05F4"/>
    <w:rsid w:val="00ED06D5"/>
    <w:rsid w:val="00ED0AD6"/>
    <w:rsid w:val="00ED0C10"/>
    <w:rsid w:val="00ED0D5E"/>
    <w:rsid w:val="00ED1DFB"/>
    <w:rsid w:val="00ED2AC4"/>
    <w:rsid w:val="00ED2BD2"/>
    <w:rsid w:val="00ED3562"/>
    <w:rsid w:val="00ED3717"/>
    <w:rsid w:val="00ED54CB"/>
    <w:rsid w:val="00ED5767"/>
    <w:rsid w:val="00ED634B"/>
    <w:rsid w:val="00ED6CCA"/>
    <w:rsid w:val="00ED7138"/>
    <w:rsid w:val="00EE0670"/>
    <w:rsid w:val="00EE184F"/>
    <w:rsid w:val="00EE3572"/>
    <w:rsid w:val="00EE4A3C"/>
    <w:rsid w:val="00EE4AA5"/>
    <w:rsid w:val="00EE65D2"/>
    <w:rsid w:val="00EE7092"/>
    <w:rsid w:val="00EE733D"/>
    <w:rsid w:val="00EE7BB0"/>
    <w:rsid w:val="00EE7BF4"/>
    <w:rsid w:val="00EE7EC9"/>
    <w:rsid w:val="00EE7FCB"/>
    <w:rsid w:val="00EF0A5C"/>
    <w:rsid w:val="00EF0ABC"/>
    <w:rsid w:val="00EF100D"/>
    <w:rsid w:val="00EF1A05"/>
    <w:rsid w:val="00EF1AB1"/>
    <w:rsid w:val="00EF2043"/>
    <w:rsid w:val="00EF5398"/>
    <w:rsid w:val="00EF5D84"/>
    <w:rsid w:val="00EF6A62"/>
    <w:rsid w:val="00EF6EA8"/>
    <w:rsid w:val="00F0055F"/>
    <w:rsid w:val="00F02406"/>
    <w:rsid w:val="00F02C2E"/>
    <w:rsid w:val="00F03C3B"/>
    <w:rsid w:val="00F040CA"/>
    <w:rsid w:val="00F048A1"/>
    <w:rsid w:val="00F04ABF"/>
    <w:rsid w:val="00F05228"/>
    <w:rsid w:val="00F05EFA"/>
    <w:rsid w:val="00F066F8"/>
    <w:rsid w:val="00F100E3"/>
    <w:rsid w:val="00F10699"/>
    <w:rsid w:val="00F10745"/>
    <w:rsid w:val="00F10BCD"/>
    <w:rsid w:val="00F1357B"/>
    <w:rsid w:val="00F15870"/>
    <w:rsid w:val="00F16987"/>
    <w:rsid w:val="00F16EEA"/>
    <w:rsid w:val="00F179FE"/>
    <w:rsid w:val="00F21F27"/>
    <w:rsid w:val="00F22E4C"/>
    <w:rsid w:val="00F22E8E"/>
    <w:rsid w:val="00F23073"/>
    <w:rsid w:val="00F23B29"/>
    <w:rsid w:val="00F23CCC"/>
    <w:rsid w:val="00F247BE"/>
    <w:rsid w:val="00F25209"/>
    <w:rsid w:val="00F255F7"/>
    <w:rsid w:val="00F26372"/>
    <w:rsid w:val="00F269BF"/>
    <w:rsid w:val="00F26DF5"/>
    <w:rsid w:val="00F27874"/>
    <w:rsid w:val="00F31285"/>
    <w:rsid w:val="00F323AA"/>
    <w:rsid w:val="00F32C7A"/>
    <w:rsid w:val="00F32E3B"/>
    <w:rsid w:val="00F336CF"/>
    <w:rsid w:val="00F34A28"/>
    <w:rsid w:val="00F34A37"/>
    <w:rsid w:val="00F358D2"/>
    <w:rsid w:val="00F35ECF"/>
    <w:rsid w:val="00F36D41"/>
    <w:rsid w:val="00F37F32"/>
    <w:rsid w:val="00F41030"/>
    <w:rsid w:val="00F415AC"/>
    <w:rsid w:val="00F426A3"/>
    <w:rsid w:val="00F42A0E"/>
    <w:rsid w:val="00F42D0E"/>
    <w:rsid w:val="00F431AE"/>
    <w:rsid w:val="00F444D5"/>
    <w:rsid w:val="00F44CD4"/>
    <w:rsid w:val="00F45024"/>
    <w:rsid w:val="00F450BE"/>
    <w:rsid w:val="00F45B67"/>
    <w:rsid w:val="00F46864"/>
    <w:rsid w:val="00F474F2"/>
    <w:rsid w:val="00F479FA"/>
    <w:rsid w:val="00F502A6"/>
    <w:rsid w:val="00F502E8"/>
    <w:rsid w:val="00F50BB2"/>
    <w:rsid w:val="00F51294"/>
    <w:rsid w:val="00F5197D"/>
    <w:rsid w:val="00F52391"/>
    <w:rsid w:val="00F523CD"/>
    <w:rsid w:val="00F52C76"/>
    <w:rsid w:val="00F52E6E"/>
    <w:rsid w:val="00F53516"/>
    <w:rsid w:val="00F53AD3"/>
    <w:rsid w:val="00F548FE"/>
    <w:rsid w:val="00F55732"/>
    <w:rsid w:val="00F566A0"/>
    <w:rsid w:val="00F60220"/>
    <w:rsid w:val="00F60A32"/>
    <w:rsid w:val="00F620C3"/>
    <w:rsid w:val="00F63FEA"/>
    <w:rsid w:val="00F65790"/>
    <w:rsid w:val="00F65F7E"/>
    <w:rsid w:val="00F66029"/>
    <w:rsid w:val="00F66398"/>
    <w:rsid w:val="00F66C74"/>
    <w:rsid w:val="00F70ACF"/>
    <w:rsid w:val="00F71B64"/>
    <w:rsid w:val="00F724B1"/>
    <w:rsid w:val="00F7466D"/>
    <w:rsid w:val="00F74763"/>
    <w:rsid w:val="00F74A0A"/>
    <w:rsid w:val="00F754ED"/>
    <w:rsid w:val="00F75630"/>
    <w:rsid w:val="00F75A24"/>
    <w:rsid w:val="00F761AE"/>
    <w:rsid w:val="00F76F7B"/>
    <w:rsid w:val="00F77523"/>
    <w:rsid w:val="00F7775F"/>
    <w:rsid w:val="00F77BFB"/>
    <w:rsid w:val="00F77D8E"/>
    <w:rsid w:val="00F8078F"/>
    <w:rsid w:val="00F822EE"/>
    <w:rsid w:val="00F82A05"/>
    <w:rsid w:val="00F82C0C"/>
    <w:rsid w:val="00F83406"/>
    <w:rsid w:val="00F834DE"/>
    <w:rsid w:val="00F83C14"/>
    <w:rsid w:val="00F83E83"/>
    <w:rsid w:val="00F84137"/>
    <w:rsid w:val="00F84B55"/>
    <w:rsid w:val="00F85F9D"/>
    <w:rsid w:val="00F862D0"/>
    <w:rsid w:val="00F87A0C"/>
    <w:rsid w:val="00F906F0"/>
    <w:rsid w:val="00F90FA1"/>
    <w:rsid w:val="00F913F7"/>
    <w:rsid w:val="00F916DA"/>
    <w:rsid w:val="00F929EE"/>
    <w:rsid w:val="00F938B7"/>
    <w:rsid w:val="00F947E1"/>
    <w:rsid w:val="00F9584A"/>
    <w:rsid w:val="00F9704D"/>
    <w:rsid w:val="00F97AB5"/>
    <w:rsid w:val="00F97F1E"/>
    <w:rsid w:val="00FA0577"/>
    <w:rsid w:val="00FA0ADC"/>
    <w:rsid w:val="00FA0E7D"/>
    <w:rsid w:val="00FA222D"/>
    <w:rsid w:val="00FA28F9"/>
    <w:rsid w:val="00FA2FF0"/>
    <w:rsid w:val="00FA3DD2"/>
    <w:rsid w:val="00FA44F3"/>
    <w:rsid w:val="00FA5BA1"/>
    <w:rsid w:val="00FA66A0"/>
    <w:rsid w:val="00FA6F75"/>
    <w:rsid w:val="00FA7DC7"/>
    <w:rsid w:val="00FB0C52"/>
    <w:rsid w:val="00FB38D1"/>
    <w:rsid w:val="00FB6565"/>
    <w:rsid w:val="00FB7DDB"/>
    <w:rsid w:val="00FC0E88"/>
    <w:rsid w:val="00FC1260"/>
    <w:rsid w:val="00FC23B9"/>
    <w:rsid w:val="00FC24E0"/>
    <w:rsid w:val="00FC3AB9"/>
    <w:rsid w:val="00FC3D62"/>
    <w:rsid w:val="00FC4565"/>
    <w:rsid w:val="00FC54E7"/>
    <w:rsid w:val="00FC676A"/>
    <w:rsid w:val="00FC733D"/>
    <w:rsid w:val="00FD09CF"/>
    <w:rsid w:val="00FD0AD3"/>
    <w:rsid w:val="00FD19A4"/>
    <w:rsid w:val="00FD2A40"/>
    <w:rsid w:val="00FD2CC5"/>
    <w:rsid w:val="00FD50CE"/>
    <w:rsid w:val="00FD548D"/>
    <w:rsid w:val="00FD5500"/>
    <w:rsid w:val="00FD5523"/>
    <w:rsid w:val="00FD61C0"/>
    <w:rsid w:val="00FD731C"/>
    <w:rsid w:val="00FD7725"/>
    <w:rsid w:val="00FE09AF"/>
    <w:rsid w:val="00FE17AF"/>
    <w:rsid w:val="00FE33F4"/>
    <w:rsid w:val="00FE36EE"/>
    <w:rsid w:val="00FE482E"/>
    <w:rsid w:val="00FE4E49"/>
    <w:rsid w:val="00FE51F7"/>
    <w:rsid w:val="00FE52EA"/>
    <w:rsid w:val="00FE5410"/>
    <w:rsid w:val="00FE5850"/>
    <w:rsid w:val="00FE5C64"/>
    <w:rsid w:val="00FE711F"/>
    <w:rsid w:val="00FF0E19"/>
    <w:rsid w:val="00FF1EF7"/>
    <w:rsid w:val="00FF2CEA"/>
    <w:rsid w:val="00FF4F64"/>
    <w:rsid w:val="00FF5313"/>
    <w:rsid w:val="00FF5CD1"/>
    <w:rsid w:val="00FF5FEF"/>
    <w:rsid w:val="00FF68FE"/>
    <w:rsid w:val="00FF6E18"/>
    <w:rsid w:val="00FF6E77"/>
    <w:rsid w:val="00FF7730"/>
    <w:rsid w:val="00FF7F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F76CCF1-9DE5-4DE5-99D9-A2E75AF92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7D97"/>
    <w:pPr>
      <w:bidi/>
      <w:spacing w:before="120" w:after="120" w:line="360" w:lineRule="auto"/>
      <w:ind w:left="509"/>
      <w:jc w:val="both"/>
    </w:pPr>
    <w:rPr>
      <w:rFonts w:ascii="Times New Roman" w:hAnsi="Times New Roman" w:cs="David"/>
      <w:sz w:val="22"/>
      <w:szCs w:val="22"/>
    </w:rPr>
  </w:style>
  <w:style w:type="paragraph" w:styleId="1">
    <w:name w:val="heading 1"/>
    <w:basedOn w:val="a"/>
    <w:next w:val="a"/>
    <w:link w:val="10"/>
    <w:uiPriority w:val="9"/>
    <w:qFormat/>
    <w:rsid w:val="00D30B51"/>
    <w:pPr>
      <w:keepNext/>
      <w:keepLines/>
      <w:numPr>
        <w:numId w:val="6"/>
      </w:numPr>
      <w:outlineLvl w:val="0"/>
    </w:pPr>
    <w:rPr>
      <w:rFonts w:eastAsia="Times New Roman"/>
      <w:b/>
      <w:bCs/>
      <w:sz w:val="28"/>
      <w:szCs w:val="28"/>
    </w:rPr>
  </w:style>
  <w:style w:type="paragraph" w:styleId="2">
    <w:name w:val="heading 2"/>
    <w:basedOn w:val="1"/>
    <w:next w:val="a"/>
    <w:link w:val="20"/>
    <w:uiPriority w:val="9"/>
    <w:unhideWhenUsed/>
    <w:qFormat/>
    <w:rsid w:val="00D30B51"/>
    <w:pPr>
      <w:numPr>
        <w:ilvl w:val="1"/>
      </w:numPr>
      <w:outlineLvl w:val="1"/>
    </w:pPr>
    <w:rPr>
      <w:sz w:val="24"/>
      <w:szCs w:val="24"/>
    </w:rPr>
  </w:style>
  <w:style w:type="paragraph" w:styleId="3">
    <w:name w:val="heading 3"/>
    <w:basedOn w:val="2"/>
    <w:next w:val="a"/>
    <w:link w:val="30"/>
    <w:uiPriority w:val="9"/>
    <w:unhideWhenUsed/>
    <w:qFormat/>
    <w:rsid w:val="00D30B51"/>
    <w:pPr>
      <w:numPr>
        <w:ilvl w:val="2"/>
      </w:numPr>
      <w:outlineLvl w:val="2"/>
    </w:pPr>
    <w:rPr>
      <w:i/>
      <w:iCs/>
      <w:sz w:val="22"/>
      <w:szCs w:val="22"/>
    </w:rPr>
  </w:style>
  <w:style w:type="paragraph" w:styleId="4">
    <w:name w:val="heading 4"/>
    <w:basedOn w:val="a"/>
    <w:next w:val="a"/>
    <w:link w:val="40"/>
    <w:uiPriority w:val="9"/>
    <w:semiHidden/>
    <w:unhideWhenUsed/>
    <w:qFormat/>
    <w:rsid w:val="00D30B51"/>
    <w:pPr>
      <w:keepNext/>
      <w:keepLines/>
      <w:numPr>
        <w:ilvl w:val="3"/>
        <w:numId w:val="6"/>
      </w:numPr>
      <w:spacing w:before="200" w:after="0"/>
      <w:outlineLvl w:val="3"/>
    </w:pPr>
    <w:rPr>
      <w:rFonts w:ascii="Cambria" w:eastAsia="Times New Roman" w:hAnsi="Cambria" w:cs="Times New Roman"/>
      <w:b/>
      <w:bCs/>
      <w:i/>
      <w:iCs/>
      <w:color w:val="4F81BD"/>
    </w:rPr>
  </w:style>
  <w:style w:type="paragraph" w:styleId="5">
    <w:name w:val="heading 5"/>
    <w:basedOn w:val="a"/>
    <w:next w:val="a"/>
    <w:link w:val="50"/>
    <w:uiPriority w:val="9"/>
    <w:semiHidden/>
    <w:unhideWhenUsed/>
    <w:qFormat/>
    <w:rsid w:val="00D30B51"/>
    <w:pPr>
      <w:keepNext/>
      <w:keepLines/>
      <w:numPr>
        <w:ilvl w:val="4"/>
        <w:numId w:val="6"/>
      </w:numPr>
      <w:spacing w:before="200" w:after="0"/>
      <w:outlineLvl w:val="4"/>
    </w:pPr>
    <w:rPr>
      <w:rFonts w:ascii="Cambria" w:eastAsia="Times New Roman" w:hAnsi="Cambria" w:cs="Times New Roman"/>
      <w:color w:val="243F60"/>
    </w:rPr>
  </w:style>
  <w:style w:type="paragraph" w:styleId="6">
    <w:name w:val="heading 6"/>
    <w:basedOn w:val="a"/>
    <w:next w:val="a"/>
    <w:link w:val="60"/>
    <w:uiPriority w:val="9"/>
    <w:semiHidden/>
    <w:unhideWhenUsed/>
    <w:qFormat/>
    <w:rsid w:val="00D30B51"/>
    <w:pPr>
      <w:keepNext/>
      <w:keepLines/>
      <w:numPr>
        <w:ilvl w:val="5"/>
        <w:numId w:val="6"/>
      </w:numPr>
      <w:spacing w:before="200" w:after="0"/>
      <w:outlineLvl w:val="5"/>
    </w:pPr>
    <w:rPr>
      <w:rFonts w:ascii="Cambria" w:eastAsia="Times New Roman" w:hAnsi="Cambria" w:cs="Times New Roman"/>
      <w:i/>
      <w:iCs/>
      <w:color w:val="243F60"/>
    </w:rPr>
  </w:style>
  <w:style w:type="paragraph" w:styleId="7">
    <w:name w:val="heading 7"/>
    <w:basedOn w:val="a"/>
    <w:next w:val="a"/>
    <w:link w:val="70"/>
    <w:uiPriority w:val="9"/>
    <w:semiHidden/>
    <w:unhideWhenUsed/>
    <w:qFormat/>
    <w:rsid w:val="00D30B51"/>
    <w:pPr>
      <w:keepNext/>
      <w:keepLines/>
      <w:numPr>
        <w:ilvl w:val="6"/>
        <w:numId w:val="6"/>
      </w:numPr>
      <w:spacing w:before="200" w:after="0"/>
      <w:outlineLvl w:val="6"/>
    </w:pPr>
    <w:rPr>
      <w:rFonts w:ascii="Cambria" w:eastAsia="Times New Roman" w:hAnsi="Cambria" w:cs="Times New Roman"/>
      <w:i/>
      <w:iCs/>
      <w:color w:val="404040"/>
    </w:rPr>
  </w:style>
  <w:style w:type="paragraph" w:styleId="8">
    <w:name w:val="heading 8"/>
    <w:basedOn w:val="a"/>
    <w:next w:val="a"/>
    <w:link w:val="80"/>
    <w:uiPriority w:val="9"/>
    <w:semiHidden/>
    <w:unhideWhenUsed/>
    <w:qFormat/>
    <w:rsid w:val="00D30B51"/>
    <w:pPr>
      <w:keepNext/>
      <w:keepLines/>
      <w:numPr>
        <w:ilvl w:val="7"/>
        <w:numId w:val="6"/>
      </w:numPr>
      <w:spacing w:before="200" w:after="0"/>
      <w:outlineLvl w:val="7"/>
    </w:pPr>
    <w:rPr>
      <w:rFonts w:ascii="Cambria" w:eastAsia="Times New Roman" w:hAnsi="Cambria" w:cs="Times New Roman"/>
      <w:color w:val="404040"/>
      <w:sz w:val="20"/>
      <w:szCs w:val="20"/>
    </w:rPr>
  </w:style>
  <w:style w:type="paragraph" w:styleId="9">
    <w:name w:val="heading 9"/>
    <w:basedOn w:val="a"/>
    <w:next w:val="a"/>
    <w:link w:val="90"/>
    <w:uiPriority w:val="9"/>
    <w:semiHidden/>
    <w:unhideWhenUsed/>
    <w:qFormat/>
    <w:rsid w:val="00D30B51"/>
    <w:pPr>
      <w:keepNext/>
      <w:keepLines/>
      <w:numPr>
        <w:ilvl w:val="8"/>
        <w:numId w:val="6"/>
      </w:numPr>
      <w:spacing w:before="200" w:after="0"/>
      <w:outlineLvl w:val="8"/>
    </w:pPr>
    <w:rPr>
      <w:rFonts w:ascii="Cambria" w:eastAsia="Times New Roman" w:hAnsi="Cambria"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94A1D"/>
    <w:pPr>
      <w:bidi/>
    </w:pPr>
    <w:rPr>
      <w:rFonts w:ascii="Times New Roman" w:eastAsia="Times New Roman" w:hAnsi="Times New Roman" w:cs="Times New Roman"/>
      <w:sz w:val="24"/>
      <w:szCs w:val="24"/>
    </w:rPr>
  </w:style>
  <w:style w:type="character" w:customStyle="1" w:styleId="10">
    <w:name w:val="כותרת 1 תו"/>
    <w:basedOn w:val="a0"/>
    <w:link w:val="1"/>
    <w:uiPriority w:val="9"/>
    <w:rsid w:val="00D30B51"/>
    <w:rPr>
      <w:rFonts w:ascii="Times New Roman" w:eastAsia="Times New Roman" w:hAnsi="Times New Roman" w:cs="David"/>
      <w:b/>
      <w:bCs/>
      <w:sz w:val="28"/>
      <w:szCs w:val="28"/>
    </w:rPr>
  </w:style>
  <w:style w:type="character" w:customStyle="1" w:styleId="20">
    <w:name w:val="כותרת 2 תו"/>
    <w:basedOn w:val="a0"/>
    <w:link w:val="2"/>
    <w:uiPriority w:val="9"/>
    <w:rsid w:val="00D30B51"/>
    <w:rPr>
      <w:rFonts w:ascii="Arial" w:eastAsia="Times New Roman" w:hAnsi="Arial"/>
      <w:b/>
      <w:bCs/>
      <w:sz w:val="24"/>
      <w:szCs w:val="24"/>
    </w:rPr>
  </w:style>
  <w:style w:type="character" w:customStyle="1" w:styleId="30">
    <w:name w:val="כותרת 3 תו"/>
    <w:basedOn w:val="a0"/>
    <w:link w:val="3"/>
    <w:uiPriority w:val="9"/>
    <w:rsid w:val="00D30B51"/>
    <w:rPr>
      <w:rFonts w:ascii="Times New Roman" w:eastAsia="Times New Roman" w:hAnsi="Times New Roman" w:cs="David"/>
      <w:b/>
      <w:bCs/>
      <w:i/>
      <w:iCs/>
    </w:rPr>
  </w:style>
  <w:style w:type="paragraph" w:styleId="a4">
    <w:name w:val="Title"/>
    <w:basedOn w:val="a"/>
    <w:next w:val="a"/>
    <w:link w:val="a5"/>
    <w:uiPriority w:val="10"/>
    <w:qFormat/>
    <w:rsid w:val="00D30B51"/>
    <w:pPr>
      <w:jc w:val="center"/>
    </w:pPr>
    <w:rPr>
      <w:rFonts w:ascii="Arial" w:hAnsi="Arial"/>
      <w:b/>
      <w:bCs/>
      <w:sz w:val="32"/>
      <w:szCs w:val="32"/>
    </w:rPr>
  </w:style>
  <w:style w:type="character" w:customStyle="1" w:styleId="a5">
    <w:name w:val="כותרת טקסט תו"/>
    <w:basedOn w:val="a0"/>
    <w:link w:val="a4"/>
    <w:uiPriority w:val="10"/>
    <w:rsid w:val="00D30B51"/>
    <w:rPr>
      <w:rFonts w:ascii="Arial" w:hAnsi="Arial" w:cs="David"/>
      <w:b/>
      <w:bCs/>
      <w:sz w:val="32"/>
      <w:szCs w:val="32"/>
    </w:rPr>
  </w:style>
  <w:style w:type="character" w:customStyle="1" w:styleId="40">
    <w:name w:val="כותרת 4 תו"/>
    <w:basedOn w:val="a0"/>
    <w:link w:val="4"/>
    <w:uiPriority w:val="9"/>
    <w:semiHidden/>
    <w:rsid w:val="00D30B51"/>
    <w:rPr>
      <w:rFonts w:ascii="Cambria" w:eastAsia="Times New Roman" w:hAnsi="Cambria" w:cs="Times New Roman"/>
      <w:b/>
      <w:bCs/>
      <w:i/>
      <w:iCs/>
      <w:color w:val="4F81BD"/>
      <w:sz w:val="24"/>
      <w:szCs w:val="24"/>
    </w:rPr>
  </w:style>
  <w:style w:type="character" w:customStyle="1" w:styleId="50">
    <w:name w:val="כותרת 5 תו"/>
    <w:basedOn w:val="a0"/>
    <w:link w:val="5"/>
    <w:uiPriority w:val="9"/>
    <w:semiHidden/>
    <w:rsid w:val="00D30B51"/>
    <w:rPr>
      <w:rFonts w:ascii="Cambria" w:eastAsia="Times New Roman" w:hAnsi="Cambria" w:cs="Times New Roman"/>
      <w:color w:val="243F60"/>
      <w:sz w:val="24"/>
      <w:szCs w:val="24"/>
    </w:rPr>
  </w:style>
  <w:style w:type="character" w:customStyle="1" w:styleId="60">
    <w:name w:val="כותרת 6 תו"/>
    <w:basedOn w:val="a0"/>
    <w:link w:val="6"/>
    <w:uiPriority w:val="9"/>
    <w:semiHidden/>
    <w:rsid w:val="00D30B51"/>
    <w:rPr>
      <w:rFonts w:ascii="Cambria" w:eastAsia="Times New Roman" w:hAnsi="Cambria" w:cs="Times New Roman"/>
      <w:i/>
      <w:iCs/>
      <w:color w:val="243F60"/>
      <w:sz w:val="24"/>
      <w:szCs w:val="24"/>
    </w:rPr>
  </w:style>
  <w:style w:type="character" w:customStyle="1" w:styleId="70">
    <w:name w:val="כותרת 7 תו"/>
    <w:basedOn w:val="a0"/>
    <w:link w:val="7"/>
    <w:uiPriority w:val="9"/>
    <w:semiHidden/>
    <w:rsid w:val="00D30B51"/>
    <w:rPr>
      <w:rFonts w:ascii="Cambria" w:eastAsia="Times New Roman" w:hAnsi="Cambria" w:cs="Times New Roman"/>
      <w:i/>
      <w:iCs/>
      <w:color w:val="404040"/>
      <w:sz w:val="24"/>
      <w:szCs w:val="24"/>
    </w:rPr>
  </w:style>
  <w:style w:type="character" w:customStyle="1" w:styleId="80">
    <w:name w:val="כותרת 8 תו"/>
    <w:basedOn w:val="a0"/>
    <w:link w:val="8"/>
    <w:uiPriority w:val="9"/>
    <w:semiHidden/>
    <w:rsid w:val="00D30B51"/>
    <w:rPr>
      <w:rFonts w:ascii="Cambria" w:eastAsia="Times New Roman" w:hAnsi="Cambria" w:cs="Times New Roman"/>
      <w:color w:val="404040"/>
      <w:sz w:val="20"/>
      <w:szCs w:val="20"/>
    </w:rPr>
  </w:style>
  <w:style w:type="character" w:customStyle="1" w:styleId="90">
    <w:name w:val="כותרת 9 תו"/>
    <w:basedOn w:val="a0"/>
    <w:link w:val="9"/>
    <w:uiPriority w:val="9"/>
    <w:semiHidden/>
    <w:rsid w:val="00D30B51"/>
    <w:rPr>
      <w:rFonts w:ascii="Cambria" w:eastAsia="Times New Roman" w:hAnsi="Cambria" w:cs="Times New Roman"/>
      <w:i/>
      <w:iCs/>
      <w:color w:val="404040"/>
      <w:sz w:val="20"/>
      <w:szCs w:val="20"/>
    </w:rPr>
  </w:style>
  <w:style w:type="table" w:styleId="a6">
    <w:name w:val="Table Grid"/>
    <w:basedOn w:val="a1"/>
    <w:uiPriority w:val="59"/>
    <w:rsid w:val="00EE4A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7">
    <w:name w:val="header"/>
    <w:basedOn w:val="a"/>
    <w:link w:val="a8"/>
    <w:uiPriority w:val="99"/>
    <w:unhideWhenUsed/>
    <w:rsid w:val="00587A54"/>
    <w:pPr>
      <w:tabs>
        <w:tab w:val="center" w:pos="4153"/>
        <w:tab w:val="right" w:pos="8306"/>
      </w:tabs>
    </w:pPr>
  </w:style>
  <w:style w:type="character" w:customStyle="1" w:styleId="a8">
    <w:name w:val="כותרת עליונה תו"/>
    <w:basedOn w:val="a0"/>
    <w:link w:val="a7"/>
    <w:uiPriority w:val="99"/>
    <w:rsid w:val="00587A54"/>
    <w:rPr>
      <w:rFonts w:ascii="Times New Roman" w:hAnsi="Times New Roman" w:cs="David"/>
      <w:sz w:val="22"/>
      <w:szCs w:val="22"/>
    </w:rPr>
  </w:style>
  <w:style w:type="paragraph" w:styleId="a9">
    <w:name w:val="footer"/>
    <w:basedOn w:val="a"/>
    <w:link w:val="aa"/>
    <w:uiPriority w:val="99"/>
    <w:unhideWhenUsed/>
    <w:rsid w:val="00587A54"/>
    <w:pPr>
      <w:tabs>
        <w:tab w:val="center" w:pos="4153"/>
        <w:tab w:val="right" w:pos="8306"/>
      </w:tabs>
    </w:pPr>
  </w:style>
  <w:style w:type="character" w:customStyle="1" w:styleId="aa">
    <w:name w:val="כותרת תחתונה תו"/>
    <w:basedOn w:val="a0"/>
    <w:link w:val="a9"/>
    <w:uiPriority w:val="99"/>
    <w:rsid w:val="00587A54"/>
    <w:rPr>
      <w:rFonts w:ascii="Times New Roman" w:hAnsi="Times New Roman" w:cs="David"/>
      <w:sz w:val="22"/>
      <w:szCs w:val="22"/>
    </w:rPr>
  </w:style>
  <w:style w:type="paragraph" w:styleId="ab">
    <w:name w:val="TOC Heading"/>
    <w:basedOn w:val="1"/>
    <w:next w:val="a"/>
    <w:uiPriority w:val="39"/>
    <w:semiHidden/>
    <w:unhideWhenUsed/>
    <w:qFormat/>
    <w:rsid w:val="004370C1"/>
    <w:pPr>
      <w:numPr>
        <w:numId w:val="0"/>
      </w:numPr>
      <w:spacing w:before="480" w:after="0" w:line="276" w:lineRule="auto"/>
      <w:outlineLvl w:val="9"/>
    </w:pPr>
    <w:rPr>
      <w:rFonts w:ascii="Cambria" w:hAnsi="Cambria" w:cs="Times New Roman"/>
      <w:color w:val="365F91"/>
    </w:rPr>
  </w:style>
  <w:style w:type="paragraph" w:styleId="TOC2">
    <w:name w:val="toc 2"/>
    <w:basedOn w:val="a"/>
    <w:next w:val="a"/>
    <w:autoRedefine/>
    <w:uiPriority w:val="39"/>
    <w:unhideWhenUsed/>
    <w:qFormat/>
    <w:rsid w:val="004126A5"/>
    <w:pPr>
      <w:tabs>
        <w:tab w:val="left" w:pos="660"/>
        <w:tab w:val="right" w:pos="8296"/>
      </w:tabs>
      <w:spacing w:beforeLines="60" w:after="60" w:line="240" w:lineRule="auto"/>
      <w:ind w:left="0"/>
      <w:jc w:val="left"/>
    </w:pPr>
    <w:rPr>
      <w:b/>
      <w:bCs/>
      <w:noProof/>
      <w:sz w:val="20"/>
      <w:szCs w:val="20"/>
    </w:rPr>
  </w:style>
  <w:style w:type="paragraph" w:styleId="TOC1">
    <w:name w:val="toc 1"/>
    <w:basedOn w:val="a"/>
    <w:next w:val="a"/>
    <w:autoRedefine/>
    <w:uiPriority w:val="39"/>
    <w:unhideWhenUsed/>
    <w:qFormat/>
    <w:rsid w:val="004126A5"/>
    <w:pPr>
      <w:tabs>
        <w:tab w:val="left" w:pos="660"/>
        <w:tab w:val="right" w:pos="8296"/>
      </w:tabs>
      <w:spacing w:beforeLines="60" w:after="60" w:line="240" w:lineRule="auto"/>
      <w:ind w:left="0"/>
      <w:jc w:val="left"/>
    </w:pPr>
    <w:rPr>
      <w:b/>
      <w:bCs/>
      <w:caps/>
      <w:noProof/>
      <w:sz w:val="24"/>
      <w:szCs w:val="24"/>
    </w:rPr>
  </w:style>
  <w:style w:type="paragraph" w:styleId="TOC3">
    <w:name w:val="toc 3"/>
    <w:basedOn w:val="a"/>
    <w:next w:val="a"/>
    <w:autoRedefine/>
    <w:uiPriority w:val="39"/>
    <w:unhideWhenUsed/>
    <w:qFormat/>
    <w:rsid w:val="004126A5"/>
    <w:pPr>
      <w:tabs>
        <w:tab w:val="left" w:pos="1320"/>
        <w:tab w:val="right" w:pos="8296"/>
      </w:tabs>
      <w:spacing w:beforeLines="60" w:after="60" w:line="240" w:lineRule="auto"/>
      <w:ind w:left="220"/>
      <w:jc w:val="left"/>
    </w:pPr>
    <w:rPr>
      <w:noProof/>
      <w:sz w:val="20"/>
      <w:szCs w:val="20"/>
    </w:rPr>
  </w:style>
  <w:style w:type="paragraph" w:styleId="ac">
    <w:name w:val="Balloon Text"/>
    <w:basedOn w:val="a"/>
    <w:link w:val="ad"/>
    <w:uiPriority w:val="99"/>
    <w:semiHidden/>
    <w:unhideWhenUsed/>
    <w:rsid w:val="004370C1"/>
    <w:pPr>
      <w:spacing w:before="0" w:after="0" w:line="240" w:lineRule="auto"/>
    </w:pPr>
    <w:rPr>
      <w:rFonts w:ascii="Tahoma" w:hAnsi="Tahoma" w:cs="Tahoma"/>
      <w:sz w:val="16"/>
      <w:szCs w:val="16"/>
    </w:rPr>
  </w:style>
  <w:style w:type="character" w:customStyle="1" w:styleId="ad">
    <w:name w:val="טקסט בלונים תו"/>
    <w:basedOn w:val="a0"/>
    <w:link w:val="ac"/>
    <w:uiPriority w:val="99"/>
    <w:semiHidden/>
    <w:rsid w:val="004370C1"/>
    <w:rPr>
      <w:rFonts w:ascii="Tahoma" w:hAnsi="Tahoma" w:cs="Tahoma"/>
      <w:sz w:val="16"/>
      <w:szCs w:val="16"/>
    </w:rPr>
  </w:style>
  <w:style w:type="character" w:styleId="Hyperlink">
    <w:name w:val="Hyperlink"/>
    <w:basedOn w:val="a0"/>
    <w:uiPriority w:val="99"/>
    <w:unhideWhenUsed/>
    <w:rsid w:val="004370C1"/>
    <w:rPr>
      <w:color w:val="0000FF"/>
      <w:u w:val="single"/>
    </w:rPr>
  </w:style>
  <w:style w:type="paragraph" w:styleId="TOC4">
    <w:name w:val="toc 4"/>
    <w:basedOn w:val="a"/>
    <w:next w:val="a"/>
    <w:autoRedefine/>
    <w:uiPriority w:val="39"/>
    <w:unhideWhenUsed/>
    <w:rsid w:val="004370C1"/>
    <w:pPr>
      <w:spacing w:before="0" w:after="0"/>
      <w:ind w:left="440"/>
      <w:jc w:val="left"/>
    </w:pPr>
    <w:rPr>
      <w:rFonts w:asciiTheme="minorHAnsi" w:hAnsiTheme="minorHAnsi" w:cs="Times New Roman"/>
      <w:sz w:val="20"/>
      <w:szCs w:val="20"/>
    </w:rPr>
  </w:style>
  <w:style w:type="paragraph" w:styleId="TOC5">
    <w:name w:val="toc 5"/>
    <w:basedOn w:val="a"/>
    <w:next w:val="a"/>
    <w:autoRedefine/>
    <w:uiPriority w:val="39"/>
    <w:unhideWhenUsed/>
    <w:rsid w:val="004370C1"/>
    <w:pPr>
      <w:spacing w:before="0" w:after="0"/>
      <w:ind w:left="660"/>
      <w:jc w:val="left"/>
    </w:pPr>
    <w:rPr>
      <w:rFonts w:asciiTheme="minorHAnsi" w:hAnsiTheme="minorHAnsi" w:cs="Times New Roman"/>
      <w:sz w:val="20"/>
      <w:szCs w:val="20"/>
    </w:rPr>
  </w:style>
  <w:style w:type="paragraph" w:styleId="TOC6">
    <w:name w:val="toc 6"/>
    <w:basedOn w:val="a"/>
    <w:next w:val="a"/>
    <w:autoRedefine/>
    <w:uiPriority w:val="39"/>
    <w:unhideWhenUsed/>
    <w:rsid w:val="004370C1"/>
    <w:pPr>
      <w:spacing w:before="0" w:after="0"/>
      <w:ind w:left="880"/>
      <w:jc w:val="left"/>
    </w:pPr>
    <w:rPr>
      <w:rFonts w:asciiTheme="minorHAnsi" w:hAnsiTheme="minorHAnsi" w:cs="Times New Roman"/>
      <w:sz w:val="20"/>
      <w:szCs w:val="20"/>
    </w:rPr>
  </w:style>
  <w:style w:type="paragraph" w:styleId="TOC7">
    <w:name w:val="toc 7"/>
    <w:basedOn w:val="a"/>
    <w:next w:val="a"/>
    <w:autoRedefine/>
    <w:uiPriority w:val="39"/>
    <w:unhideWhenUsed/>
    <w:rsid w:val="004370C1"/>
    <w:pPr>
      <w:spacing w:before="0" w:after="0"/>
      <w:ind w:left="1100"/>
      <w:jc w:val="left"/>
    </w:pPr>
    <w:rPr>
      <w:rFonts w:asciiTheme="minorHAnsi" w:hAnsiTheme="minorHAnsi" w:cs="Times New Roman"/>
      <w:sz w:val="20"/>
      <w:szCs w:val="20"/>
    </w:rPr>
  </w:style>
  <w:style w:type="paragraph" w:styleId="TOC8">
    <w:name w:val="toc 8"/>
    <w:basedOn w:val="a"/>
    <w:next w:val="a"/>
    <w:autoRedefine/>
    <w:uiPriority w:val="39"/>
    <w:unhideWhenUsed/>
    <w:rsid w:val="004370C1"/>
    <w:pPr>
      <w:spacing w:before="0" w:after="0"/>
      <w:ind w:left="1320"/>
      <w:jc w:val="left"/>
    </w:pPr>
    <w:rPr>
      <w:rFonts w:asciiTheme="minorHAnsi" w:hAnsiTheme="minorHAnsi" w:cs="Times New Roman"/>
      <w:sz w:val="20"/>
      <w:szCs w:val="20"/>
    </w:rPr>
  </w:style>
  <w:style w:type="paragraph" w:styleId="TOC9">
    <w:name w:val="toc 9"/>
    <w:basedOn w:val="a"/>
    <w:next w:val="a"/>
    <w:autoRedefine/>
    <w:uiPriority w:val="39"/>
    <w:unhideWhenUsed/>
    <w:rsid w:val="004370C1"/>
    <w:pPr>
      <w:spacing w:before="0" w:after="0"/>
      <w:ind w:left="1540"/>
      <w:jc w:val="left"/>
    </w:pPr>
    <w:rPr>
      <w:rFonts w:asciiTheme="minorHAnsi" w:hAnsiTheme="minorHAnsi" w:cs="Times New Roman"/>
      <w:sz w:val="20"/>
      <w:szCs w:val="20"/>
    </w:rPr>
  </w:style>
  <w:style w:type="paragraph" w:styleId="ae">
    <w:name w:val="List Paragraph"/>
    <w:basedOn w:val="a"/>
    <w:uiPriority w:val="34"/>
    <w:qFormat/>
    <w:rsid w:val="00E0651F"/>
    <w:pPr>
      <w:ind w:left="720"/>
      <w:contextualSpacing/>
    </w:pPr>
  </w:style>
  <w:style w:type="paragraph" w:styleId="af">
    <w:name w:val="caption"/>
    <w:basedOn w:val="a"/>
    <w:next w:val="a"/>
    <w:uiPriority w:val="35"/>
    <w:unhideWhenUsed/>
    <w:qFormat/>
    <w:rsid w:val="000B64E6"/>
    <w:pPr>
      <w:spacing w:before="0" w:after="200" w:line="240" w:lineRule="auto"/>
    </w:pPr>
    <w:rPr>
      <w:b/>
      <w:bCs/>
    </w:rPr>
  </w:style>
  <w:style w:type="character" w:styleId="af0">
    <w:name w:val="annotation reference"/>
    <w:basedOn w:val="a0"/>
    <w:uiPriority w:val="99"/>
    <w:semiHidden/>
    <w:unhideWhenUsed/>
    <w:rsid w:val="00CE4BFB"/>
    <w:rPr>
      <w:sz w:val="16"/>
      <w:szCs w:val="16"/>
    </w:rPr>
  </w:style>
  <w:style w:type="paragraph" w:styleId="af1">
    <w:name w:val="annotation text"/>
    <w:basedOn w:val="a"/>
    <w:link w:val="af2"/>
    <w:uiPriority w:val="99"/>
    <w:semiHidden/>
    <w:unhideWhenUsed/>
    <w:rsid w:val="00CE4BFB"/>
    <w:pPr>
      <w:spacing w:line="240" w:lineRule="auto"/>
    </w:pPr>
    <w:rPr>
      <w:sz w:val="20"/>
      <w:szCs w:val="20"/>
    </w:rPr>
  </w:style>
  <w:style w:type="character" w:customStyle="1" w:styleId="af2">
    <w:name w:val="טקסט הערה תו"/>
    <w:basedOn w:val="a0"/>
    <w:link w:val="af1"/>
    <w:uiPriority w:val="99"/>
    <w:semiHidden/>
    <w:rsid w:val="00CE4BFB"/>
    <w:rPr>
      <w:rFonts w:ascii="Times New Roman" w:hAnsi="Times New Roman" w:cs="David"/>
    </w:rPr>
  </w:style>
  <w:style w:type="paragraph" w:styleId="af3">
    <w:name w:val="annotation subject"/>
    <w:basedOn w:val="af1"/>
    <w:next w:val="af1"/>
    <w:link w:val="af4"/>
    <w:uiPriority w:val="99"/>
    <w:semiHidden/>
    <w:unhideWhenUsed/>
    <w:rsid w:val="00CE4BFB"/>
    <w:rPr>
      <w:b/>
      <w:bCs/>
    </w:rPr>
  </w:style>
  <w:style w:type="character" w:customStyle="1" w:styleId="af4">
    <w:name w:val="נושא הערה תו"/>
    <w:basedOn w:val="af2"/>
    <w:link w:val="af3"/>
    <w:uiPriority w:val="99"/>
    <w:semiHidden/>
    <w:rsid w:val="00CE4BFB"/>
    <w:rPr>
      <w:rFonts w:ascii="Times New Roman" w:hAnsi="Times New Roman" w:cs="David"/>
      <w:b/>
      <w:bCs/>
    </w:rPr>
  </w:style>
  <w:style w:type="paragraph" w:styleId="af5">
    <w:name w:val="Revision"/>
    <w:hidden/>
    <w:uiPriority w:val="99"/>
    <w:semiHidden/>
    <w:rsid w:val="00E448AF"/>
    <w:rPr>
      <w:rFonts w:ascii="Times New Roman" w:hAnsi="Times New Roman" w:cs="David"/>
      <w:sz w:val="22"/>
      <w:szCs w:val="22"/>
    </w:rPr>
  </w:style>
  <w:style w:type="paragraph" w:styleId="af6">
    <w:name w:val="Bibliography"/>
    <w:basedOn w:val="a"/>
    <w:next w:val="a"/>
    <w:uiPriority w:val="37"/>
    <w:unhideWhenUsed/>
    <w:rsid w:val="007A0F12"/>
  </w:style>
  <w:style w:type="paragraph" w:styleId="af7">
    <w:name w:val="footnote text"/>
    <w:basedOn w:val="a"/>
    <w:link w:val="af8"/>
    <w:uiPriority w:val="99"/>
    <w:semiHidden/>
    <w:unhideWhenUsed/>
    <w:rsid w:val="00316F9E"/>
    <w:pPr>
      <w:spacing w:before="0" w:after="0" w:line="240" w:lineRule="auto"/>
    </w:pPr>
    <w:rPr>
      <w:sz w:val="20"/>
      <w:szCs w:val="20"/>
    </w:rPr>
  </w:style>
  <w:style w:type="character" w:customStyle="1" w:styleId="af8">
    <w:name w:val="טקסט הערת שוליים תו"/>
    <w:basedOn w:val="a0"/>
    <w:link w:val="af7"/>
    <w:uiPriority w:val="99"/>
    <w:semiHidden/>
    <w:rsid w:val="00316F9E"/>
    <w:rPr>
      <w:rFonts w:ascii="Times New Roman" w:hAnsi="Times New Roman" w:cs="David"/>
    </w:rPr>
  </w:style>
  <w:style w:type="character" w:styleId="af9">
    <w:name w:val="footnote reference"/>
    <w:basedOn w:val="a0"/>
    <w:uiPriority w:val="99"/>
    <w:semiHidden/>
    <w:unhideWhenUsed/>
    <w:rsid w:val="00316F9E"/>
    <w:rPr>
      <w:vertAlign w:val="superscript"/>
    </w:rPr>
  </w:style>
  <w:style w:type="paragraph" w:styleId="HTML">
    <w:name w:val="HTML Preformatted"/>
    <w:basedOn w:val="a"/>
    <w:link w:val="HTML0"/>
    <w:uiPriority w:val="99"/>
    <w:semiHidden/>
    <w:unhideWhenUsed/>
    <w:rsid w:val="001E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after="0" w:line="240" w:lineRule="auto"/>
      <w:ind w:left="0"/>
      <w:jc w:val="left"/>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1E6F18"/>
    <w:rPr>
      <w:rFonts w:ascii="Courier New" w:eastAsia="Times New Roman" w:hAnsi="Courier New" w:cs="Courier New"/>
    </w:rPr>
  </w:style>
  <w:style w:type="table" w:customStyle="1" w:styleId="11">
    <w:name w:val="טבלת רשת 1 בהירה1"/>
    <w:basedOn w:val="a1"/>
    <w:uiPriority w:val="46"/>
    <w:rsid w:val="00E159A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a0"/>
    <w:uiPriority w:val="99"/>
    <w:semiHidden/>
    <w:unhideWhenUsed/>
    <w:rsid w:val="00C20C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86020">
      <w:bodyDiv w:val="1"/>
      <w:marLeft w:val="0"/>
      <w:marRight w:val="0"/>
      <w:marTop w:val="0"/>
      <w:marBottom w:val="0"/>
      <w:divBdr>
        <w:top w:val="none" w:sz="0" w:space="0" w:color="auto"/>
        <w:left w:val="none" w:sz="0" w:space="0" w:color="auto"/>
        <w:bottom w:val="none" w:sz="0" w:space="0" w:color="auto"/>
        <w:right w:val="none" w:sz="0" w:space="0" w:color="auto"/>
      </w:divBdr>
    </w:div>
    <w:div w:id="179204500">
      <w:bodyDiv w:val="1"/>
      <w:marLeft w:val="0"/>
      <w:marRight w:val="0"/>
      <w:marTop w:val="0"/>
      <w:marBottom w:val="0"/>
      <w:divBdr>
        <w:top w:val="none" w:sz="0" w:space="0" w:color="auto"/>
        <w:left w:val="none" w:sz="0" w:space="0" w:color="auto"/>
        <w:bottom w:val="none" w:sz="0" w:space="0" w:color="auto"/>
        <w:right w:val="none" w:sz="0" w:space="0" w:color="auto"/>
      </w:divBdr>
    </w:div>
    <w:div w:id="235634251">
      <w:bodyDiv w:val="1"/>
      <w:marLeft w:val="0"/>
      <w:marRight w:val="0"/>
      <w:marTop w:val="0"/>
      <w:marBottom w:val="0"/>
      <w:divBdr>
        <w:top w:val="none" w:sz="0" w:space="0" w:color="auto"/>
        <w:left w:val="none" w:sz="0" w:space="0" w:color="auto"/>
        <w:bottom w:val="none" w:sz="0" w:space="0" w:color="auto"/>
        <w:right w:val="none" w:sz="0" w:space="0" w:color="auto"/>
      </w:divBdr>
    </w:div>
    <w:div w:id="307127796">
      <w:bodyDiv w:val="1"/>
      <w:marLeft w:val="0"/>
      <w:marRight w:val="0"/>
      <w:marTop w:val="0"/>
      <w:marBottom w:val="0"/>
      <w:divBdr>
        <w:top w:val="none" w:sz="0" w:space="0" w:color="auto"/>
        <w:left w:val="none" w:sz="0" w:space="0" w:color="auto"/>
        <w:bottom w:val="none" w:sz="0" w:space="0" w:color="auto"/>
        <w:right w:val="none" w:sz="0" w:space="0" w:color="auto"/>
      </w:divBdr>
    </w:div>
    <w:div w:id="350376186">
      <w:bodyDiv w:val="1"/>
      <w:marLeft w:val="0"/>
      <w:marRight w:val="0"/>
      <w:marTop w:val="0"/>
      <w:marBottom w:val="0"/>
      <w:divBdr>
        <w:top w:val="none" w:sz="0" w:space="0" w:color="auto"/>
        <w:left w:val="none" w:sz="0" w:space="0" w:color="auto"/>
        <w:bottom w:val="none" w:sz="0" w:space="0" w:color="auto"/>
        <w:right w:val="none" w:sz="0" w:space="0" w:color="auto"/>
      </w:divBdr>
    </w:div>
    <w:div w:id="363480846">
      <w:bodyDiv w:val="1"/>
      <w:marLeft w:val="0"/>
      <w:marRight w:val="0"/>
      <w:marTop w:val="0"/>
      <w:marBottom w:val="0"/>
      <w:divBdr>
        <w:top w:val="none" w:sz="0" w:space="0" w:color="auto"/>
        <w:left w:val="none" w:sz="0" w:space="0" w:color="auto"/>
        <w:bottom w:val="none" w:sz="0" w:space="0" w:color="auto"/>
        <w:right w:val="none" w:sz="0" w:space="0" w:color="auto"/>
      </w:divBdr>
    </w:div>
    <w:div w:id="374432294">
      <w:bodyDiv w:val="1"/>
      <w:marLeft w:val="0"/>
      <w:marRight w:val="0"/>
      <w:marTop w:val="0"/>
      <w:marBottom w:val="0"/>
      <w:divBdr>
        <w:top w:val="none" w:sz="0" w:space="0" w:color="auto"/>
        <w:left w:val="none" w:sz="0" w:space="0" w:color="auto"/>
        <w:bottom w:val="none" w:sz="0" w:space="0" w:color="auto"/>
        <w:right w:val="none" w:sz="0" w:space="0" w:color="auto"/>
      </w:divBdr>
    </w:div>
    <w:div w:id="401679011">
      <w:bodyDiv w:val="1"/>
      <w:marLeft w:val="0"/>
      <w:marRight w:val="0"/>
      <w:marTop w:val="0"/>
      <w:marBottom w:val="0"/>
      <w:divBdr>
        <w:top w:val="none" w:sz="0" w:space="0" w:color="auto"/>
        <w:left w:val="none" w:sz="0" w:space="0" w:color="auto"/>
        <w:bottom w:val="none" w:sz="0" w:space="0" w:color="auto"/>
        <w:right w:val="none" w:sz="0" w:space="0" w:color="auto"/>
      </w:divBdr>
    </w:div>
    <w:div w:id="404643076">
      <w:bodyDiv w:val="1"/>
      <w:marLeft w:val="0"/>
      <w:marRight w:val="0"/>
      <w:marTop w:val="0"/>
      <w:marBottom w:val="0"/>
      <w:divBdr>
        <w:top w:val="none" w:sz="0" w:space="0" w:color="auto"/>
        <w:left w:val="none" w:sz="0" w:space="0" w:color="auto"/>
        <w:bottom w:val="none" w:sz="0" w:space="0" w:color="auto"/>
        <w:right w:val="none" w:sz="0" w:space="0" w:color="auto"/>
      </w:divBdr>
    </w:div>
    <w:div w:id="448162494">
      <w:bodyDiv w:val="1"/>
      <w:marLeft w:val="0"/>
      <w:marRight w:val="0"/>
      <w:marTop w:val="0"/>
      <w:marBottom w:val="0"/>
      <w:divBdr>
        <w:top w:val="none" w:sz="0" w:space="0" w:color="auto"/>
        <w:left w:val="none" w:sz="0" w:space="0" w:color="auto"/>
        <w:bottom w:val="none" w:sz="0" w:space="0" w:color="auto"/>
        <w:right w:val="none" w:sz="0" w:space="0" w:color="auto"/>
      </w:divBdr>
    </w:div>
    <w:div w:id="491916255">
      <w:bodyDiv w:val="1"/>
      <w:marLeft w:val="0"/>
      <w:marRight w:val="0"/>
      <w:marTop w:val="0"/>
      <w:marBottom w:val="0"/>
      <w:divBdr>
        <w:top w:val="none" w:sz="0" w:space="0" w:color="auto"/>
        <w:left w:val="none" w:sz="0" w:space="0" w:color="auto"/>
        <w:bottom w:val="none" w:sz="0" w:space="0" w:color="auto"/>
        <w:right w:val="none" w:sz="0" w:space="0" w:color="auto"/>
      </w:divBdr>
    </w:div>
    <w:div w:id="558055648">
      <w:bodyDiv w:val="1"/>
      <w:marLeft w:val="0"/>
      <w:marRight w:val="0"/>
      <w:marTop w:val="0"/>
      <w:marBottom w:val="0"/>
      <w:divBdr>
        <w:top w:val="none" w:sz="0" w:space="0" w:color="auto"/>
        <w:left w:val="none" w:sz="0" w:space="0" w:color="auto"/>
        <w:bottom w:val="none" w:sz="0" w:space="0" w:color="auto"/>
        <w:right w:val="none" w:sz="0" w:space="0" w:color="auto"/>
      </w:divBdr>
    </w:div>
    <w:div w:id="610283927">
      <w:bodyDiv w:val="1"/>
      <w:marLeft w:val="0"/>
      <w:marRight w:val="0"/>
      <w:marTop w:val="0"/>
      <w:marBottom w:val="0"/>
      <w:divBdr>
        <w:top w:val="none" w:sz="0" w:space="0" w:color="auto"/>
        <w:left w:val="none" w:sz="0" w:space="0" w:color="auto"/>
        <w:bottom w:val="none" w:sz="0" w:space="0" w:color="auto"/>
        <w:right w:val="none" w:sz="0" w:space="0" w:color="auto"/>
      </w:divBdr>
    </w:div>
    <w:div w:id="622661487">
      <w:bodyDiv w:val="1"/>
      <w:marLeft w:val="0"/>
      <w:marRight w:val="0"/>
      <w:marTop w:val="0"/>
      <w:marBottom w:val="0"/>
      <w:divBdr>
        <w:top w:val="none" w:sz="0" w:space="0" w:color="auto"/>
        <w:left w:val="none" w:sz="0" w:space="0" w:color="auto"/>
        <w:bottom w:val="none" w:sz="0" w:space="0" w:color="auto"/>
        <w:right w:val="none" w:sz="0" w:space="0" w:color="auto"/>
      </w:divBdr>
    </w:div>
    <w:div w:id="678237044">
      <w:bodyDiv w:val="1"/>
      <w:marLeft w:val="0"/>
      <w:marRight w:val="0"/>
      <w:marTop w:val="0"/>
      <w:marBottom w:val="0"/>
      <w:divBdr>
        <w:top w:val="none" w:sz="0" w:space="0" w:color="auto"/>
        <w:left w:val="none" w:sz="0" w:space="0" w:color="auto"/>
        <w:bottom w:val="none" w:sz="0" w:space="0" w:color="auto"/>
        <w:right w:val="none" w:sz="0" w:space="0" w:color="auto"/>
      </w:divBdr>
    </w:div>
    <w:div w:id="708576463">
      <w:bodyDiv w:val="1"/>
      <w:marLeft w:val="0"/>
      <w:marRight w:val="0"/>
      <w:marTop w:val="0"/>
      <w:marBottom w:val="0"/>
      <w:divBdr>
        <w:top w:val="none" w:sz="0" w:space="0" w:color="auto"/>
        <w:left w:val="none" w:sz="0" w:space="0" w:color="auto"/>
        <w:bottom w:val="none" w:sz="0" w:space="0" w:color="auto"/>
        <w:right w:val="none" w:sz="0" w:space="0" w:color="auto"/>
      </w:divBdr>
    </w:div>
    <w:div w:id="721951489">
      <w:bodyDiv w:val="1"/>
      <w:marLeft w:val="0"/>
      <w:marRight w:val="0"/>
      <w:marTop w:val="0"/>
      <w:marBottom w:val="0"/>
      <w:divBdr>
        <w:top w:val="none" w:sz="0" w:space="0" w:color="auto"/>
        <w:left w:val="none" w:sz="0" w:space="0" w:color="auto"/>
        <w:bottom w:val="none" w:sz="0" w:space="0" w:color="auto"/>
        <w:right w:val="none" w:sz="0" w:space="0" w:color="auto"/>
      </w:divBdr>
    </w:div>
    <w:div w:id="875970655">
      <w:bodyDiv w:val="1"/>
      <w:marLeft w:val="0"/>
      <w:marRight w:val="0"/>
      <w:marTop w:val="0"/>
      <w:marBottom w:val="0"/>
      <w:divBdr>
        <w:top w:val="none" w:sz="0" w:space="0" w:color="auto"/>
        <w:left w:val="none" w:sz="0" w:space="0" w:color="auto"/>
        <w:bottom w:val="none" w:sz="0" w:space="0" w:color="auto"/>
        <w:right w:val="none" w:sz="0" w:space="0" w:color="auto"/>
      </w:divBdr>
    </w:div>
    <w:div w:id="877281625">
      <w:bodyDiv w:val="1"/>
      <w:marLeft w:val="0"/>
      <w:marRight w:val="0"/>
      <w:marTop w:val="0"/>
      <w:marBottom w:val="0"/>
      <w:divBdr>
        <w:top w:val="none" w:sz="0" w:space="0" w:color="auto"/>
        <w:left w:val="none" w:sz="0" w:space="0" w:color="auto"/>
        <w:bottom w:val="none" w:sz="0" w:space="0" w:color="auto"/>
        <w:right w:val="none" w:sz="0" w:space="0" w:color="auto"/>
      </w:divBdr>
    </w:div>
    <w:div w:id="879126554">
      <w:bodyDiv w:val="1"/>
      <w:marLeft w:val="0"/>
      <w:marRight w:val="0"/>
      <w:marTop w:val="0"/>
      <w:marBottom w:val="0"/>
      <w:divBdr>
        <w:top w:val="none" w:sz="0" w:space="0" w:color="auto"/>
        <w:left w:val="none" w:sz="0" w:space="0" w:color="auto"/>
        <w:bottom w:val="none" w:sz="0" w:space="0" w:color="auto"/>
        <w:right w:val="none" w:sz="0" w:space="0" w:color="auto"/>
      </w:divBdr>
    </w:div>
    <w:div w:id="962033166">
      <w:bodyDiv w:val="1"/>
      <w:marLeft w:val="0"/>
      <w:marRight w:val="0"/>
      <w:marTop w:val="0"/>
      <w:marBottom w:val="0"/>
      <w:divBdr>
        <w:top w:val="none" w:sz="0" w:space="0" w:color="auto"/>
        <w:left w:val="none" w:sz="0" w:space="0" w:color="auto"/>
        <w:bottom w:val="none" w:sz="0" w:space="0" w:color="auto"/>
        <w:right w:val="none" w:sz="0" w:space="0" w:color="auto"/>
      </w:divBdr>
    </w:div>
    <w:div w:id="1013847549">
      <w:bodyDiv w:val="1"/>
      <w:marLeft w:val="0"/>
      <w:marRight w:val="0"/>
      <w:marTop w:val="0"/>
      <w:marBottom w:val="0"/>
      <w:divBdr>
        <w:top w:val="none" w:sz="0" w:space="0" w:color="auto"/>
        <w:left w:val="none" w:sz="0" w:space="0" w:color="auto"/>
        <w:bottom w:val="none" w:sz="0" w:space="0" w:color="auto"/>
        <w:right w:val="none" w:sz="0" w:space="0" w:color="auto"/>
      </w:divBdr>
    </w:div>
    <w:div w:id="1030182578">
      <w:bodyDiv w:val="1"/>
      <w:marLeft w:val="0"/>
      <w:marRight w:val="0"/>
      <w:marTop w:val="0"/>
      <w:marBottom w:val="0"/>
      <w:divBdr>
        <w:top w:val="none" w:sz="0" w:space="0" w:color="auto"/>
        <w:left w:val="none" w:sz="0" w:space="0" w:color="auto"/>
        <w:bottom w:val="none" w:sz="0" w:space="0" w:color="auto"/>
        <w:right w:val="none" w:sz="0" w:space="0" w:color="auto"/>
      </w:divBdr>
    </w:div>
    <w:div w:id="1105735275">
      <w:bodyDiv w:val="1"/>
      <w:marLeft w:val="0"/>
      <w:marRight w:val="0"/>
      <w:marTop w:val="0"/>
      <w:marBottom w:val="0"/>
      <w:divBdr>
        <w:top w:val="none" w:sz="0" w:space="0" w:color="auto"/>
        <w:left w:val="none" w:sz="0" w:space="0" w:color="auto"/>
        <w:bottom w:val="none" w:sz="0" w:space="0" w:color="auto"/>
        <w:right w:val="none" w:sz="0" w:space="0" w:color="auto"/>
      </w:divBdr>
    </w:div>
    <w:div w:id="1118183863">
      <w:bodyDiv w:val="1"/>
      <w:marLeft w:val="0"/>
      <w:marRight w:val="0"/>
      <w:marTop w:val="0"/>
      <w:marBottom w:val="0"/>
      <w:divBdr>
        <w:top w:val="none" w:sz="0" w:space="0" w:color="auto"/>
        <w:left w:val="none" w:sz="0" w:space="0" w:color="auto"/>
        <w:bottom w:val="none" w:sz="0" w:space="0" w:color="auto"/>
        <w:right w:val="none" w:sz="0" w:space="0" w:color="auto"/>
      </w:divBdr>
    </w:div>
    <w:div w:id="1230383409">
      <w:bodyDiv w:val="1"/>
      <w:marLeft w:val="0"/>
      <w:marRight w:val="0"/>
      <w:marTop w:val="0"/>
      <w:marBottom w:val="0"/>
      <w:divBdr>
        <w:top w:val="none" w:sz="0" w:space="0" w:color="auto"/>
        <w:left w:val="none" w:sz="0" w:space="0" w:color="auto"/>
        <w:bottom w:val="none" w:sz="0" w:space="0" w:color="auto"/>
        <w:right w:val="none" w:sz="0" w:space="0" w:color="auto"/>
      </w:divBdr>
    </w:div>
    <w:div w:id="1233931296">
      <w:bodyDiv w:val="1"/>
      <w:marLeft w:val="0"/>
      <w:marRight w:val="0"/>
      <w:marTop w:val="0"/>
      <w:marBottom w:val="0"/>
      <w:divBdr>
        <w:top w:val="none" w:sz="0" w:space="0" w:color="auto"/>
        <w:left w:val="none" w:sz="0" w:space="0" w:color="auto"/>
        <w:bottom w:val="none" w:sz="0" w:space="0" w:color="auto"/>
        <w:right w:val="none" w:sz="0" w:space="0" w:color="auto"/>
      </w:divBdr>
    </w:div>
    <w:div w:id="1375082968">
      <w:bodyDiv w:val="1"/>
      <w:marLeft w:val="0"/>
      <w:marRight w:val="0"/>
      <w:marTop w:val="0"/>
      <w:marBottom w:val="0"/>
      <w:divBdr>
        <w:top w:val="none" w:sz="0" w:space="0" w:color="auto"/>
        <w:left w:val="none" w:sz="0" w:space="0" w:color="auto"/>
        <w:bottom w:val="none" w:sz="0" w:space="0" w:color="auto"/>
        <w:right w:val="none" w:sz="0" w:space="0" w:color="auto"/>
      </w:divBdr>
    </w:div>
    <w:div w:id="1511094346">
      <w:bodyDiv w:val="1"/>
      <w:marLeft w:val="0"/>
      <w:marRight w:val="0"/>
      <w:marTop w:val="0"/>
      <w:marBottom w:val="0"/>
      <w:divBdr>
        <w:top w:val="none" w:sz="0" w:space="0" w:color="auto"/>
        <w:left w:val="none" w:sz="0" w:space="0" w:color="auto"/>
        <w:bottom w:val="none" w:sz="0" w:space="0" w:color="auto"/>
        <w:right w:val="none" w:sz="0" w:space="0" w:color="auto"/>
      </w:divBdr>
    </w:div>
    <w:div w:id="1563296182">
      <w:bodyDiv w:val="1"/>
      <w:marLeft w:val="0"/>
      <w:marRight w:val="0"/>
      <w:marTop w:val="0"/>
      <w:marBottom w:val="0"/>
      <w:divBdr>
        <w:top w:val="none" w:sz="0" w:space="0" w:color="auto"/>
        <w:left w:val="none" w:sz="0" w:space="0" w:color="auto"/>
        <w:bottom w:val="none" w:sz="0" w:space="0" w:color="auto"/>
        <w:right w:val="none" w:sz="0" w:space="0" w:color="auto"/>
      </w:divBdr>
    </w:div>
    <w:div w:id="1659796930">
      <w:bodyDiv w:val="1"/>
      <w:marLeft w:val="0"/>
      <w:marRight w:val="0"/>
      <w:marTop w:val="0"/>
      <w:marBottom w:val="0"/>
      <w:divBdr>
        <w:top w:val="none" w:sz="0" w:space="0" w:color="auto"/>
        <w:left w:val="none" w:sz="0" w:space="0" w:color="auto"/>
        <w:bottom w:val="none" w:sz="0" w:space="0" w:color="auto"/>
        <w:right w:val="none" w:sz="0" w:space="0" w:color="auto"/>
      </w:divBdr>
    </w:div>
    <w:div w:id="1683697951">
      <w:bodyDiv w:val="1"/>
      <w:marLeft w:val="0"/>
      <w:marRight w:val="0"/>
      <w:marTop w:val="0"/>
      <w:marBottom w:val="0"/>
      <w:divBdr>
        <w:top w:val="none" w:sz="0" w:space="0" w:color="auto"/>
        <w:left w:val="none" w:sz="0" w:space="0" w:color="auto"/>
        <w:bottom w:val="none" w:sz="0" w:space="0" w:color="auto"/>
        <w:right w:val="none" w:sz="0" w:space="0" w:color="auto"/>
      </w:divBdr>
    </w:div>
    <w:div w:id="1686905540">
      <w:bodyDiv w:val="1"/>
      <w:marLeft w:val="0"/>
      <w:marRight w:val="0"/>
      <w:marTop w:val="0"/>
      <w:marBottom w:val="0"/>
      <w:divBdr>
        <w:top w:val="none" w:sz="0" w:space="0" w:color="auto"/>
        <w:left w:val="none" w:sz="0" w:space="0" w:color="auto"/>
        <w:bottom w:val="none" w:sz="0" w:space="0" w:color="auto"/>
        <w:right w:val="none" w:sz="0" w:space="0" w:color="auto"/>
      </w:divBdr>
    </w:div>
    <w:div w:id="1718897229">
      <w:bodyDiv w:val="1"/>
      <w:marLeft w:val="0"/>
      <w:marRight w:val="0"/>
      <w:marTop w:val="0"/>
      <w:marBottom w:val="0"/>
      <w:divBdr>
        <w:top w:val="none" w:sz="0" w:space="0" w:color="auto"/>
        <w:left w:val="none" w:sz="0" w:space="0" w:color="auto"/>
        <w:bottom w:val="none" w:sz="0" w:space="0" w:color="auto"/>
        <w:right w:val="none" w:sz="0" w:space="0" w:color="auto"/>
      </w:divBdr>
    </w:div>
    <w:div w:id="1729525618">
      <w:bodyDiv w:val="1"/>
      <w:marLeft w:val="0"/>
      <w:marRight w:val="0"/>
      <w:marTop w:val="0"/>
      <w:marBottom w:val="0"/>
      <w:divBdr>
        <w:top w:val="none" w:sz="0" w:space="0" w:color="auto"/>
        <w:left w:val="none" w:sz="0" w:space="0" w:color="auto"/>
        <w:bottom w:val="none" w:sz="0" w:space="0" w:color="auto"/>
        <w:right w:val="none" w:sz="0" w:space="0" w:color="auto"/>
      </w:divBdr>
    </w:div>
    <w:div w:id="1753158400">
      <w:bodyDiv w:val="1"/>
      <w:marLeft w:val="0"/>
      <w:marRight w:val="0"/>
      <w:marTop w:val="0"/>
      <w:marBottom w:val="0"/>
      <w:divBdr>
        <w:top w:val="none" w:sz="0" w:space="0" w:color="auto"/>
        <w:left w:val="none" w:sz="0" w:space="0" w:color="auto"/>
        <w:bottom w:val="none" w:sz="0" w:space="0" w:color="auto"/>
        <w:right w:val="none" w:sz="0" w:space="0" w:color="auto"/>
      </w:divBdr>
    </w:div>
    <w:div w:id="1765568595">
      <w:bodyDiv w:val="1"/>
      <w:marLeft w:val="0"/>
      <w:marRight w:val="0"/>
      <w:marTop w:val="0"/>
      <w:marBottom w:val="0"/>
      <w:divBdr>
        <w:top w:val="none" w:sz="0" w:space="0" w:color="auto"/>
        <w:left w:val="none" w:sz="0" w:space="0" w:color="auto"/>
        <w:bottom w:val="none" w:sz="0" w:space="0" w:color="auto"/>
        <w:right w:val="none" w:sz="0" w:space="0" w:color="auto"/>
      </w:divBdr>
    </w:div>
    <w:div w:id="1903057106">
      <w:bodyDiv w:val="1"/>
      <w:marLeft w:val="0"/>
      <w:marRight w:val="0"/>
      <w:marTop w:val="0"/>
      <w:marBottom w:val="0"/>
      <w:divBdr>
        <w:top w:val="none" w:sz="0" w:space="0" w:color="auto"/>
        <w:left w:val="none" w:sz="0" w:space="0" w:color="auto"/>
        <w:bottom w:val="none" w:sz="0" w:space="0" w:color="auto"/>
        <w:right w:val="none" w:sz="0" w:space="0" w:color="auto"/>
      </w:divBdr>
    </w:div>
    <w:div w:id="1904637767">
      <w:bodyDiv w:val="1"/>
      <w:marLeft w:val="0"/>
      <w:marRight w:val="0"/>
      <w:marTop w:val="0"/>
      <w:marBottom w:val="0"/>
      <w:divBdr>
        <w:top w:val="none" w:sz="0" w:space="0" w:color="auto"/>
        <w:left w:val="none" w:sz="0" w:space="0" w:color="auto"/>
        <w:bottom w:val="none" w:sz="0" w:space="0" w:color="auto"/>
        <w:right w:val="none" w:sz="0" w:space="0" w:color="auto"/>
      </w:divBdr>
    </w:div>
    <w:div w:id="1919122912">
      <w:bodyDiv w:val="1"/>
      <w:marLeft w:val="0"/>
      <w:marRight w:val="0"/>
      <w:marTop w:val="0"/>
      <w:marBottom w:val="0"/>
      <w:divBdr>
        <w:top w:val="none" w:sz="0" w:space="0" w:color="auto"/>
        <w:left w:val="none" w:sz="0" w:space="0" w:color="auto"/>
        <w:bottom w:val="none" w:sz="0" w:space="0" w:color="auto"/>
        <w:right w:val="none" w:sz="0" w:space="0" w:color="auto"/>
      </w:divBdr>
    </w:div>
    <w:div w:id="1980987729">
      <w:bodyDiv w:val="1"/>
      <w:marLeft w:val="0"/>
      <w:marRight w:val="0"/>
      <w:marTop w:val="0"/>
      <w:marBottom w:val="0"/>
      <w:divBdr>
        <w:top w:val="none" w:sz="0" w:space="0" w:color="auto"/>
        <w:left w:val="none" w:sz="0" w:space="0" w:color="auto"/>
        <w:bottom w:val="none" w:sz="0" w:space="0" w:color="auto"/>
        <w:right w:val="none" w:sz="0" w:space="0" w:color="auto"/>
      </w:divBdr>
    </w:div>
    <w:div w:id="2006201351">
      <w:bodyDiv w:val="1"/>
      <w:marLeft w:val="0"/>
      <w:marRight w:val="0"/>
      <w:marTop w:val="0"/>
      <w:marBottom w:val="0"/>
      <w:divBdr>
        <w:top w:val="none" w:sz="0" w:space="0" w:color="auto"/>
        <w:left w:val="none" w:sz="0" w:space="0" w:color="auto"/>
        <w:bottom w:val="none" w:sz="0" w:space="0" w:color="auto"/>
        <w:right w:val="none" w:sz="0" w:space="0" w:color="auto"/>
      </w:divBdr>
    </w:div>
    <w:div w:id="208379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r.%20Amir%20Tomer\Application%20Data\Microsoft\Templates\&#1497;&#1493;&#1502;&#1503;%20&#1506;&#1489;&#1493;&#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שיקגו" Version="15">
  <b:Source>
    <b:Tag>Deb15</b:Tag>
    <b:SourceType>JournalArticle</b:SourceType>
    <b:Guid>{ABA341F9-1E1B-488B-823A-E97B34FE980B}</b:Guid>
    <b:Title>Simple File Transfer Protocol</b:Title>
    <b:Year>2015</b:Year>
    <b:LCID>en-US</b:LCID>
    <b:Author>
      <b:Author>
        <b:NameList>
          <b:Person>
            <b:Last>Debashis Ganguly</b:Last>
            <b:First>Darshan</b:First>
            <b:Middle>Shetty</b:Middle>
          </b:Person>
        </b:NameList>
      </b:Author>
    </b:Author>
    <b:Publisher>University of Pittsburgh</b:Publisher>
    <b:RefOrder>2</b:RefOrder>
  </b:Source>
  <b:Source>
    <b:Tag>Pau01</b:Tag>
    <b:SourceType>JournalArticle</b:SourceType>
    <b:Guid>{9E02F897-37E8-433F-A07E-48D42C490195}</b:Guid>
    <b:LCID>en-US</b:LCID>
    <b:Author>
      <b:Author>
        <b:NameList>
          <b:Person>
            <b:Last>Plonka</b:Last>
            <b:First>Paul</b:First>
          </b:Person>
          <b:Person>
            <b:Last>Barford</b:Last>
            <b:First>David</b:First>
          </b:Person>
        </b:NameList>
      </b:Author>
    </b:Author>
    <b:Title>Characteristics of Network Traffic Flow Anomalies</b:Title>
    <b:Year>2001</b:Year>
    <b:RefOrder>3</b:RefOrder>
  </b:Source>
  <b:Source>
    <b:Tag>Int84</b:Tag>
    <b:SourceType>JournalArticle</b:SourceType>
    <b:Guid>{917AA6BE-FF4D-47DB-BF1D-B9597F274DEB}</b:Guid>
    <b:Title>Simple File Transfer Protocol</b:Title>
    <b:Year>1984</b:Year>
    <b:LCID>en-US</b:LCID>
    <b:Author>
      <b:Author>
        <b:NameList>
          <b:Person>
            <b:Last>Lottor</b:Last>
            <b:First>Mark</b:First>
            <b:Middle>K.</b:Middle>
          </b:Person>
        </b:NameList>
      </b:Author>
    </b:Author>
    <b:Publisher>Internet Engineering Task Force</b:Publisher>
    <b:URL>https://tools.ietf.org/html/rfc913</b:URL>
    <b:JournalName>IETF Drafts</b:JournalName>
    <b:StandardNumber>RFC913</b:StandardNumber>
    <b:RefOrder>1</b:RefOrder>
  </b:Source>
</b:Sources>
</file>

<file path=customXml/itemProps1.xml><?xml version="1.0" encoding="utf-8"?>
<ds:datastoreItem xmlns:ds="http://schemas.openxmlformats.org/officeDocument/2006/customXml" ds:itemID="{B3D6100B-7373-4825-8036-4E7374383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יומן עבודה</Template>
  <TotalTime>295</TotalTime>
  <Pages>1</Pages>
  <Words>1913</Words>
  <Characters>9565</Characters>
  <Application>Microsoft Office Word</Application>
  <DocSecurity>0</DocSecurity>
  <Lines>79</Lines>
  <Paragraphs>22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Android Position Paper</vt:lpstr>
      <vt:lpstr>Android Position Paper</vt:lpstr>
    </vt:vector>
  </TitlesOfParts>
  <Company>RAFAEL</Company>
  <LinksUpToDate>false</LinksUpToDate>
  <CharactersWithSpaces>11456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Position Paper</dc:title>
  <dc:subject>SE 435: Development in the Android Environment</dc:subject>
  <dc:creator>אני</dc:creator>
  <cp:lastModifiedBy>Dekel</cp:lastModifiedBy>
  <cp:revision>40</cp:revision>
  <cp:lastPrinted>2017-12-04T14:21:00Z</cp:lastPrinted>
  <dcterms:created xsi:type="dcterms:W3CDTF">2018-01-23T17:31:00Z</dcterms:created>
  <dcterms:modified xsi:type="dcterms:W3CDTF">2018-02-04T11:54:00Z</dcterms:modified>
</cp:coreProperties>
</file>